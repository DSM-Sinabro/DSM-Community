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87FD45" w14:textId="77777777" w:rsidR="006F13D3" w:rsidRPr="00FB2484" w:rsidRDefault="006F13D3">
      <w:pPr>
        <w:spacing w:line="300" w:lineRule="atLeast"/>
        <w:rPr>
          <w:rFonts w:asciiTheme="minorHAnsi" w:eastAsiaTheme="minorHAnsi" w:hAnsiTheme="minorHAnsi" w:cs="Arial"/>
          <w:b/>
          <w:sz w:val="24"/>
        </w:rPr>
      </w:pPr>
    </w:p>
    <w:p w14:paraId="0E0C0EE5" w14:textId="0BA14C3F" w:rsidR="006F13D3" w:rsidRPr="00DC2DBD" w:rsidRDefault="00FB2484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48"/>
          <w:szCs w:val="48"/>
        </w:rPr>
      </w:pPr>
      <w:proofErr w:type="spellStart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>Dammunity</w:t>
      </w:r>
      <w:proofErr w:type="spellEnd"/>
      <w:r>
        <w:rPr>
          <w:rFonts w:asciiTheme="minorHAnsi" w:eastAsiaTheme="minorHAnsi" w:hAnsiTheme="minorHAnsi" w:cs="Arial" w:hint="eastAsia"/>
          <w:b/>
          <w:color w:val="800000"/>
          <w:sz w:val="48"/>
          <w:szCs w:val="48"/>
        </w:rPr>
        <w:t xml:space="preserve"> 기본 설계도 </w:t>
      </w:r>
    </w:p>
    <w:p w14:paraId="7FA41DF6" w14:textId="6AEE8EC6" w:rsidR="00AA7ABF" w:rsidRPr="00DC2DBD" w:rsidRDefault="00AA7ABF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color w:val="800000"/>
          <w:sz w:val="36"/>
          <w:szCs w:val="36"/>
        </w:rPr>
      </w:pP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(</w:t>
      </w:r>
      <w:r w:rsidR="00FB2484">
        <w:rPr>
          <w:rFonts w:asciiTheme="minorHAnsi" w:eastAsiaTheme="minorHAnsi" w:hAnsiTheme="minorHAnsi" w:cs="Arial"/>
          <w:b/>
          <w:color w:val="800000"/>
          <w:sz w:val="36"/>
          <w:szCs w:val="36"/>
        </w:rPr>
        <w:t xml:space="preserve">DSM </w:t>
      </w:r>
      <w:r w:rsidR="00FB2484">
        <w:rPr>
          <w:rFonts w:asciiTheme="minorHAnsi" w:eastAsiaTheme="minorHAnsi" w:hAnsiTheme="minorHAnsi" w:cs="Arial" w:hint="eastAsia"/>
          <w:b/>
          <w:color w:val="800000"/>
          <w:sz w:val="36"/>
          <w:szCs w:val="36"/>
        </w:rPr>
        <w:t>Community</w:t>
      </w:r>
      <w:r w:rsidRPr="00DC2DBD">
        <w:rPr>
          <w:rFonts w:asciiTheme="minorHAnsi" w:eastAsiaTheme="minorHAnsi" w:hAnsiTheme="minorHAnsi" w:cs="Arial"/>
          <w:b/>
          <w:color w:val="800000"/>
          <w:sz w:val="36"/>
          <w:szCs w:val="36"/>
        </w:rPr>
        <w:t>)</w:t>
      </w:r>
    </w:p>
    <w:p w14:paraId="561E5E1A" w14:textId="77777777" w:rsidR="006F13D3" w:rsidRPr="00DC2DBD" w:rsidRDefault="006F13D3">
      <w:pPr>
        <w:tabs>
          <w:tab w:val="right" w:pos="284"/>
          <w:tab w:val="left" w:pos="426"/>
        </w:tabs>
        <w:spacing w:line="300" w:lineRule="atLeast"/>
        <w:ind w:right="184"/>
        <w:jc w:val="center"/>
        <w:rPr>
          <w:rFonts w:asciiTheme="minorHAnsi" w:eastAsiaTheme="minorHAnsi" w:hAnsiTheme="minorHAnsi" w:cs="Arial"/>
          <w:b/>
          <w:sz w:val="32"/>
        </w:rPr>
      </w:pPr>
    </w:p>
    <w:tbl>
      <w:tblPr>
        <w:tblW w:w="0" w:type="auto"/>
        <w:tblInd w:w="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678"/>
        <w:gridCol w:w="362"/>
        <w:gridCol w:w="4320"/>
      </w:tblGrid>
      <w:tr w:rsidR="006F13D3" w:rsidRPr="00DC2DBD" w14:paraId="0F44599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660CEF79" w14:textId="77777777" w:rsidR="006F13D3" w:rsidRPr="00DC2DBD" w:rsidRDefault="006F13D3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br w:type="column"/>
            </w: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 xml:space="preserve">Project Name 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194BE19B" w14:textId="77777777" w:rsidR="006F13D3" w:rsidRPr="00DC2DBD" w:rsidRDefault="006F13D3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1AB953" w14:textId="2B373150" w:rsidR="006F13D3" w:rsidRPr="00DC2DBD" w:rsidRDefault="00FB2484" w:rsidP="0088649D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proofErr w:type="spellStart"/>
            <w:r>
              <w:rPr>
                <w:rFonts w:asciiTheme="minorHAnsi" w:eastAsiaTheme="minorHAnsi" w:hAnsiTheme="minorHAnsi" w:cs="Arial"/>
                <w:b/>
                <w:sz w:val="24"/>
              </w:rPr>
              <w:t>Dammunity</w:t>
            </w:r>
            <w:proofErr w:type="spellEnd"/>
          </w:p>
        </w:tc>
      </w:tr>
      <w:tr w:rsidR="00A3457E" w:rsidRPr="00DC2DBD" w14:paraId="699460EF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C2E487A" w14:textId="77777777" w:rsidR="00A3457E" w:rsidRPr="00DC2DBD" w:rsidRDefault="00A3457E" w:rsidP="00DF57A0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Document Number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269F60DD" w14:textId="77777777" w:rsidR="00A3457E" w:rsidRPr="00DC2DBD" w:rsidRDefault="00A3457E" w:rsidP="00DF57A0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3D161" w14:textId="56954516" w:rsidR="00A3457E" w:rsidRPr="00DC2DBD" w:rsidRDefault="00FB2484" w:rsidP="002A73D4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</w:t>
            </w:r>
          </w:p>
        </w:tc>
      </w:tr>
      <w:tr w:rsidR="00A3457E" w:rsidRPr="00DC2DBD" w14:paraId="3E84C4CB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C57A3D6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Revision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493541FA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B30E9C4" w14:textId="0FFA2FB9" w:rsidR="00A3457E" w:rsidRPr="00DC2DBD" w:rsidRDefault="00FB2484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  <w:b/>
                <w:sz w:val="24"/>
              </w:rPr>
              <w:t>출시전</w:t>
            </w:r>
            <w:proofErr w:type="spellEnd"/>
          </w:p>
        </w:tc>
      </w:tr>
      <w:tr w:rsidR="00A3457E" w:rsidRPr="00DC2DBD" w14:paraId="35487F54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7E6941" w14:textId="77777777" w:rsidR="00A3457E" w:rsidRPr="00DC2DBD" w:rsidRDefault="00A3457E">
            <w:pPr>
              <w:spacing w:line="300" w:lineRule="atLeast"/>
              <w:ind w:right="43"/>
              <w:jc w:val="right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Date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</w:tcPr>
          <w:p w14:paraId="3A989D5C" w14:textId="77777777" w:rsidR="00A3457E" w:rsidRPr="00DC2DBD" w:rsidRDefault="00A3457E">
            <w:pPr>
              <w:spacing w:line="300" w:lineRule="atLeast"/>
              <w:ind w:left="43"/>
              <w:rPr>
                <w:rFonts w:asciiTheme="minorHAnsi" w:eastAsiaTheme="minorHAnsi" w:hAnsiTheme="minorHAnsi" w:cs="Arial"/>
                <w:b/>
                <w:sz w:val="24"/>
              </w:rPr>
            </w:pPr>
            <w:r w:rsidRPr="00DC2DBD">
              <w:rPr>
                <w:rFonts w:asciiTheme="minorHAnsi" w:eastAsiaTheme="minorHAnsi" w:hAnsiTheme="minorHAnsi" w:cs="Arial"/>
                <w:b/>
                <w:sz w:val="24"/>
              </w:rPr>
              <w:t>: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BD9957C" w14:textId="07DD835D" w:rsidR="00A3457E" w:rsidRPr="00DC2DBD" w:rsidRDefault="00B4547B" w:rsidP="00AC6FDB">
            <w:pPr>
              <w:spacing w:line="300" w:lineRule="atLeast"/>
              <w:rPr>
                <w:rFonts w:asciiTheme="minorHAnsi" w:eastAsiaTheme="minorHAnsi" w:hAnsiTheme="minorHAnsi" w:cs="Arial"/>
                <w:b/>
                <w:sz w:val="24"/>
              </w:rPr>
            </w:pPr>
            <w:r>
              <w:rPr>
                <w:rFonts w:asciiTheme="minorHAnsi" w:eastAsiaTheme="minorHAnsi" w:hAnsiTheme="minorHAnsi" w:cs="Arial"/>
                <w:b/>
                <w:sz w:val="24"/>
              </w:rPr>
              <w:t>2017-</w:t>
            </w:r>
            <w:r w:rsidR="00AC6FDB">
              <w:rPr>
                <w:rFonts w:asciiTheme="minorHAnsi" w:eastAsiaTheme="minorHAnsi" w:hAnsiTheme="minorHAnsi" w:cs="Arial"/>
                <w:b/>
                <w:sz w:val="24"/>
              </w:rPr>
              <w:t>03-07</w:t>
            </w:r>
          </w:p>
        </w:tc>
      </w:tr>
    </w:tbl>
    <w:p w14:paraId="549BB344" w14:textId="77777777" w:rsidR="006F13D3" w:rsidRPr="00DC2DBD" w:rsidRDefault="006F13D3">
      <w:pPr>
        <w:spacing w:line="300" w:lineRule="atLeast"/>
        <w:jc w:val="center"/>
        <w:rPr>
          <w:rFonts w:asciiTheme="minorHAnsi" w:eastAsiaTheme="minorHAnsi" w:hAnsiTheme="minorHAnsi" w:cs="Arial"/>
          <w:b/>
          <w:sz w:val="2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3458"/>
        <w:gridCol w:w="1525"/>
        <w:gridCol w:w="2579"/>
      </w:tblGrid>
      <w:tr w:rsidR="00F54FB5" w:rsidRPr="00DC2DBD" w14:paraId="79CF93CD" w14:textId="77777777" w:rsidTr="00197192">
        <w:trPr>
          <w:trHeight w:val="615"/>
        </w:trPr>
        <w:tc>
          <w:tcPr>
            <w:tcW w:w="1782" w:type="dxa"/>
            <w:vAlign w:val="center"/>
          </w:tcPr>
          <w:p w14:paraId="74392638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bottom w:val="single" w:sz="4" w:space="0" w:color="000000"/>
            </w:tcBorders>
            <w:vAlign w:val="center"/>
          </w:tcPr>
          <w:p w14:paraId="4F7C2F79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Name and Function</w:t>
            </w:r>
          </w:p>
        </w:tc>
        <w:tc>
          <w:tcPr>
            <w:tcW w:w="1525" w:type="dxa"/>
            <w:tcBorders>
              <w:bottom w:val="single" w:sz="4" w:space="0" w:color="000000"/>
            </w:tcBorders>
            <w:vAlign w:val="center"/>
          </w:tcPr>
          <w:p w14:paraId="6A361BFB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Date</w:t>
            </w:r>
          </w:p>
        </w:tc>
        <w:tc>
          <w:tcPr>
            <w:tcW w:w="2579" w:type="dxa"/>
            <w:tcBorders>
              <w:bottom w:val="single" w:sz="4" w:space="0" w:color="000000"/>
            </w:tcBorders>
            <w:vAlign w:val="center"/>
          </w:tcPr>
          <w:p w14:paraId="38DC6305" w14:textId="77777777" w:rsidR="00F54FB5" w:rsidRPr="00DC2DBD" w:rsidRDefault="00F54FB5" w:rsidP="00DA74B3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Signature</w:t>
            </w:r>
          </w:p>
        </w:tc>
      </w:tr>
      <w:tr w:rsidR="00FB2484" w:rsidRPr="00DC2DBD" w14:paraId="6F502F23" w14:textId="77777777" w:rsidTr="00197192">
        <w:tc>
          <w:tcPr>
            <w:tcW w:w="1782" w:type="dxa"/>
            <w:vMerge w:val="restart"/>
            <w:vAlign w:val="center"/>
          </w:tcPr>
          <w:p w14:paraId="2B660946" w14:textId="77777777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Prepared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053B7767" w14:textId="12C620F9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proofErr w:type="spellStart"/>
            <w:r>
              <w:rPr>
                <w:rFonts w:asciiTheme="minorHAnsi" w:eastAsiaTheme="minorHAnsi" w:hAnsiTheme="minorHAnsi" w:cs="Arial" w:hint="eastAsia"/>
              </w:rPr>
              <w:t>윤정현</w:t>
            </w:r>
            <w:proofErr w:type="spellEnd"/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560555A" w14:textId="4F1635CD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6BB73A9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FB2484" w:rsidRPr="00DC2DBD" w14:paraId="47711EF8" w14:textId="77777777" w:rsidTr="004C3279">
        <w:tc>
          <w:tcPr>
            <w:tcW w:w="1782" w:type="dxa"/>
            <w:vMerge/>
            <w:vAlign w:val="center"/>
          </w:tcPr>
          <w:p w14:paraId="722D4208" w14:textId="7919FD0B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53EC8C82" w14:textId="221AE05A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박지은</w:t>
            </w: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34D74BF7" w14:textId="7C1D9F3A" w:rsidR="00FB2484" w:rsidRPr="00DC2DBD" w:rsidRDefault="00FB2484" w:rsidP="00FB2484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2</w:t>
            </w:r>
            <w:r>
              <w:rPr>
                <w:rFonts w:asciiTheme="minorHAnsi" w:eastAsiaTheme="minorHAnsi" w:hAnsiTheme="minorHAnsi" w:cs="Arial"/>
              </w:rPr>
              <w:t>017-10-29</w:t>
            </w: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28A1C6B" w14:textId="77777777" w:rsidR="00FB2484" w:rsidRPr="00DC2DBD" w:rsidRDefault="00FB2484" w:rsidP="00FB2484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396F88" w:rsidRPr="00DC2DBD" w14:paraId="148A56FC" w14:textId="77777777" w:rsidTr="00C769EF">
        <w:tc>
          <w:tcPr>
            <w:tcW w:w="1782" w:type="dxa"/>
            <w:vMerge/>
            <w:vAlign w:val="center"/>
          </w:tcPr>
          <w:p w14:paraId="4CEBBDFA" w14:textId="77777777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0AE406A0" w14:textId="59C71696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</w:tcPr>
          <w:p w14:paraId="68DEE3B1" w14:textId="17F5588E" w:rsidR="00396F88" w:rsidRPr="00DC2DBD" w:rsidRDefault="00396F88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49D1E6A6" w14:textId="77777777" w:rsidR="00396F88" w:rsidRPr="00DC2DBD" w:rsidRDefault="00396F88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5C43168F" w14:textId="77777777" w:rsidTr="00197192">
        <w:tc>
          <w:tcPr>
            <w:tcW w:w="1782" w:type="dxa"/>
            <w:vMerge w:val="restart"/>
            <w:vAlign w:val="center"/>
          </w:tcPr>
          <w:p w14:paraId="3E7C98F2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Reviewed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3B352BF6" w14:textId="339F88F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01E44667" w14:textId="563468A6" w:rsidR="00B4544E" w:rsidRPr="00DC2DBD" w:rsidRDefault="00B4544E" w:rsidP="0088649D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2D6D7C37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B4544E" w:rsidRPr="00DC2DBD" w14:paraId="456F3C58" w14:textId="77777777" w:rsidTr="00197192">
        <w:tc>
          <w:tcPr>
            <w:tcW w:w="1782" w:type="dxa"/>
            <w:vMerge/>
            <w:vAlign w:val="center"/>
          </w:tcPr>
          <w:p w14:paraId="14C54EDC" w14:textId="7777777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</w:p>
        </w:tc>
        <w:tc>
          <w:tcPr>
            <w:tcW w:w="3458" w:type="dxa"/>
            <w:tcBorders>
              <w:top w:val="dotted" w:sz="4" w:space="0" w:color="808080"/>
              <w:bottom w:val="dotted" w:sz="4" w:space="0" w:color="808080"/>
              <w:right w:val="single" w:sz="4" w:space="0" w:color="000000"/>
            </w:tcBorders>
            <w:vAlign w:val="center"/>
          </w:tcPr>
          <w:p w14:paraId="6C3C873E" w14:textId="0A562B59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691D513A" w14:textId="127E2667" w:rsidR="00B4544E" w:rsidRPr="00DC2DBD" w:rsidRDefault="00B4544E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  <w:bottom w:val="dotted" w:sz="4" w:space="0" w:color="808080"/>
            </w:tcBorders>
            <w:vAlign w:val="center"/>
          </w:tcPr>
          <w:p w14:paraId="24C21A14" w14:textId="77777777" w:rsidR="00B4544E" w:rsidRPr="00DC2DBD" w:rsidRDefault="00B4544E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50EFE27E" w14:textId="77777777" w:rsidTr="00197192">
        <w:tc>
          <w:tcPr>
            <w:tcW w:w="1782" w:type="dxa"/>
            <w:vMerge w:val="restart"/>
            <w:vAlign w:val="center"/>
          </w:tcPr>
          <w:p w14:paraId="53B0174C" w14:textId="77777777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/>
                <w:b/>
              </w:rPr>
              <w:t>Approved by</w:t>
            </w:r>
          </w:p>
        </w:tc>
        <w:tc>
          <w:tcPr>
            <w:tcW w:w="3458" w:type="dxa"/>
            <w:tcBorders>
              <w:bottom w:val="dotted" w:sz="4" w:space="0" w:color="808080"/>
              <w:right w:val="single" w:sz="4" w:space="0" w:color="000000"/>
            </w:tcBorders>
            <w:vAlign w:val="center"/>
          </w:tcPr>
          <w:p w14:paraId="6D790B74" w14:textId="26C9B0FA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left w:val="single" w:sz="4" w:space="0" w:color="000000"/>
              <w:bottom w:val="dotted" w:sz="4" w:space="0" w:color="808080"/>
              <w:right w:val="single" w:sz="4" w:space="0" w:color="000000"/>
            </w:tcBorders>
            <w:vAlign w:val="center"/>
          </w:tcPr>
          <w:p w14:paraId="57B94A30" w14:textId="36C316CE" w:rsidR="0088649D" w:rsidRPr="00DC2DBD" w:rsidRDefault="0088649D" w:rsidP="00B4544E">
            <w:pPr>
              <w:spacing w:line="300" w:lineRule="atLeast"/>
              <w:jc w:val="center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left w:val="single" w:sz="4" w:space="0" w:color="000000"/>
              <w:bottom w:val="dotted" w:sz="4" w:space="0" w:color="808080"/>
            </w:tcBorders>
            <w:vAlign w:val="center"/>
          </w:tcPr>
          <w:p w14:paraId="7A6006C0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  <w:tr w:rsidR="0088649D" w:rsidRPr="00DC2DBD" w14:paraId="306C26CA" w14:textId="77777777" w:rsidTr="00197192">
        <w:tc>
          <w:tcPr>
            <w:tcW w:w="1782" w:type="dxa"/>
            <w:vMerge/>
          </w:tcPr>
          <w:p w14:paraId="1DD0E799" w14:textId="7777777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3458" w:type="dxa"/>
            <w:tcBorders>
              <w:top w:val="dotted" w:sz="4" w:space="0" w:color="808080"/>
              <w:right w:val="single" w:sz="4" w:space="0" w:color="000000"/>
            </w:tcBorders>
            <w:vAlign w:val="center"/>
          </w:tcPr>
          <w:p w14:paraId="3FA773E7" w14:textId="229730C7" w:rsidR="0088649D" w:rsidRPr="00DC2DBD" w:rsidRDefault="0088649D" w:rsidP="00B4544E">
            <w:pPr>
              <w:spacing w:line="300" w:lineRule="atLeast"/>
              <w:jc w:val="lef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1525" w:type="dxa"/>
            <w:tcBorders>
              <w:top w:val="dotted" w:sz="4" w:space="0" w:color="808080"/>
              <w:left w:val="single" w:sz="4" w:space="0" w:color="000000"/>
              <w:right w:val="single" w:sz="4" w:space="0" w:color="000000"/>
            </w:tcBorders>
            <w:vAlign w:val="center"/>
          </w:tcPr>
          <w:p w14:paraId="16164069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2579" w:type="dxa"/>
            <w:tcBorders>
              <w:top w:val="dotted" w:sz="4" w:space="0" w:color="808080"/>
              <w:left w:val="single" w:sz="4" w:space="0" w:color="000000"/>
            </w:tcBorders>
            <w:vAlign w:val="center"/>
          </w:tcPr>
          <w:p w14:paraId="6EB1A74D" w14:textId="77777777" w:rsidR="0088649D" w:rsidRPr="00DC2DBD" w:rsidRDefault="0088649D" w:rsidP="00B4544E">
            <w:pPr>
              <w:spacing w:line="300" w:lineRule="atLeast"/>
              <w:rPr>
                <w:rFonts w:asciiTheme="minorHAnsi" w:eastAsiaTheme="minorHAnsi" w:hAnsiTheme="minorHAnsi" w:cs="Arial"/>
              </w:rPr>
            </w:pPr>
          </w:p>
        </w:tc>
      </w:tr>
    </w:tbl>
    <w:p w14:paraId="4018E9ED" w14:textId="77777777" w:rsidR="00F54FB5" w:rsidRPr="00DC2DBD" w:rsidRDefault="00F54FB5" w:rsidP="00F54FB5">
      <w:pPr>
        <w:spacing w:line="300" w:lineRule="atLeast"/>
        <w:jc w:val="left"/>
        <w:rPr>
          <w:rFonts w:asciiTheme="minorHAnsi" w:eastAsiaTheme="minorHAnsi" w:hAnsiTheme="minorHAnsi" w:cs="Arial"/>
          <w:b/>
          <w:sz w:val="26"/>
        </w:rPr>
      </w:pPr>
    </w:p>
    <w:p w14:paraId="16D2FB12" w14:textId="77777777" w:rsidR="006F13D3" w:rsidRPr="00DC2DBD" w:rsidRDefault="006F13D3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  <w:sectPr w:rsidR="006F13D3" w:rsidRPr="00DC2DBD" w:rsidSect="00B6245D">
          <w:headerReference w:type="even" r:id="rId8"/>
          <w:footerReference w:type="default" r:id="rId9"/>
          <w:type w:val="continuous"/>
          <w:pgSz w:w="11906" w:h="16838"/>
          <w:pgMar w:top="1134" w:right="1134" w:bottom="1134" w:left="1418" w:header="720" w:footer="720" w:gutter="0"/>
          <w:cols w:space="720"/>
          <w:docGrid w:linePitch="272"/>
        </w:sectPr>
      </w:pPr>
    </w:p>
    <w:p w14:paraId="68A90920" w14:textId="762B6C01" w:rsidR="000B403A" w:rsidRPr="00DC2DBD" w:rsidRDefault="000B403A" w:rsidP="000B403A">
      <w:pPr>
        <w:rPr>
          <w:rFonts w:asciiTheme="minorHAnsi" w:eastAsiaTheme="minorHAnsi" w:hAnsiTheme="minorHAnsi" w:cs="Arial"/>
          <w:b/>
          <w:color w:val="993366"/>
          <w:sz w:val="28"/>
          <w:u w:val="single"/>
        </w:rPr>
      </w:pPr>
      <w:r w:rsidRPr="00DC2DBD">
        <w:rPr>
          <w:rFonts w:asciiTheme="minorHAnsi" w:eastAsiaTheme="minorHAnsi" w:hAnsiTheme="minorHAnsi" w:cs="Arial"/>
          <w:b/>
          <w:color w:val="993366"/>
          <w:sz w:val="28"/>
          <w:u w:val="single"/>
        </w:rPr>
        <w:lastRenderedPageBreak/>
        <w:t>Contents</w:t>
      </w:r>
    </w:p>
    <w:p w14:paraId="37D00703" w14:textId="77777777" w:rsidR="000B403A" w:rsidRPr="00DC2DBD" w:rsidRDefault="000B403A" w:rsidP="000B403A">
      <w:pPr>
        <w:spacing w:line="300" w:lineRule="atLeast"/>
        <w:ind w:right="283"/>
        <w:jc w:val="left"/>
        <w:rPr>
          <w:rFonts w:asciiTheme="minorHAnsi" w:eastAsiaTheme="minorHAnsi" w:hAnsiTheme="minorHAnsi" w:cs="Arial"/>
        </w:rPr>
      </w:pPr>
    </w:p>
    <w:p w14:paraId="7A9263B8" w14:textId="77777777" w:rsidR="00DA73D5" w:rsidRDefault="00354A67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DC2DBD">
        <w:rPr>
          <w:rFonts w:asciiTheme="minorHAnsi" w:eastAsiaTheme="minorHAnsi" w:hAnsiTheme="minorHAnsi" w:cs="Arial"/>
        </w:rPr>
        <w:fldChar w:fldCharType="begin"/>
      </w:r>
      <w:r w:rsidR="000B403A" w:rsidRPr="00DC2DBD">
        <w:rPr>
          <w:rFonts w:asciiTheme="minorHAnsi" w:eastAsiaTheme="minorHAnsi" w:hAnsiTheme="minorHAnsi" w:cs="Arial"/>
        </w:rPr>
        <w:instrText xml:space="preserve"> TOC \o "1-3" \h \z </w:instrText>
      </w:r>
      <w:r w:rsidRPr="00DC2DBD">
        <w:rPr>
          <w:rFonts w:asciiTheme="minorHAnsi" w:eastAsiaTheme="minorHAnsi" w:hAnsiTheme="minorHAnsi" w:cs="Arial"/>
        </w:rPr>
        <w:fldChar w:fldCharType="separate"/>
      </w:r>
      <w:hyperlink w:anchor="_Toc476669811" w:history="1">
        <w:r w:rsidR="00DA73D5" w:rsidRPr="003B11D1">
          <w:rPr>
            <w:rStyle w:val="af0"/>
            <w:rFonts w:eastAsiaTheme="minorHAnsi" w:cs="Arial"/>
            <w:noProof/>
          </w:rPr>
          <w:t xml:space="preserve">1. </w:t>
        </w:r>
        <w:r w:rsidR="00DA73D5" w:rsidRPr="003B11D1">
          <w:rPr>
            <w:rStyle w:val="af0"/>
            <w:rFonts w:eastAsiaTheme="minorHAnsi" w:cs="Arial"/>
            <w:noProof/>
          </w:rPr>
          <w:t>개요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5D0882ED" w14:textId="77777777" w:rsidR="00DA73D5" w:rsidRDefault="000E3E18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2" w:history="1">
        <w:r w:rsidR="00DA73D5" w:rsidRPr="003B11D1">
          <w:rPr>
            <w:rStyle w:val="af0"/>
            <w:rFonts w:eastAsiaTheme="minorHAnsi" w:cs="Arial"/>
            <w:noProof/>
          </w:rPr>
          <w:t xml:space="preserve">1.1. </w:t>
        </w:r>
        <w:r w:rsidR="00DA73D5" w:rsidRPr="003B11D1">
          <w:rPr>
            <w:rStyle w:val="af0"/>
            <w:rFonts w:eastAsiaTheme="minorHAnsi" w:cs="Arial"/>
            <w:noProof/>
          </w:rPr>
          <w:t>목적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2A93AC52" w14:textId="77777777" w:rsidR="00DA73D5" w:rsidRDefault="000E3E18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3" w:history="1">
        <w:r w:rsidR="00DA73D5" w:rsidRPr="003B11D1">
          <w:rPr>
            <w:rStyle w:val="af0"/>
            <w:rFonts w:eastAsiaTheme="minorHAnsi" w:cs="Arial"/>
            <w:noProof/>
          </w:rPr>
          <w:t xml:space="preserve">1.2. </w:t>
        </w:r>
        <w:r w:rsidR="00DA73D5" w:rsidRPr="003B11D1">
          <w:rPr>
            <w:rStyle w:val="af0"/>
            <w:rFonts w:eastAsiaTheme="minorHAnsi" w:cs="Arial"/>
            <w:noProof/>
          </w:rPr>
          <w:t>적용범위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7E4680AE" w14:textId="77777777" w:rsidR="00DA73D5" w:rsidRDefault="000E3E18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14" w:history="1">
        <w:r w:rsidR="00DA73D5" w:rsidRPr="003B11D1">
          <w:rPr>
            <w:rStyle w:val="af0"/>
            <w:rFonts w:eastAsiaTheme="minorHAnsi" w:cs="Arial"/>
            <w:noProof/>
          </w:rPr>
          <w:t xml:space="preserve">1.3. </w:t>
        </w:r>
        <w:r w:rsidR="00DA73D5" w:rsidRPr="003B11D1">
          <w:rPr>
            <w:rStyle w:val="af0"/>
            <w:rFonts w:eastAsiaTheme="minorHAnsi" w:cs="Arial"/>
            <w:noProof/>
          </w:rPr>
          <w:t>정의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및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약어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_Toc476669814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5</w:t>
        </w:r>
        <w:r w:rsidR="00DA73D5">
          <w:rPr>
            <w:noProof/>
            <w:webHidden/>
          </w:rPr>
          <w:fldChar w:fldCharType="end"/>
        </w:r>
      </w:hyperlink>
    </w:p>
    <w:p w14:paraId="67FEADED" w14:textId="548DC3A3" w:rsidR="00DA73D5" w:rsidRDefault="000E3E18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3" w:history="1">
        <w:r w:rsidR="004454C7">
          <w:rPr>
            <w:rStyle w:val="af0"/>
            <w:rFonts w:eastAsiaTheme="minorHAnsi" w:cs="Arial"/>
            <w:noProof/>
            <w:lang w:val="fr-FR"/>
          </w:rPr>
          <w:t>2</w:t>
        </w:r>
        <w:r w:rsidR="00DA73D5" w:rsidRPr="003B11D1">
          <w:rPr>
            <w:rStyle w:val="af0"/>
            <w:rFonts w:eastAsiaTheme="minorHAnsi" w:cs="Arial"/>
            <w:noProof/>
            <w:lang w:val="fr-FR"/>
          </w:rPr>
          <w:t>.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시스템</w:t>
        </w:r>
        <w:r w:rsidR="00DA73D5" w:rsidRPr="003B11D1">
          <w:rPr>
            <w:rStyle w:val="af0"/>
            <w:rFonts w:eastAsiaTheme="minorHAnsi" w:cs="Arial"/>
            <w:noProof/>
            <w:lang w:val="fr-FR"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1DD9C9BC" w14:textId="23E2C1DF" w:rsidR="00C1767F" w:rsidRPr="00C1767F" w:rsidRDefault="000E3E18" w:rsidP="00C1767F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C1767F">
          <w:rPr>
            <w:rStyle w:val="af0"/>
            <w:rFonts w:eastAsiaTheme="minorHAnsi"/>
            <w:noProof/>
          </w:rPr>
          <w:t>2</w:t>
        </w:r>
        <w:r w:rsidR="00C1767F" w:rsidRPr="003B11D1">
          <w:rPr>
            <w:rStyle w:val="af0"/>
            <w:rFonts w:eastAsiaTheme="minorHAnsi"/>
            <w:noProof/>
          </w:rPr>
          <w:t xml:space="preserve">.1. </w:t>
        </w:r>
        <w:r w:rsidR="00C1767F">
          <w:rPr>
            <w:rStyle w:val="af0"/>
            <w:rFonts w:eastAsiaTheme="minorHAnsi" w:hint="eastAsia"/>
            <w:noProof/>
          </w:rPr>
          <w:t>운영체제</w:t>
        </w:r>
        <w:r w:rsidR="00C1767F">
          <w:rPr>
            <w:noProof/>
            <w:webHidden/>
          </w:rPr>
          <w:tab/>
        </w:r>
        <w:r w:rsidR="00C1767F">
          <w:rPr>
            <w:noProof/>
            <w:webHidden/>
          </w:rPr>
          <w:fldChar w:fldCharType="begin"/>
        </w:r>
        <w:r w:rsidR="00C1767F">
          <w:rPr>
            <w:noProof/>
            <w:webHidden/>
          </w:rPr>
          <w:instrText xml:space="preserve"> PAGEREF _Toc476669824 \h </w:instrText>
        </w:r>
        <w:r w:rsidR="00C1767F">
          <w:rPr>
            <w:noProof/>
            <w:webHidden/>
          </w:rPr>
        </w:r>
        <w:r w:rsidR="00C1767F">
          <w:rPr>
            <w:noProof/>
            <w:webHidden/>
          </w:rPr>
          <w:fldChar w:fldCharType="separate"/>
        </w:r>
        <w:r w:rsidR="00C1767F">
          <w:rPr>
            <w:noProof/>
            <w:webHidden/>
          </w:rPr>
          <w:t>12</w:t>
        </w:r>
        <w:r w:rsidR="00C1767F">
          <w:rPr>
            <w:noProof/>
            <w:webHidden/>
          </w:rPr>
          <w:fldChar w:fldCharType="end"/>
        </w:r>
      </w:hyperlink>
    </w:p>
    <w:p w14:paraId="30635236" w14:textId="6B82A9BA" w:rsidR="00DA73D5" w:rsidRDefault="000E3E18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4" w:history="1">
        <w:r w:rsidR="004454C7">
          <w:rPr>
            <w:rStyle w:val="af0"/>
            <w:rFonts w:eastAsiaTheme="minorHAnsi"/>
            <w:noProof/>
          </w:rPr>
          <w:t>2</w:t>
        </w:r>
        <w:r w:rsidR="00A83224">
          <w:rPr>
            <w:rStyle w:val="af0"/>
            <w:rFonts w:eastAsiaTheme="minorHAnsi"/>
            <w:noProof/>
          </w:rPr>
          <w:t>.2</w:t>
        </w:r>
        <w:r w:rsidR="00DA73D5" w:rsidRPr="003B11D1">
          <w:rPr>
            <w:rStyle w:val="af0"/>
            <w:rFonts w:eastAsiaTheme="minorHAnsi"/>
            <w:noProof/>
          </w:rPr>
          <w:t xml:space="preserve">. </w:t>
        </w:r>
        <w:r w:rsidR="00DA73D5" w:rsidRPr="003B11D1">
          <w:rPr>
            <w:rStyle w:val="af0"/>
            <w:rFonts w:eastAsiaTheme="minorHAnsi"/>
            <w:noProof/>
          </w:rPr>
          <w:t>서버</w:t>
        </w:r>
        <w:r w:rsidR="00DA73D5" w:rsidRPr="003B11D1">
          <w:rPr>
            <w:rStyle w:val="af0"/>
            <w:rFonts w:eastAsiaTheme="minorHAnsi"/>
            <w:noProof/>
          </w:rPr>
          <w:t>/</w:t>
        </w:r>
        <w:r w:rsidR="00DA73D5" w:rsidRPr="003B11D1">
          <w:rPr>
            <w:rStyle w:val="af0"/>
            <w:rFonts w:eastAsiaTheme="minorHAnsi"/>
            <w:noProof/>
          </w:rPr>
          <w:t>클라이언트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구조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6D55B7C8" w14:textId="4CC090E5" w:rsidR="00DA73D5" w:rsidRDefault="000E3E18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5" w:history="1">
        <w:r w:rsidR="004454C7">
          <w:rPr>
            <w:rStyle w:val="af0"/>
            <w:rFonts w:eastAsiaTheme="minorHAnsi"/>
            <w:noProof/>
          </w:rPr>
          <w:t>2</w:t>
        </w:r>
        <w:r w:rsidR="00A83224">
          <w:rPr>
            <w:rStyle w:val="af0"/>
            <w:rFonts w:eastAsiaTheme="minorHAnsi"/>
            <w:noProof/>
          </w:rPr>
          <w:t>.3</w:t>
        </w:r>
        <w:r w:rsidR="004454C7">
          <w:rPr>
            <w:rStyle w:val="af0"/>
            <w:rFonts w:eastAsiaTheme="minorHAnsi"/>
            <w:noProof/>
          </w:rPr>
          <w:t xml:space="preserve">. </w:t>
        </w:r>
        <w:r w:rsidR="004454C7">
          <w:rPr>
            <w:rStyle w:val="af0"/>
            <w:rFonts w:eastAsiaTheme="minorHAnsi" w:hint="eastAsia"/>
            <w:noProof/>
          </w:rPr>
          <w:t>Server</w:t>
        </w:r>
        <w:r w:rsidR="004454C7">
          <w:rPr>
            <w:rStyle w:val="af0"/>
            <w:rFonts w:eastAsiaTheme="minorHAnsi"/>
            <w:noProof/>
          </w:rPr>
          <w:t>– Client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간의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통신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C786F84" w14:textId="05788F52" w:rsidR="00DA73D5" w:rsidRDefault="000E3E18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6" w:history="1">
        <w:r w:rsidR="004454C7">
          <w:rPr>
            <w:rStyle w:val="af0"/>
            <w:rFonts w:eastAsiaTheme="minorHAnsi"/>
            <w:noProof/>
          </w:rPr>
          <w:t>2</w:t>
        </w:r>
        <w:r w:rsidR="00D46371">
          <w:rPr>
            <w:rStyle w:val="af0"/>
            <w:rFonts w:eastAsiaTheme="minorHAnsi"/>
            <w:noProof/>
          </w:rPr>
          <w:t>.3</w:t>
        </w:r>
        <w:r w:rsidR="00DA73D5" w:rsidRPr="003B11D1">
          <w:rPr>
            <w:rStyle w:val="af0"/>
            <w:rFonts w:eastAsiaTheme="minorHAnsi"/>
            <w:noProof/>
          </w:rPr>
          <w:t xml:space="preserve">.1. </w:t>
        </w:r>
        <w:r w:rsidR="00DA73D5" w:rsidRPr="003B11D1">
          <w:rPr>
            <w:rStyle w:val="af0"/>
            <w:rFonts w:eastAsiaTheme="minorHAnsi"/>
            <w:noProof/>
          </w:rPr>
          <w:t>데이터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정의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12</w:t>
        </w:r>
        <w:r w:rsidR="00DA73D5">
          <w:rPr>
            <w:noProof/>
            <w:webHidden/>
          </w:rPr>
          <w:fldChar w:fldCharType="end"/>
        </w:r>
      </w:hyperlink>
    </w:p>
    <w:p w14:paraId="035AD82C" w14:textId="61F05B87" w:rsidR="00DA73D5" w:rsidRDefault="000E3E18">
      <w:pPr>
        <w:pStyle w:val="32"/>
        <w:tabs>
          <w:tab w:val="right" w:leader="dot" w:pos="9347"/>
        </w:tabs>
        <w:rPr>
          <w:noProof/>
        </w:rPr>
      </w:pPr>
      <w:hyperlink w:anchor="_Toc476669827" w:history="1">
        <w:r w:rsidR="00D46371">
          <w:rPr>
            <w:rStyle w:val="af0"/>
            <w:rFonts w:eastAsiaTheme="minorHAnsi"/>
            <w:noProof/>
          </w:rPr>
          <w:t>2.3</w:t>
        </w:r>
        <w:r w:rsidR="004454C7">
          <w:rPr>
            <w:rStyle w:val="af0"/>
            <w:rFonts w:eastAsiaTheme="minorHAnsi"/>
            <w:noProof/>
          </w:rPr>
          <w:t xml:space="preserve">.2. </w:t>
        </w:r>
        <w:r w:rsidR="007A1B32">
          <w:rPr>
            <w:rStyle w:val="af0"/>
            <w:rFonts w:eastAsiaTheme="minorHAnsi"/>
            <w:noProof/>
          </w:rPr>
          <w:t>Dam Server – Dam Web Application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간의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통신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방식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_Toc476669827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362773F0" w14:textId="72575712" w:rsidR="004454C7" w:rsidRPr="004454C7" w:rsidRDefault="000E3E18" w:rsidP="004454C7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7" w:history="1">
        <w:r w:rsidR="00D46371">
          <w:rPr>
            <w:rStyle w:val="af0"/>
            <w:rFonts w:eastAsiaTheme="minorHAnsi"/>
            <w:noProof/>
          </w:rPr>
          <w:t>2.3</w:t>
        </w:r>
        <w:r w:rsidR="004454C7">
          <w:rPr>
            <w:rStyle w:val="af0"/>
            <w:rFonts w:eastAsiaTheme="minorHAnsi"/>
            <w:noProof/>
          </w:rPr>
          <w:t>.3.</w:t>
        </w:r>
        <w:r w:rsidR="007A1B32">
          <w:rPr>
            <w:rStyle w:val="af0"/>
            <w:rFonts w:eastAsiaTheme="minorHAnsi"/>
            <w:noProof/>
          </w:rPr>
          <w:t xml:space="preserve"> Dam Server – Dam Android Application </w:t>
        </w:r>
        <w:r w:rsidR="007A1B32">
          <w:rPr>
            <w:rStyle w:val="af0"/>
            <w:rFonts w:eastAsiaTheme="minorHAnsi" w:hint="eastAsia"/>
            <w:noProof/>
          </w:rPr>
          <w:t>간의</w:t>
        </w:r>
        <w:r w:rsidR="007A1B32">
          <w:rPr>
            <w:rStyle w:val="af0"/>
            <w:rFonts w:eastAsiaTheme="minorHAnsi" w:hint="eastAsia"/>
            <w:noProof/>
          </w:rPr>
          <w:t xml:space="preserve"> </w:t>
        </w:r>
        <w:r w:rsidR="007A1B32">
          <w:rPr>
            <w:rStyle w:val="af0"/>
            <w:rFonts w:eastAsiaTheme="minorHAnsi" w:hint="eastAsia"/>
            <w:noProof/>
          </w:rPr>
          <w:t>통신</w:t>
        </w:r>
        <w:r w:rsidR="007A1B32">
          <w:rPr>
            <w:rStyle w:val="af0"/>
            <w:rFonts w:eastAsiaTheme="minorHAnsi" w:hint="eastAsia"/>
            <w:noProof/>
          </w:rPr>
          <w:t xml:space="preserve"> </w:t>
        </w:r>
        <w:r w:rsidR="007A1B32">
          <w:rPr>
            <w:rStyle w:val="af0"/>
            <w:rFonts w:eastAsiaTheme="minorHAnsi" w:hint="eastAsia"/>
            <w:noProof/>
          </w:rPr>
          <w:t>방식</w:t>
        </w:r>
        <w:r w:rsidR="004454C7">
          <w:rPr>
            <w:noProof/>
            <w:webHidden/>
          </w:rPr>
          <w:tab/>
        </w:r>
        <w:r w:rsidR="004454C7">
          <w:rPr>
            <w:noProof/>
            <w:webHidden/>
          </w:rPr>
          <w:fldChar w:fldCharType="begin"/>
        </w:r>
        <w:r w:rsidR="004454C7">
          <w:rPr>
            <w:noProof/>
            <w:webHidden/>
          </w:rPr>
          <w:instrText xml:space="preserve"> PAGEREF _Toc476669827 \h </w:instrText>
        </w:r>
        <w:r w:rsidR="004454C7">
          <w:rPr>
            <w:noProof/>
            <w:webHidden/>
          </w:rPr>
        </w:r>
        <w:r w:rsidR="004454C7">
          <w:rPr>
            <w:noProof/>
            <w:webHidden/>
          </w:rPr>
          <w:fldChar w:fldCharType="separate"/>
        </w:r>
        <w:r w:rsidR="004454C7">
          <w:rPr>
            <w:noProof/>
            <w:webHidden/>
          </w:rPr>
          <w:t>13</w:t>
        </w:r>
        <w:r w:rsidR="004454C7">
          <w:rPr>
            <w:noProof/>
            <w:webHidden/>
          </w:rPr>
          <w:fldChar w:fldCharType="end"/>
        </w:r>
      </w:hyperlink>
    </w:p>
    <w:p w14:paraId="4F23D2D2" w14:textId="4852CEC5" w:rsidR="00DA73D5" w:rsidRDefault="000E3E18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8" w:history="1">
        <w:r w:rsidR="004454C7">
          <w:rPr>
            <w:rStyle w:val="af0"/>
            <w:rFonts w:eastAsiaTheme="minorHAnsi"/>
            <w:noProof/>
          </w:rPr>
          <w:t>2</w:t>
        </w:r>
        <w:r w:rsidR="00DA73D5" w:rsidRPr="003B11D1">
          <w:rPr>
            <w:rStyle w:val="af0"/>
            <w:rFonts w:eastAsiaTheme="minorHAnsi"/>
            <w:noProof/>
          </w:rPr>
          <w:t>.</w:t>
        </w:r>
        <w:r w:rsidR="00A83224">
          <w:rPr>
            <w:rStyle w:val="af0"/>
            <w:rFonts w:eastAsiaTheme="minorHAnsi"/>
            <w:noProof/>
          </w:rPr>
          <w:t>4</w:t>
        </w:r>
        <w:r w:rsidR="00DA73D5" w:rsidRPr="003B11D1">
          <w:rPr>
            <w:rStyle w:val="af0"/>
            <w:rFonts w:eastAsiaTheme="minorHAnsi"/>
            <w:noProof/>
          </w:rPr>
          <w:t xml:space="preserve">. </w:t>
        </w:r>
        <w:r w:rsidR="00DA73D5" w:rsidRPr="003B11D1">
          <w:rPr>
            <w:rStyle w:val="af0"/>
            <w:rFonts w:eastAsiaTheme="minorHAnsi"/>
            <w:noProof/>
          </w:rPr>
          <w:t>프로그램의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분류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및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형태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_Toc476669828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13</w:t>
        </w:r>
        <w:r w:rsidR="00DA73D5">
          <w:rPr>
            <w:noProof/>
            <w:webHidden/>
          </w:rPr>
          <w:fldChar w:fldCharType="end"/>
        </w:r>
      </w:hyperlink>
    </w:p>
    <w:p w14:paraId="2C5B9D07" w14:textId="2635F87B" w:rsidR="00DA73D5" w:rsidRDefault="000E3E18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29" w:history="1">
        <w:r w:rsidR="00212F6F">
          <w:rPr>
            <w:rStyle w:val="af0"/>
            <w:rFonts w:eastAsiaTheme="minorHAnsi"/>
            <w:noProof/>
          </w:rPr>
          <w:t>2.4</w:t>
        </w:r>
        <w:r w:rsidR="007D7093">
          <w:rPr>
            <w:rStyle w:val="af0"/>
            <w:rFonts w:eastAsiaTheme="minorHAnsi"/>
            <w:noProof/>
          </w:rPr>
          <w:t xml:space="preserve">.1.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DA73D5" w:rsidRPr="003B11D1">
          <w:rPr>
            <w:rStyle w:val="af0"/>
            <w:rFonts w:eastAsiaTheme="minorHAnsi"/>
            <w:noProof/>
          </w:rPr>
          <w:t>Server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_Toc476669829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1A3EE1C" w14:textId="784461C4" w:rsidR="00DA73D5" w:rsidRDefault="000E3E18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0" w:history="1">
        <w:r w:rsidR="00212F6F">
          <w:rPr>
            <w:rStyle w:val="af0"/>
            <w:rFonts w:eastAsiaTheme="minorHAnsi"/>
            <w:noProof/>
            <w:lang w:val="fr-FR"/>
          </w:rPr>
          <w:t>2.4</w:t>
        </w:r>
        <w:r w:rsidR="007D7093">
          <w:rPr>
            <w:rStyle w:val="af0"/>
            <w:rFonts w:eastAsiaTheme="minorHAnsi"/>
            <w:noProof/>
            <w:lang w:val="fr-FR"/>
          </w:rPr>
          <w:t xml:space="preserve">.2. </w:t>
        </w:r>
        <w:r w:rsidR="007A1B32">
          <w:rPr>
            <w:rStyle w:val="af0"/>
            <w:rFonts w:eastAsiaTheme="minorHAnsi"/>
            <w:noProof/>
            <w:lang w:val="fr-FR"/>
          </w:rPr>
          <w:t xml:space="preserve">Dam </w:t>
        </w:r>
        <w:r w:rsidR="007D7093">
          <w:rPr>
            <w:rStyle w:val="af0"/>
            <w:rFonts w:eastAsiaTheme="minorHAnsi"/>
            <w:noProof/>
            <w:lang w:val="fr-FR"/>
          </w:rPr>
          <w:t>Android</w:t>
        </w:r>
        <w:r w:rsidR="007A1B32">
          <w:rPr>
            <w:rStyle w:val="af0"/>
            <w:rFonts w:eastAsiaTheme="minorHAnsi"/>
            <w:noProof/>
            <w:lang w:val="fr-FR"/>
          </w:rPr>
          <w:t xml:space="preserve"> Application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_Toc476669830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18F2767A" w14:textId="0A8F230D" w:rsidR="00DA73D5" w:rsidRDefault="000E3E18">
      <w:pPr>
        <w:pStyle w:val="32"/>
        <w:tabs>
          <w:tab w:val="right" w:leader="dot" w:pos="9347"/>
        </w:tabs>
        <w:rPr>
          <w:noProof/>
        </w:rPr>
      </w:pPr>
      <w:hyperlink w:anchor="_Toc476669831" w:history="1">
        <w:r w:rsidR="00212F6F">
          <w:rPr>
            <w:rStyle w:val="af0"/>
            <w:rFonts w:eastAsiaTheme="minorHAnsi"/>
            <w:noProof/>
          </w:rPr>
          <w:t>2.4</w:t>
        </w:r>
        <w:r w:rsidR="007A1B32">
          <w:rPr>
            <w:rStyle w:val="af0"/>
            <w:rFonts w:eastAsiaTheme="minorHAnsi"/>
            <w:noProof/>
          </w:rPr>
          <w:t>.3. Dam Web Application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_Toc476669831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14</w:t>
        </w:r>
        <w:r w:rsidR="00DA73D5">
          <w:rPr>
            <w:noProof/>
            <w:webHidden/>
          </w:rPr>
          <w:fldChar w:fldCharType="end"/>
        </w:r>
      </w:hyperlink>
    </w:p>
    <w:p w14:paraId="557F300A" w14:textId="23919033" w:rsidR="00E27E92" w:rsidRPr="00E27E92" w:rsidRDefault="000E3E18" w:rsidP="0038770D">
      <w:pPr>
        <w:pStyle w:val="22"/>
        <w:tabs>
          <w:tab w:val="right" w:leader="dot" w:pos="9347"/>
        </w:tabs>
        <w:rPr>
          <w:noProof/>
        </w:rPr>
      </w:pPr>
      <w:hyperlink w:anchor="_Toc476669828" w:history="1">
        <w:r w:rsidR="00E27E92">
          <w:rPr>
            <w:rStyle w:val="af0"/>
            <w:rFonts w:eastAsiaTheme="minorHAnsi"/>
            <w:noProof/>
          </w:rPr>
          <w:t>2</w:t>
        </w:r>
        <w:r w:rsidR="00E27E92" w:rsidRPr="003B11D1">
          <w:rPr>
            <w:rStyle w:val="af0"/>
            <w:rFonts w:eastAsiaTheme="minorHAnsi"/>
            <w:noProof/>
          </w:rPr>
          <w:t>.</w:t>
        </w:r>
        <w:r w:rsidR="00E27E92">
          <w:rPr>
            <w:rStyle w:val="af0"/>
            <w:rFonts w:eastAsiaTheme="minorHAnsi"/>
            <w:noProof/>
          </w:rPr>
          <w:t>5</w:t>
        </w:r>
        <w:r w:rsidR="00E27E92" w:rsidRPr="003B11D1">
          <w:rPr>
            <w:rStyle w:val="af0"/>
            <w:rFonts w:eastAsiaTheme="minorHAnsi"/>
            <w:noProof/>
          </w:rPr>
          <w:t xml:space="preserve">. </w:t>
        </w:r>
        <w:r w:rsidR="00956081">
          <w:rPr>
            <w:rStyle w:val="af0"/>
            <w:rFonts w:eastAsiaTheme="minorHAnsi" w:hint="eastAsia"/>
            <w:noProof/>
          </w:rPr>
          <w:t>데이터베이스</w:t>
        </w:r>
        <w:r w:rsidR="00D220C4">
          <w:rPr>
            <w:rStyle w:val="af0"/>
            <w:rFonts w:eastAsiaTheme="minorHAnsi" w:hint="eastAsia"/>
            <w:noProof/>
          </w:rPr>
          <w:t xml:space="preserve"> </w:t>
        </w:r>
        <w:r w:rsidR="00D220C4">
          <w:rPr>
            <w:rStyle w:val="af0"/>
            <w:rFonts w:eastAsiaTheme="minorHAnsi" w:hint="eastAsia"/>
            <w:noProof/>
          </w:rPr>
          <w:t>테이블</w:t>
        </w:r>
        <w:r w:rsidR="00D220C4">
          <w:rPr>
            <w:rStyle w:val="af0"/>
            <w:rFonts w:eastAsiaTheme="minorHAnsi" w:hint="eastAsia"/>
            <w:noProof/>
          </w:rPr>
          <w:t xml:space="preserve"> </w:t>
        </w:r>
        <w:r w:rsidR="00D220C4">
          <w:rPr>
            <w:rStyle w:val="af0"/>
            <w:rFonts w:eastAsiaTheme="minorHAnsi" w:hint="eastAsia"/>
            <w:noProof/>
          </w:rPr>
          <w:t>명세서</w:t>
        </w:r>
        <w:r w:rsidR="00956081">
          <w:rPr>
            <w:rStyle w:val="af0"/>
            <w:rFonts w:eastAsiaTheme="minorHAnsi" w:hint="eastAsia"/>
            <w:noProof/>
          </w:rPr>
          <w:t xml:space="preserve"> </w:t>
        </w:r>
        <w:r w:rsidR="00E27E92">
          <w:rPr>
            <w:noProof/>
            <w:webHidden/>
          </w:rPr>
          <w:tab/>
        </w:r>
        <w:r w:rsidR="00E27E92">
          <w:rPr>
            <w:noProof/>
            <w:webHidden/>
          </w:rPr>
          <w:fldChar w:fldCharType="begin"/>
        </w:r>
        <w:r w:rsidR="00E27E92">
          <w:rPr>
            <w:noProof/>
            <w:webHidden/>
          </w:rPr>
          <w:instrText xml:space="preserve"> PAGEREF _Toc476669828 \h </w:instrText>
        </w:r>
        <w:r w:rsidR="00E27E92">
          <w:rPr>
            <w:noProof/>
            <w:webHidden/>
          </w:rPr>
        </w:r>
        <w:r w:rsidR="00E27E92">
          <w:rPr>
            <w:noProof/>
            <w:webHidden/>
          </w:rPr>
          <w:fldChar w:fldCharType="separate"/>
        </w:r>
        <w:r w:rsidR="00E27E92">
          <w:rPr>
            <w:noProof/>
            <w:webHidden/>
          </w:rPr>
          <w:t>13</w:t>
        </w:r>
        <w:r w:rsidR="00E27E92">
          <w:rPr>
            <w:noProof/>
            <w:webHidden/>
          </w:rPr>
          <w:fldChar w:fldCharType="end"/>
        </w:r>
      </w:hyperlink>
    </w:p>
    <w:p w14:paraId="28B7D2AE" w14:textId="0F3445B3" w:rsidR="00DA73D5" w:rsidRDefault="000E3E18">
      <w:pPr>
        <w:pStyle w:val="13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2" w:history="1">
        <w:r w:rsidR="00B263D0">
          <w:rPr>
            <w:rStyle w:val="af0"/>
            <w:rFonts w:eastAsiaTheme="minorHAnsi" w:cs="Arial"/>
            <w:noProof/>
          </w:rPr>
          <w:t>3</w:t>
        </w:r>
        <w:r w:rsidR="00DA73D5" w:rsidRPr="003B11D1">
          <w:rPr>
            <w:rStyle w:val="af0"/>
            <w:rFonts w:eastAsiaTheme="minorHAnsi" w:cs="Arial"/>
            <w:noProof/>
          </w:rPr>
          <w:t xml:space="preserve">. </w:t>
        </w:r>
        <w:r w:rsidR="00DA73D5" w:rsidRPr="003B11D1">
          <w:rPr>
            <w:rStyle w:val="af0"/>
            <w:rFonts w:eastAsiaTheme="minorHAnsi" w:cs="Arial"/>
            <w:noProof/>
          </w:rPr>
          <w:t>기본설계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_Toc476669832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2F1A2512" w14:textId="49B8FE1E" w:rsidR="00DA73D5" w:rsidRDefault="000E3E18">
      <w:pPr>
        <w:pStyle w:val="2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3" w:history="1">
        <w:r w:rsidR="00B263D0">
          <w:rPr>
            <w:rStyle w:val="af0"/>
            <w:rFonts w:eastAsiaTheme="minorHAnsi"/>
            <w:noProof/>
          </w:rPr>
          <w:t>3</w:t>
        </w:r>
        <w:r w:rsidR="00DA73D5" w:rsidRPr="003B11D1">
          <w:rPr>
            <w:rStyle w:val="af0"/>
            <w:rFonts w:eastAsiaTheme="minorHAnsi"/>
            <w:noProof/>
          </w:rPr>
          <w:t>.1.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417CF2">
          <w:rPr>
            <w:rStyle w:val="af0"/>
            <w:rFonts w:eastAsiaTheme="minorHAnsi" w:cs="Arial"/>
            <w:noProof/>
          </w:rPr>
          <w:t>Dammunity</w:t>
        </w:r>
        <w:r w:rsidR="00DA73D5" w:rsidRPr="003B11D1">
          <w:rPr>
            <w:rStyle w:val="af0"/>
            <w:rFonts w:eastAsiaTheme="minorHAnsi" w:cs="Arial"/>
            <w:noProof/>
          </w:rPr>
          <w:t>구조와</w:t>
        </w:r>
        <w:r w:rsidR="00DA73D5" w:rsidRPr="003B11D1">
          <w:rPr>
            <w:rStyle w:val="af0"/>
            <w:rFonts w:eastAsiaTheme="minorHAnsi" w:cs="Arial"/>
            <w:noProof/>
          </w:rPr>
          <w:t xml:space="preserve"> </w:t>
        </w:r>
        <w:r w:rsidR="00DA73D5" w:rsidRPr="003B11D1">
          <w:rPr>
            <w:rStyle w:val="af0"/>
            <w:rFonts w:eastAsiaTheme="minorHAnsi" w:cs="Arial"/>
            <w:noProof/>
          </w:rPr>
          <w:t>기능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_Toc476669833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15</w:t>
        </w:r>
        <w:r w:rsidR="00DA73D5">
          <w:rPr>
            <w:noProof/>
            <w:webHidden/>
          </w:rPr>
          <w:fldChar w:fldCharType="end"/>
        </w:r>
      </w:hyperlink>
    </w:p>
    <w:p w14:paraId="190CDE6F" w14:textId="3864BE2C" w:rsidR="00DA73D5" w:rsidRDefault="000E3E18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4" w:history="1">
        <w:r w:rsidR="00B263D0">
          <w:rPr>
            <w:rStyle w:val="af0"/>
            <w:rFonts w:asciiTheme="minorEastAsia" w:hAnsiTheme="minorEastAsia"/>
            <w:noProof/>
          </w:rPr>
          <w:t>3.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1.1. SCMS </w:t>
        </w:r>
        <w:r w:rsidR="00DA73D5" w:rsidRPr="003B11D1">
          <w:rPr>
            <w:rStyle w:val="af0"/>
            <w:rFonts w:asciiTheme="minorEastAsia" w:hAnsiTheme="minorEastAsia"/>
            <w:noProof/>
          </w:rPr>
          <w:t>설정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 </w:t>
        </w:r>
        <w:r w:rsidR="00DA73D5" w:rsidRPr="003B11D1">
          <w:rPr>
            <w:rStyle w:val="af0"/>
            <w:rFonts w:asciiTheme="minorEastAsia" w:hAnsiTheme="minorEastAsia"/>
            <w:noProof/>
          </w:rPr>
          <w:t>파일</w:t>
        </w:r>
        <w:r w:rsidR="00DA73D5" w:rsidRPr="003B11D1">
          <w:rPr>
            <w:rStyle w:val="af0"/>
            <w:rFonts w:asciiTheme="minorEastAsia" w:hAnsiTheme="minorEastAsia"/>
            <w:noProof/>
          </w:rPr>
          <w:t xml:space="preserve">(settings.json) </w:t>
        </w:r>
        <w:r w:rsidR="00DA73D5" w:rsidRPr="003B11D1">
          <w:rPr>
            <w:rStyle w:val="af0"/>
            <w:rFonts w:asciiTheme="minorEastAsia" w:hAnsiTheme="minorEastAsia"/>
            <w:noProof/>
          </w:rPr>
          <w:t>형식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_Toc476669834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17</w:t>
        </w:r>
        <w:r w:rsidR="00DA73D5">
          <w:rPr>
            <w:noProof/>
            <w:webHidden/>
          </w:rPr>
          <w:fldChar w:fldCharType="end"/>
        </w:r>
      </w:hyperlink>
    </w:p>
    <w:p w14:paraId="1DBE1953" w14:textId="5EF19197" w:rsidR="00DA73D5" w:rsidRDefault="000E3E18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5" w:history="1">
        <w:r w:rsidR="00B263D0">
          <w:rPr>
            <w:rStyle w:val="af0"/>
            <w:rFonts w:eastAsiaTheme="minorHAnsi"/>
            <w:noProof/>
          </w:rPr>
          <w:t>3.</w:t>
        </w:r>
        <w:r w:rsidR="00DA73D5" w:rsidRPr="003B11D1">
          <w:rPr>
            <w:rStyle w:val="af0"/>
            <w:rFonts w:eastAsiaTheme="minorHAnsi"/>
            <w:noProof/>
          </w:rPr>
          <w:t xml:space="preserve">1.2. </w:t>
        </w:r>
        <w:r w:rsidR="00417CF2">
          <w:rPr>
            <w:rStyle w:val="af0"/>
            <w:rFonts w:eastAsiaTheme="minorHAnsi"/>
            <w:noProof/>
          </w:rPr>
          <w:t>Dammunity</w:t>
        </w:r>
        <w:r w:rsidR="00DA73D5" w:rsidRPr="003B11D1">
          <w:rPr>
            <w:rStyle w:val="af0"/>
            <w:rFonts w:eastAsiaTheme="minorHAnsi"/>
            <w:noProof/>
          </w:rPr>
          <w:t>기능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_Toc476669835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18</w:t>
        </w:r>
        <w:r w:rsidR="00DA73D5">
          <w:rPr>
            <w:noProof/>
            <w:webHidden/>
          </w:rPr>
          <w:fldChar w:fldCharType="end"/>
        </w:r>
      </w:hyperlink>
    </w:p>
    <w:p w14:paraId="20DE4631" w14:textId="30A03B10" w:rsidR="00DA73D5" w:rsidRDefault="000E3E18">
      <w:pPr>
        <w:pStyle w:val="32"/>
        <w:tabs>
          <w:tab w:val="right" w:leader="dot" w:pos="9347"/>
        </w:tabs>
        <w:rPr>
          <w:noProof/>
        </w:rPr>
      </w:pPr>
      <w:hyperlink w:anchor="_Toc476669836" w:history="1">
        <w:r w:rsidR="00B263D0">
          <w:rPr>
            <w:rStyle w:val="af0"/>
            <w:rFonts w:eastAsiaTheme="minorHAnsi"/>
            <w:noProof/>
          </w:rPr>
          <w:t>3.</w:t>
        </w:r>
        <w:r w:rsidR="00417CF2">
          <w:rPr>
            <w:rStyle w:val="af0"/>
            <w:rFonts w:eastAsiaTheme="minorHAnsi"/>
            <w:noProof/>
          </w:rPr>
          <w:t xml:space="preserve">1.3.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417CF2">
          <w:rPr>
            <w:rStyle w:val="af0"/>
            <w:rFonts w:eastAsiaTheme="minorHAnsi"/>
            <w:noProof/>
          </w:rPr>
          <w:t>Web</w:t>
        </w:r>
        <w:r w:rsidR="007A1B32">
          <w:rPr>
            <w:rStyle w:val="af0"/>
            <w:rFonts w:eastAsiaTheme="minorHAnsi"/>
            <w:noProof/>
          </w:rPr>
          <w:t xml:space="preserve"> Application</w:t>
        </w:r>
        <w:r w:rsidR="00417CF2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화면</w:t>
        </w:r>
        <w:r w:rsidR="00DA73D5" w:rsidRPr="003B11D1">
          <w:rPr>
            <w:rStyle w:val="af0"/>
            <w:rFonts w:eastAsiaTheme="minorHAnsi"/>
            <w:noProof/>
          </w:rPr>
          <w:t xml:space="preserve"> </w:t>
        </w:r>
        <w:r w:rsidR="00DA73D5" w:rsidRPr="003B11D1">
          <w:rPr>
            <w:rStyle w:val="af0"/>
            <w:rFonts w:eastAsiaTheme="minorHAnsi"/>
            <w:noProof/>
          </w:rPr>
          <w:t>목록</w:t>
        </w:r>
        <w:r w:rsidR="00DA73D5">
          <w:rPr>
            <w:noProof/>
            <w:webHidden/>
          </w:rPr>
          <w:tab/>
        </w:r>
        <w:r w:rsidR="00DA73D5">
          <w:rPr>
            <w:noProof/>
            <w:webHidden/>
          </w:rPr>
          <w:fldChar w:fldCharType="begin"/>
        </w:r>
        <w:r w:rsidR="00DA73D5">
          <w:rPr>
            <w:noProof/>
            <w:webHidden/>
          </w:rPr>
          <w:instrText xml:space="preserve"> PAGEREF _Toc476669836 \h </w:instrText>
        </w:r>
        <w:r w:rsidR="00DA73D5">
          <w:rPr>
            <w:noProof/>
            <w:webHidden/>
          </w:rPr>
        </w:r>
        <w:r w:rsidR="00DA73D5">
          <w:rPr>
            <w:noProof/>
            <w:webHidden/>
          </w:rPr>
          <w:fldChar w:fldCharType="separate"/>
        </w:r>
        <w:r w:rsidR="00DA73D5">
          <w:rPr>
            <w:noProof/>
            <w:webHidden/>
          </w:rPr>
          <w:t>19</w:t>
        </w:r>
        <w:r w:rsidR="00DA73D5">
          <w:rPr>
            <w:noProof/>
            <w:webHidden/>
          </w:rPr>
          <w:fldChar w:fldCharType="end"/>
        </w:r>
      </w:hyperlink>
    </w:p>
    <w:p w14:paraId="6CB1F643" w14:textId="2ED1EC16" w:rsidR="00417CF2" w:rsidRDefault="000E3E18" w:rsidP="00417CF2">
      <w:pPr>
        <w:pStyle w:val="32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476669836" w:history="1">
        <w:r w:rsidR="00B263D0">
          <w:rPr>
            <w:rStyle w:val="af0"/>
            <w:rFonts w:eastAsiaTheme="minorHAnsi"/>
            <w:noProof/>
          </w:rPr>
          <w:t>3.</w:t>
        </w:r>
        <w:r w:rsidR="00417CF2">
          <w:rPr>
            <w:rStyle w:val="af0"/>
            <w:rFonts w:eastAsiaTheme="minorHAnsi"/>
            <w:noProof/>
          </w:rPr>
          <w:t xml:space="preserve">1.4. </w:t>
        </w:r>
        <w:r w:rsidR="007A1B32">
          <w:rPr>
            <w:rStyle w:val="af0"/>
            <w:rFonts w:eastAsiaTheme="minorHAnsi"/>
            <w:noProof/>
          </w:rPr>
          <w:t xml:space="preserve">Dam </w:t>
        </w:r>
        <w:r w:rsidR="00417CF2">
          <w:rPr>
            <w:rStyle w:val="af0"/>
            <w:rFonts w:eastAsiaTheme="minorHAnsi"/>
            <w:noProof/>
          </w:rPr>
          <w:t>Android</w:t>
        </w:r>
        <w:r w:rsidR="007A1B32">
          <w:rPr>
            <w:rStyle w:val="af0"/>
            <w:rFonts w:eastAsiaTheme="minorHAnsi"/>
            <w:noProof/>
          </w:rPr>
          <w:t xml:space="preserve"> Application</w:t>
        </w:r>
        <w:r w:rsidR="00417CF2" w:rsidRPr="003B11D1">
          <w:rPr>
            <w:rStyle w:val="af0"/>
            <w:rFonts w:eastAsiaTheme="minorHAnsi"/>
            <w:noProof/>
          </w:rPr>
          <w:t>화면</w:t>
        </w:r>
        <w:r w:rsidR="00417CF2" w:rsidRPr="003B11D1">
          <w:rPr>
            <w:rStyle w:val="af0"/>
            <w:rFonts w:eastAsiaTheme="minorHAnsi"/>
            <w:noProof/>
          </w:rPr>
          <w:t xml:space="preserve"> </w:t>
        </w:r>
        <w:r w:rsidR="00417CF2" w:rsidRPr="003B11D1">
          <w:rPr>
            <w:rStyle w:val="af0"/>
            <w:rFonts w:eastAsiaTheme="minorHAnsi"/>
            <w:noProof/>
          </w:rPr>
          <w:t>목록</w:t>
        </w:r>
        <w:r w:rsidR="00417CF2">
          <w:rPr>
            <w:noProof/>
            <w:webHidden/>
          </w:rPr>
          <w:tab/>
        </w:r>
        <w:r w:rsidR="00417CF2">
          <w:rPr>
            <w:noProof/>
            <w:webHidden/>
          </w:rPr>
          <w:fldChar w:fldCharType="begin"/>
        </w:r>
        <w:r w:rsidR="00417CF2">
          <w:rPr>
            <w:noProof/>
            <w:webHidden/>
          </w:rPr>
          <w:instrText xml:space="preserve"> PAGEREF _Toc476669836 \h </w:instrText>
        </w:r>
        <w:r w:rsidR="00417CF2">
          <w:rPr>
            <w:noProof/>
            <w:webHidden/>
          </w:rPr>
        </w:r>
        <w:r w:rsidR="00417CF2">
          <w:rPr>
            <w:noProof/>
            <w:webHidden/>
          </w:rPr>
          <w:fldChar w:fldCharType="separate"/>
        </w:r>
        <w:r w:rsidR="00417CF2">
          <w:rPr>
            <w:noProof/>
            <w:webHidden/>
          </w:rPr>
          <w:t>19</w:t>
        </w:r>
        <w:r w:rsidR="00417CF2">
          <w:rPr>
            <w:noProof/>
            <w:webHidden/>
          </w:rPr>
          <w:fldChar w:fldCharType="end"/>
        </w:r>
      </w:hyperlink>
    </w:p>
    <w:p w14:paraId="026EB8BE" w14:textId="77777777" w:rsidR="00417CF2" w:rsidRPr="00417CF2" w:rsidRDefault="00417CF2" w:rsidP="00417CF2"/>
    <w:p w14:paraId="29AFDA6F" w14:textId="011CCBFA" w:rsidR="000B403A" w:rsidRPr="00911162" w:rsidRDefault="00354A67" w:rsidP="00911162">
      <w:pPr>
        <w:pStyle w:val="1"/>
        <w:keepNext w:val="0"/>
        <w:numPr>
          <w:ilvl w:val="0"/>
          <w:numId w:val="0"/>
        </w:num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/>
        </w:rPr>
        <w:fldChar w:fldCharType="end"/>
      </w:r>
      <w:r w:rsidR="002C5B95" w:rsidRPr="00DC2DBD">
        <w:rPr>
          <w:rFonts w:asciiTheme="minorHAnsi" w:eastAsiaTheme="minorHAnsi" w:hAnsiTheme="minorHAnsi" w:cs="Arial"/>
          <w:color w:val="993366"/>
          <w:sz w:val="28"/>
          <w:u w:val="single"/>
        </w:rPr>
        <w:br w:type="page"/>
      </w:r>
      <w:bookmarkStart w:id="0" w:name="_Toc476669811"/>
      <w:r w:rsidR="00911162">
        <w:rPr>
          <w:rFonts w:asciiTheme="minorHAnsi" w:eastAsiaTheme="minorHAnsi" w:hAnsiTheme="minorHAnsi" w:cs="Arial"/>
          <w:color w:val="993366"/>
          <w:sz w:val="28"/>
          <w:u w:val="single"/>
        </w:rPr>
        <w:lastRenderedPageBreak/>
        <w:t>1.</w:t>
      </w:r>
      <w:r w:rsidR="00C1767F" w:rsidRPr="00DC2DBD">
        <w:rPr>
          <w:rFonts w:asciiTheme="minorHAnsi" w:eastAsiaTheme="minorHAnsi" w:hAnsiTheme="minorHAnsi" w:cs="Arial"/>
        </w:rPr>
        <w:t xml:space="preserve"> </w:t>
      </w:r>
      <w:r w:rsidR="00911162">
        <w:rPr>
          <w:rFonts w:asciiTheme="minorHAnsi" w:eastAsiaTheme="minorHAnsi" w:hAnsiTheme="minorHAnsi" w:cs="Arial" w:hint="eastAsia"/>
        </w:rPr>
        <w:t>개요</w:t>
      </w:r>
      <w:bookmarkEnd w:id="0"/>
    </w:p>
    <w:p w14:paraId="5A80662F" w14:textId="0E8A3439" w:rsidR="00A83036" w:rsidRDefault="000B403A" w:rsidP="00E8069B">
      <w:pPr>
        <w:pStyle w:val="2"/>
        <w:rPr>
          <w:rFonts w:asciiTheme="minorHAnsi" w:eastAsiaTheme="minorHAnsi" w:hAnsiTheme="minorHAnsi" w:cs="Arial"/>
          <w:lang w:val="fr-FR"/>
        </w:rPr>
      </w:pPr>
      <w:bookmarkStart w:id="1" w:name="_Toc476669812"/>
      <w:r w:rsidRPr="00DC2DBD">
        <w:rPr>
          <w:rFonts w:asciiTheme="minorHAnsi" w:eastAsiaTheme="minorHAnsi" w:hAnsiTheme="minorHAnsi" w:cs="Arial"/>
        </w:rPr>
        <w:t>목적</w:t>
      </w:r>
      <w:bookmarkEnd w:id="1"/>
      <w:r w:rsidR="00BA2811"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</w:p>
    <w:p w14:paraId="50BBA6C3" w14:textId="5C71A315" w:rsidR="00E8069B" w:rsidRPr="00DC2DBD" w:rsidRDefault="00E8069B" w:rsidP="008F4F40">
      <w:pPr>
        <w:rPr>
          <w:rFonts w:asciiTheme="minorHAnsi" w:eastAsiaTheme="minorHAnsi" w:hAnsiTheme="minorHAnsi" w:cs="Arial"/>
          <w:lang w:val="fr-FR"/>
        </w:rPr>
      </w:pPr>
      <w:r>
        <w:rPr>
          <w:rFonts w:asciiTheme="minorHAnsi" w:eastAsiaTheme="minorHAnsi" w:hAnsiTheme="minorHAnsi" w:cs="Arial" w:hint="eastAsia"/>
          <w:lang w:val="fr-FR"/>
        </w:rPr>
        <w:t xml:space="preserve">본 문서는 </w:t>
      </w:r>
      <w:proofErr w:type="spellStart"/>
      <w:r>
        <w:rPr>
          <w:rFonts w:asciiTheme="minorHAnsi" w:eastAsiaTheme="minorHAnsi" w:hAnsiTheme="minorHAnsi" w:cs="Arial" w:hint="eastAsia"/>
          <w:lang w:val="fr-FR"/>
        </w:rPr>
        <w:t>대덕소프트웨어마이스터고</w:t>
      </w:r>
      <w:proofErr w:type="spellEnd"/>
      <w:r>
        <w:rPr>
          <w:rFonts w:asciiTheme="minorHAnsi" w:eastAsiaTheme="minorHAnsi" w:hAnsiTheme="minorHAnsi" w:cs="Arial" w:hint="eastAsia"/>
          <w:lang w:val="fr-FR"/>
        </w:rPr>
        <w:t xml:space="preserve"> 졸업생/재학생 들을 위한 커뮤니티 어플리케이션의 기본 설계 내용을 기술한다.</w:t>
      </w:r>
    </w:p>
    <w:p w14:paraId="41AE65B3" w14:textId="6AC347E3" w:rsidR="00A83036" w:rsidRPr="00DC2DBD" w:rsidRDefault="00E67609" w:rsidP="000B403A">
      <w:pPr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cs="Arial" w:hint="eastAsia"/>
          <w:lang w:val="fr-FR"/>
        </w:rPr>
        <w:t>본 문서를 작성하는 목적은 다음과 같다.</w:t>
      </w:r>
    </w:p>
    <w:p w14:paraId="60A9C1F4" w14:textId="637D5554" w:rsidR="00E67609" w:rsidRPr="00DC2DBD" w:rsidRDefault="00E8069B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>
        <w:rPr>
          <w:rFonts w:asciiTheme="minorHAnsi" w:eastAsiaTheme="minorHAnsi" w:hAnsiTheme="minorHAnsi"/>
          <w:color w:val="000000"/>
        </w:rPr>
        <w:t>Dam</w:t>
      </w:r>
      <w:r w:rsidR="00E67609" w:rsidRPr="00DC2DBD">
        <w:rPr>
          <w:rFonts w:asciiTheme="minorHAnsi" w:eastAsiaTheme="minorHAnsi" w:hAnsiTheme="minorHAnsi" w:hint="eastAsia"/>
          <w:color w:val="000000"/>
        </w:rPr>
        <w:t>의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개발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목적과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그에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대한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목표를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분명히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 xml:space="preserve"> </w:t>
      </w:r>
      <w:r w:rsidR="00E67609" w:rsidRPr="00DC2DBD">
        <w:rPr>
          <w:rFonts w:asciiTheme="minorHAnsi" w:eastAsiaTheme="minorHAnsi" w:hAnsiTheme="minorHAnsi" w:hint="eastAsia"/>
          <w:color w:val="000000"/>
        </w:rPr>
        <w:t>한다</w:t>
      </w:r>
      <w:r w:rsidR="00E67609"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2E841321" w14:textId="03848313" w:rsidR="00E67609" w:rsidRPr="00DC2DBD" w:rsidRDefault="00E67609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 문서를 통해 구조 설계에 대한 상의를 할 수 있다</w:t>
      </w:r>
      <w:r w:rsidRPr="00DC2DBD">
        <w:rPr>
          <w:rFonts w:asciiTheme="minorHAnsi" w:eastAsiaTheme="minorHAnsi" w:hAnsiTheme="minorHAnsi" w:hint="eastAsia"/>
          <w:color w:val="000000"/>
          <w:lang w:val="fr-FR"/>
        </w:rPr>
        <w:t>.</w:t>
      </w:r>
    </w:p>
    <w:p w14:paraId="475EF792" w14:textId="069D5DAC" w:rsidR="00CD133A" w:rsidRPr="00DC2DBD" w:rsidRDefault="00561242" w:rsidP="00E87B42">
      <w:pPr>
        <w:pStyle w:val="aff4"/>
        <w:numPr>
          <w:ilvl w:val="0"/>
          <w:numId w:val="8"/>
        </w:numPr>
        <w:ind w:leftChars="0"/>
        <w:rPr>
          <w:rFonts w:asciiTheme="minorHAnsi" w:eastAsiaTheme="minorHAnsi" w:hAnsiTheme="minorHAnsi" w:cs="Arial"/>
          <w:lang w:val="fr-FR"/>
        </w:rPr>
      </w:pPr>
      <w:r w:rsidRPr="00DC2DBD">
        <w:rPr>
          <w:rFonts w:asciiTheme="minorHAnsi" w:eastAsiaTheme="minorHAnsi" w:hAnsiTheme="minorHAnsi" w:hint="eastAsia"/>
          <w:color w:val="000000"/>
        </w:rPr>
        <w:t>이후 개발 작업 중 시스템</w:t>
      </w:r>
      <w:r w:rsidR="00112579" w:rsidRPr="00DC2DBD">
        <w:rPr>
          <w:rFonts w:asciiTheme="minorHAnsi" w:eastAsiaTheme="minorHAnsi" w:hAnsiTheme="minorHAnsi" w:hint="eastAsia"/>
          <w:color w:val="000000"/>
        </w:rPr>
        <w:t xml:space="preserve"> 구현에 대해 혼동이 없도록 한다.</w:t>
      </w:r>
    </w:p>
    <w:p w14:paraId="606D0505" w14:textId="239D1BE2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2" w:name="_Toc476669813"/>
      <w:r w:rsidRPr="00DC2DBD">
        <w:rPr>
          <w:rFonts w:asciiTheme="minorHAnsi" w:eastAsiaTheme="minorHAnsi" w:hAnsiTheme="minorHAnsi" w:cs="Arial"/>
        </w:rPr>
        <w:t>적용범위</w:t>
      </w:r>
      <w:bookmarkEnd w:id="2"/>
    </w:p>
    <w:p w14:paraId="59537B00" w14:textId="2F3FBAE4" w:rsidR="000B403A" w:rsidRPr="00DC2DBD" w:rsidRDefault="00CD133A" w:rsidP="000B403A">
      <w:pPr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본 문서가 적용되는 범위는 다음과 같다.</w:t>
      </w:r>
    </w:p>
    <w:p w14:paraId="36CAE083" w14:textId="4DC157F5" w:rsidR="00CD133A" w:rsidRPr="00DC2DBD" w:rsidRDefault="00E8069B" w:rsidP="00E87B42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 w:hint="eastAsia"/>
        </w:rPr>
        <w:t>Dam</w:t>
      </w:r>
      <w:r w:rsidR="00CD133A" w:rsidRPr="00DC2DBD">
        <w:rPr>
          <w:rFonts w:asciiTheme="minorHAnsi" w:eastAsiaTheme="minorHAnsi" w:hAnsiTheme="minorHAnsi" w:cs="Arial" w:hint="eastAsia"/>
        </w:rPr>
        <w:t>의 목적과 구조를 정확히 기술하여 이후 개발 작업 시 착오가 없도록 한다.</w:t>
      </w:r>
    </w:p>
    <w:p w14:paraId="7F38E4F5" w14:textId="222726B8" w:rsidR="00CD133A" w:rsidRPr="00DC2DBD" w:rsidRDefault="00CD133A" w:rsidP="00E87B42">
      <w:pPr>
        <w:pStyle w:val="aff4"/>
        <w:numPr>
          <w:ilvl w:val="0"/>
          <w:numId w:val="9"/>
        </w:numPr>
        <w:ind w:leftChars="0"/>
        <w:rPr>
          <w:rFonts w:asciiTheme="minorHAnsi" w:eastAsiaTheme="minorHAnsi" w:hAnsiTheme="minorHAnsi" w:cs="Arial"/>
        </w:rPr>
      </w:pPr>
      <w:r w:rsidRPr="00DC2DBD">
        <w:rPr>
          <w:rFonts w:asciiTheme="minorHAnsi" w:eastAsiaTheme="minorHAnsi" w:hAnsiTheme="minorHAnsi" w:cs="Arial" w:hint="eastAsia"/>
        </w:rPr>
        <w:t>문서의 작성 후 상의를 통해 시스템</w:t>
      </w:r>
      <w:r w:rsidR="00A332A2" w:rsidRPr="00DC2DBD">
        <w:rPr>
          <w:rFonts w:asciiTheme="minorHAnsi" w:eastAsiaTheme="minorHAnsi" w:hAnsiTheme="minorHAnsi" w:cs="Arial"/>
        </w:rPr>
        <w:t xml:space="preserve">의 </w:t>
      </w:r>
      <w:r w:rsidRPr="00DC2DBD">
        <w:rPr>
          <w:rFonts w:asciiTheme="minorHAnsi" w:eastAsiaTheme="minorHAnsi" w:hAnsiTheme="minorHAnsi" w:cs="Arial" w:hint="eastAsia"/>
        </w:rPr>
        <w:t>설계에 대한 변경이 있을 시</w:t>
      </w:r>
      <w:r w:rsidR="00A332A2" w:rsidRPr="00DC2DBD">
        <w:rPr>
          <w:rFonts w:asciiTheme="minorHAnsi" w:eastAsiaTheme="minorHAnsi" w:hAnsiTheme="minorHAnsi" w:cs="Arial"/>
        </w:rPr>
        <w:t xml:space="preserve"> </w:t>
      </w:r>
      <w:r w:rsidR="00A332A2" w:rsidRPr="00DC2DBD">
        <w:rPr>
          <w:rFonts w:asciiTheme="minorHAnsi" w:eastAsiaTheme="minorHAnsi" w:hAnsiTheme="minorHAnsi" w:cs="Arial" w:hint="eastAsia"/>
        </w:rPr>
        <w:t>변경된</w:t>
      </w:r>
      <w:r w:rsidR="00A309B9" w:rsidRPr="00DC2DBD">
        <w:rPr>
          <w:rFonts w:asciiTheme="minorHAnsi" w:eastAsiaTheme="minorHAnsi" w:hAnsiTheme="minorHAnsi" w:cs="Arial" w:hint="eastAsia"/>
        </w:rPr>
        <w:t xml:space="preserve"> </w:t>
      </w:r>
      <w:r w:rsidR="00110F7C" w:rsidRPr="00DC2DBD">
        <w:rPr>
          <w:rFonts w:asciiTheme="minorHAnsi" w:eastAsiaTheme="minorHAnsi" w:hAnsiTheme="minorHAnsi" w:cs="Arial" w:hint="eastAsia"/>
        </w:rPr>
        <w:t>사항(들</w:t>
      </w:r>
      <w:r w:rsidR="00110F7C" w:rsidRPr="00DC2DBD">
        <w:rPr>
          <w:rFonts w:asciiTheme="minorHAnsi" w:eastAsiaTheme="minorHAnsi" w:hAnsiTheme="minorHAnsi" w:cs="Arial"/>
        </w:rPr>
        <w:t>)</w:t>
      </w:r>
      <w:r w:rsidR="00110F7C" w:rsidRPr="00DC2DBD">
        <w:rPr>
          <w:rFonts w:asciiTheme="minorHAnsi" w:eastAsiaTheme="minorHAnsi" w:hAnsiTheme="minorHAnsi" w:cs="Arial" w:hint="eastAsia"/>
        </w:rPr>
        <w:t xml:space="preserve">을 </w:t>
      </w:r>
      <w:r w:rsidRPr="00DC2DBD">
        <w:rPr>
          <w:rFonts w:asciiTheme="minorHAnsi" w:eastAsiaTheme="minorHAnsi" w:hAnsiTheme="minorHAnsi" w:cs="Arial" w:hint="eastAsia"/>
        </w:rPr>
        <w:t>적용할 수 있도록 한다.</w:t>
      </w:r>
    </w:p>
    <w:p w14:paraId="72A29427" w14:textId="69612E61" w:rsidR="000B403A" w:rsidRPr="00DC2DBD" w:rsidRDefault="000B403A" w:rsidP="000B403A">
      <w:pPr>
        <w:pStyle w:val="2"/>
        <w:rPr>
          <w:rFonts w:asciiTheme="minorHAnsi" w:eastAsiaTheme="minorHAnsi" w:hAnsiTheme="minorHAnsi" w:cs="Arial"/>
        </w:rPr>
      </w:pPr>
      <w:bookmarkStart w:id="3" w:name="_Toc476669814"/>
      <w:r w:rsidRPr="00DC2DBD">
        <w:rPr>
          <w:rFonts w:asciiTheme="minorHAnsi" w:eastAsiaTheme="minorHAnsi" w:hAnsiTheme="minorHAnsi" w:cs="Arial"/>
        </w:rPr>
        <w:t>정의 및 약어</w:t>
      </w:r>
      <w:bookmarkEnd w:id="3"/>
      <w:r w:rsidRPr="00DC2DBD">
        <w:rPr>
          <w:rFonts w:asciiTheme="minorHAnsi" w:eastAsiaTheme="minorHAnsi" w:hAnsiTheme="minorHAnsi" w:cs="Arial"/>
        </w:rPr>
        <w:t xml:space="preserve"> </w:t>
      </w:r>
    </w:p>
    <w:p w14:paraId="16FFE870" w14:textId="7095103B" w:rsidR="001C676D" w:rsidRPr="00DC2DBD" w:rsidRDefault="00851871" w:rsidP="001C676D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본 문서에서 사용되는 </w:t>
      </w:r>
      <w:r w:rsidR="001C676D" w:rsidRPr="00DC2DBD">
        <w:rPr>
          <w:rFonts w:asciiTheme="minorHAnsi" w:eastAsiaTheme="minorHAnsi" w:hAnsiTheme="minorHAnsi" w:hint="eastAsia"/>
        </w:rPr>
        <w:t>정의 및 약</w:t>
      </w:r>
      <w:r w:rsidRPr="00DC2DBD">
        <w:rPr>
          <w:rFonts w:asciiTheme="minorHAnsi" w:eastAsiaTheme="minorHAnsi" w:hAnsiTheme="minorHAnsi" w:hint="eastAsia"/>
        </w:rPr>
        <w:t xml:space="preserve">어는 </w:t>
      </w:r>
      <w:r w:rsidR="001C676D" w:rsidRPr="00DC2DBD">
        <w:rPr>
          <w:rFonts w:asciiTheme="minorHAnsi" w:eastAsiaTheme="minorHAnsi" w:hAnsiTheme="minorHAnsi" w:hint="eastAsia"/>
        </w:rPr>
        <w:t>다음 표와</w:t>
      </w:r>
      <w:r w:rsidRPr="00DC2DBD">
        <w:rPr>
          <w:rFonts w:asciiTheme="minorHAnsi" w:eastAsiaTheme="minorHAnsi" w:hAnsiTheme="minorHAnsi" w:hint="eastAsia"/>
        </w:rPr>
        <w:t xml:space="preserve"> 같다.</w:t>
      </w:r>
    </w:p>
    <w:p w14:paraId="3ECCD954" w14:textId="354F79A4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  <w:bookmarkStart w:id="4" w:name="_Toc472438832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정의 및 약어 리스트</w:t>
      </w:r>
      <w:bookmarkEnd w:id="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0"/>
        <w:gridCol w:w="7072"/>
      </w:tblGrid>
      <w:tr w:rsidR="00851871" w:rsidRPr="00DC2DBD" w14:paraId="2471C21A" w14:textId="77777777" w:rsidTr="00AC6FDB">
        <w:trPr>
          <w:tblHeader/>
        </w:trPr>
        <w:tc>
          <w:tcPr>
            <w:tcW w:w="2000" w:type="dxa"/>
            <w:shd w:val="clear" w:color="auto" w:fill="D9D9D9"/>
            <w:vAlign w:val="center"/>
          </w:tcPr>
          <w:p w14:paraId="5A6F0869" w14:textId="7095103B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용어 및 약어</w:t>
            </w:r>
          </w:p>
        </w:tc>
        <w:tc>
          <w:tcPr>
            <w:tcW w:w="7072" w:type="dxa"/>
            <w:shd w:val="clear" w:color="auto" w:fill="D9D9D9"/>
            <w:vAlign w:val="center"/>
          </w:tcPr>
          <w:p w14:paraId="70A27BBC" w14:textId="77777777" w:rsidR="00851871" w:rsidRPr="00DC2DBD" w:rsidRDefault="00851871" w:rsidP="00710EA3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설명</w:t>
            </w:r>
          </w:p>
        </w:tc>
      </w:tr>
      <w:tr w:rsidR="00851871" w:rsidRPr="00DC2DBD" w14:paraId="0C54505E" w14:textId="77777777" w:rsidTr="00AC6FDB">
        <w:tc>
          <w:tcPr>
            <w:tcW w:w="2000" w:type="dxa"/>
            <w:vAlign w:val="center"/>
          </w:tcPr>
          <w:p w14:paraId="3B301B04" w14:textId="2893F413" w:rsidR="00851871" w:rsidRPr="00DC2DBD" w:rsidRDefault="00B77D90" w:rsidP="00CD133A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</w:t>
            </w:r>
          </w:p>
        </w:tc>
        <w:tc>
          <w:tcPr>
            <w:tcW w:w="7072" w:type="dxa"/>
            <w:vAlign w:val="center"/>
          </w:tcPr>
          <w:p w14:paraId="3F892B70" w14:textId="02A58DED" w:rsidR="00851871" w:rsidRPr="00DC2DBD" w:rsidRDefault="00B77D90" w:rsidP="008D3557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/>
              </w:rPr>
              <w:t>Dammunity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의 약자. </w:t>
            </w:r>
            <w:r w:rsidRPr="00DC2DBD">
              <w:rPr>
                <w:rFonts w:asciiTheme="minorHAnsi" w:eastAsiaTheme="minorHAnsi" w:hAnsiTheme="minorHAnsi" w:hint="eastAsia"/>
              </w:rPr>
              <w:t>이 문서에서 소개하는 시스템 또는 시스템에 포함되는 모든 소프트웨어의 집합을 의미한다.</w:t>
            </w:r>
          </w:p>
        </w:tc>
      </w:tr>
      <w:tr w:rsidR="00851871" w:rsidRPr="00DC2DBD" w14:paraId="4A4F0362" w14:textId="77777777" w:rsidTr="00AC6FDB">
        <w:tc>
          <w:tcPr>
            <w:tcW w:w="2000" w:type="dxa"/>
            <w:vAlign w:val="center"/>
          </w:tcPr>
          <w:p w14:paraId="199BD01C" w14:textId="23950CB3" w:rsidR="006D6423" w:rsidRPr="00DC2DBD" w:rsidRDefault="00B77D90" w:rsidP="00AC6FD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Web Application</w:t>
            </w:r>
          </w:p>
        </w:tc>
        <w:tc>
          <w:tcPr>
            <w:tcW w:w="7072" w:type="dxa"/>
            <w:vAlign w:val="center"/>
          </w:tcPr>
          <w:p w14:paraId="098B913A" w14:textId="7BA05B3D" w:rsidR="00851871" w:rsidRPr="00DC2DBD" w:rsidRDefault="00B77D90" w:rsidP="001E73C7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웹 어플리케이션이다.</w:t>
            </w:r>
          </w:p>
        </w:tc>
      </w:tr>
      <w:tr w:rsidR="00D4017B" w:rsidRPr="00DC2DBD" w14:paraId="267ABD03" w14:textId="77777777" w:rsidTr="00B77D90">
        <w:trPr>
          <w:trHeight w:val="393"/>
        </w:trPr>
        <w:tc>
          <w:tcPr>
            <w:tcW w:w="2000" w:type="dxa"/>
            <w:vAlign w:val="center"/>
          </w:tcPr>
          <w:p w14:paraId="5441B1F9" w14:textId="4C5B3757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Android Application</w:t>
            </w:r>
          </w:p>
        </w:tc>
        <w:tc>
          <w:tcPr>
            <w:tcW w:w="7072" w:type="dxa"/>
            <w:vAlign w:val="center"/>
          </w:tcPr>
          <w:p w14:paraId="77558275" w14:textId="1432D4D6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사용자가 사용할 안드로이드 어플리케이션이다.</w:t>
            </w:r>
          </w:p>
        </w:tc>
      </w:tr>
      <w:tr w:rsidR="00D4017B" w:rsidRPr="00DC2DBD" w14:paraId="239077A1" w14:textId="77777777" w:rsidTr="00AC6FDB">
        <w:tc>
          <w:tcPr>
            <w:tcW w:w="2000" w:type="dxa"/>
            <w:vAlign w:val="center"/>
          </w:tcPr>
          <w:p w14:paraId="4DB1F554" w14:textId="2F3C8CEC" w:rsidR="00D4017B" w:rsidRPr="00DC2DBD" w:rsidRDefault="00B77D90" w:rsidP="00A332A2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Server</w:t>
            </w:r>
          </w:p>
        </w:tc>
        <w:tc>
          <w:tcPr>
            <w:tcW w:w="7072" w:type="dxa"/>
            <w:vAlign w:val="center"/>
          </w:tcPr>
          <w:p w14:paraId="697E0B9D" w14:textId="22F3CC8C" w:rsidR="00D4017B" w:rsidRPr="00DC2DBD" w:rsidRDefault="00B77D90" w:rsidP="00666CED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>을 서비스 하기 위한 서버다.</w:t>
            </w:r>
          </w:p>
        </w:tc>
      </w:tr>
      <w:tr w:rsidR="00D4017B" w:rsidRPr="00DC2DBD" w14:paraId="6E056B66" w14:textId="77777777" w:rsidTr="00AC6FDB">
        <w:tc>
          <w:tcPr>
            <w:tcW w:w="2000" w:type="dxa"/>
            <w:vAlign w:val="center"/>
          </w:tcPr>
          <w:p w14:paraId="784A1D0C" w14:textId="49FE5AE4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info</w:t>
            </w:r>
          </w:p>
        </w:tc>
        <w:tc>
          <w:tcPr>
            <w:tcW w:w="7072" w:type="dxa"/>
            <w:vAlign w:val="center"/>
          </w:tcPr>
          <w:p w14:paraId="4E495317" w14:textId="4D163EFB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>의 각각의 기능에 대한 세부적인 정보들이 담겨있다.</w:t>
            </w:r>
          </w:p>
        </w:tc>
      </w:tr>
      <w:tr w:rsidR="00D4017B" w:rsidRPr="00DC2DBD" w14:paraId="15C186CE" w14:textId="77777777" w:rsidTr="00AC6FDB">
        <w:tc>
          <w:tcPr>
            <w:tcW w:w="2000" w:type="dxa"/>
            <w:vAlign w:val="center"/>
          </w:tcPr>
          <w:p w14:paraId="7E95CDEC" w14:textId="73C5863E" w:rsidR="00D4017B" w:rsidRPr="00DC2DBD" w:rsidRDefault="00B77D90" w:rsidP="00A332A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 Client</w:t>
            </w:r>
          </w:p>
        </w:tc>
        <w:tc>
          <w:tcPr>
            <w:tcW w:w="7072" w:type="dxa"/>
            <w:vAlign w:val="center"/>
          </w:tcPr>
          <w:p w14:paraId="5409C46E" w14:textId="19AA36F2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 w:hint="eastAsia"/>
              </w:rPr>
              <w:t xml:space="preserve">을 사용하는 모든 사용자의 집합을 의미한다. </w:t>
            </w:r>
          </w:p>
        </w:tc>
      </w:tr>
      <w:tr w:rsidR="00D4017B" w:rsidRPr="00DC2DBD" w14:paraId="22A78C7F" w14:textId="77777777" w:rsidTr="00AC6FDB">
        <w:tc>
          <w:tcPr>
            <w:tcW w:w="2000" w:type="dxa"/>
            <w:vAlign w:val="center"/>
          </w:tcPr>
          <w:p w14:paraId="3C5D5451" w14:textId="493F9D0C" w:rsidR="00D4017B" w:rsidRPr="00DC2DBD" w:rsidRDefault="00B77D90" w:rsidP="00A332A2">
            <w:pPr>
              <w:jc w:val="left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DB</w:t>
            </w:r>
          </w:p>
        </w:tc>
        <w:tc>
          <w:tcPr>
            <w:tcW w:w="7072" w:type="dxa"/>
            <w:vAlign w:val="center"/>
          </w:tcPr>
          <w:p w14:paraId="63788C34" w14:textId="4C003C1B" w:rsidR="00D4017B" w:rsidRPr="00DC2DBD" w:rsidRDefault="00B77D90" w:rsidP="00D4017B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>
              <w:rPr>
                <w:rFonts w:asciiTheme="minorHAnsi" w:eastAsiaTheme="minorHAnsi" w:hAnsiTheme="minorHAnsi" w:hint="eastAsia"/>
              </w:rPr>
              <w:t xml:space="preserve">의 데이터베이스를 </w:t>
            </w:r>
            <w:proofErr w:type="spellStart"/>
            <w:r w:rsidR="00506054">
              <w:rPr>
                <w:rFonts w:asciiTheme="minorHAnsi" w:eastAsiaTheme="minorHAnsi" w:hAnsiTheme="minorHAnsi" w:hint="eastAsia"/>
              </w:rPr>
              <w:t>가르킨다</w:t>
            </w:r>
            <w:proofErr w:type="spellEnd"/>
            <w:r w:rsidR="00506054">
              <w:rPr>
                <w:rFonts w:asciiTheme="minorHAnsi" w:eastAsiaTheme="minorHAnsi" w:hAnsiTheme="minorHAnsi" w:hint="eastAsia"/>
              </w:rPr>
              <w:t>.</w:t>
            </w:r>
          </w:p>
        </w:tc>
      </w:tr>
      <w:tr w:rsidR="00D4017B" w:rsidRPr="00DC2DBD" w14:paraId="43F30716" w14:textId="77777777" w:rsidTr="00AC6FDB">
        <w:tc>
          <w:tcPr>
            <w:tcW w:w="2000" w:type="dxa"/>
            <w:vAlign w:val="center"/>
          </w:tcPr>
          <w:p w14:paraId="10C5A34E" w14:textId="185DE8C9" w:rsidR="00D4017B" w:rsidRPr="00DC2DBD" w:rsidRDefault="00D4017B" w:rsidP="00D4017B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7072" w:type="dxa"/>
            <w:vAlign w:val="center"/>
          </w:tcPr>
          <w:p w14:paraId="09169F89" w14:textId="3B551473" w:rsidR="00D4017B" w:rsidRPr="00DC2DBD" w:rsidRDefault="00D4017B" w:rsidP="00D4017B">
            <w:pPr>
              <w:rPr>
                <w:rFonts w:asciiTheme="minorHAnsi" w:eastAsiaTheme="minorHAnsi" w:hAnsiTheme="minorHAnsi"/>
              </w:rPr>
            </w:pPr>
          </w:p>
        </w:tc>
      </w:tr>
    </w:tbl>
    <w:p w14:paraId="7DAE622B" w14:textId="77777777" w:rsidR="00F71032" w:rsidRPr="00DC2DBD" w:rsidRDefault="00F71032" w:rsidP="00B51A5F">
      <w:pPr>
        <w:pStyle w:val="aff2"/>
        <w:rPr>
          <w:rFonts w:asciiTheme="minorHAnsi" w:eastAsiaTheme="minorHAnsi" w:hAnsiTheme="minorHAnsi" w:cs="Arial"/>
          <w:noProof/>
        </w:rPr>
      </w:pPr>
      <w:bookmarkStart w:id="5" w:name="_참고_문헌"/>
      <w:bookmarkEnd w:id="5"/>
    </w:p>
    <w:p w14:paraId="3837BFA0" w14:textId="77777777" w:rsidR="00852299" w:rsidRPr="00DC2DBD" w:rsidRDefault="0085229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7124905E" w14:textId="43E8395E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</w:p>
    <w:p w14:paraId="795B05CA" w14:textId="5C66D985" w:rsidR="00CF3E99" w:rsidRPr="00DC2DBD" w:rsidRDefault="00CF3E99" w:rsidP="00CF3E99">
      <w:pPr>
        <w:pStyle w:val="1"/>
        <w:keepNext w:val="0"/>
        <w:rPr>
          <w:rFonts w:asciiTheme="minorHAnsi" w:eastAsiaTheme="minorHAnsi" w:hAnsiTheme="minorHAnsi" w:cs="Arial"/>
          <w:lang w:val="fr-FR"/>
        </w:rPr>
      </w:pPr>
      <w:bookmarkStart w:id="6" w:name="_Toc476669823"/>
      <w:r w:rsidRPr="00DC2DBD">
        <w:rPr>
          <w:rFonts w:asciiTheme="minorHAnsi" w:eastAsiaTheme="minorHAnsi" w:hAnsiTheme="minorHAnsi" w:cs="Arial" w:hint="eastAsia"/>
        </w:rPr>
        <w:t>시스템</w:t>
      </w:r>
      <w:r w:rsidRPr="00DC2DBD">
        <w:rPr>
          <w:rFonts w:asciiTheme="minorHAnsi" w:eastAsiaTheme="minorHAnsi" w:hAnsiTheme="minorHAnsi" w:cs="Arial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cs="Arial" w:hint="eastAsia"/>
        </w:rPr>
        <w:t>구조</w:t>
      </w:r>
      <w:bookmarkEnd w:id="6"/>
    </w:p>
    <w:p w14:paraId="1C300B04" w14:textId="11017EBF" w:rsidR="00CF3E99" w:rsidRPr="00DC2DBD" w:rsidRDefault="00CF3E99" w:rsidP="00D63E4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본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장은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요구사항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분석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및</w:t>
      </w:r>
      <w:r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 w:hint="eastAsia"/>
        </w:rPr>
        <w:t>기능</w:t>
      </w:r>
      <w:r w:rsidRPr="00DC2DBD">
        <w:rPr>
          <w:rFonts w:asciiTheme="minorHAnsi" w:eastAsiaTheme="minorHAnsi" w:hAnsiTheme="minorHAnsi" w:hint="eastAsia"/>
          <w:lang w:val="fr-FR"/>
        </w:rPr>
        <w:t>/</w:t>
      </w:r>
      <w:r w:rsidRPr="00DC2DBD">
        <w:rPr>
          <w:rFonts w:asciiTheme="minorHAnsi" w:eastAsiaTheme="minorHAnsi" w:hAnsiTheme="minorHAnsi" w:hint="eastAsia"/>
        </w:rPr>
        <w:t xml:space="preserve">데이터 도출을 통해 </w:t>
      </w:r>
      <w:r w:rsidR="00B77D90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에 적용할 구조 (Architecture)</w:t>
      </w:r>
      <w:proofErr w:type="spellStart"/>
      <w:r w:rsidRPr="00DC2DBD">
        <w:rPr>
          <w:rFonts w:asciiTheme="minorHAnsi" w:eastAsiaTheme="minorHAnsi" w:hAnsiTheme="minorHAnsi" w:hint="eastAsia"/>
        </w:rPr>
        <w:t>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정의한다. </w:t>
      </w:r>
    </w:p>
    <w:p w14:paraId="4FBFD5C8" w14:textId="2B1FCA49" w:rsidR="00515496" w:rsidRPr="00DC2DBD" w:rsidRDefault="00B50B2A" w:rsidP="006501B1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2.1</w:t>
      </w:r>
      <w:r>
        <w:rPr>
          <w:rFonts w:asciiTheme="minorHAnsi" w:eastAsiaTheme="minorHAnsi" w:hAnsiTheme="minorHAnsi"/>
        </w:rPr>
        <w:t>.</w:t>
      </w:r>
      <w:r w:rsidR="00533408">
        <w:rPr>
          <w:rFonts w:asciiTheme="minorHAnsi" w:eastAsiaTheme="minorHAnsi" w:hAnsiTheme="minorHAnsi"/>
        </w:rPr>
        <w:t xml:space="preserve"> </w:t>
      </w:r>
      <w:r w:rsidR="00B52629">
        <w:rPr>
          <w:rFonts w:asciiTheme="minorHAnsi" w:eastAsiaTheme="minorHAnsi" w:hAnsiTheme="minorHAnsi" w:hint="eastAsia"/>
        </w:rPr>
        <w:t>운영체제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898"/>
        <w:gridCol w:w="7449"/>
      </w:tblGrid>
      <w:tr w:rsidR="00B77D90" w:rsidRPr="00DC2DBD" w14:paraId="5329DFB5" w14:textId="77777777" w:rsidTr="00B77D90">
        <w:tc>
          <w:tcPr>
            <w:tcW w:w="1898" w:type="dxa"/>
            <w:shd w:val="clear" w:color="auto" w:fill="D9D9D9" w:themeFill="background1" w:themeFillShade="D9"/>
            <w:vAlign w:val="center"/>
          </w:tcPr>
          <w:p w14:paraId="75523E3D" w14:textId="77777777" w:rsidR="00B77D90" w:rsidRPr="00DC2DBD" w:rsidRDefault="00B77D90" w:rsidP="00B77D90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항목</w:t>
            </w:r>
          </w:p>
        </w:tc>
        <w:tc>
          <w:tcPr>
            <w:tcW w:w="7449" w:type="dxa"/>
            <w:shd w:val="clear" w:color="auto" w:fill="D9D9D9" w:themeFill="background1" w:themeFillShade="D9"/>
            <w:vAlign w:val="center"/>
          </w:tcPr>
          <w:p w14:paraId="6F2AAC88" w14:textId="77777777" w:rsidR="00B77D90" w:rsidRPr="00DC2DBD" w:rsidRDefault="00B77D90" w:rsidP="00B77D90">
            <w:pPr>
              <w:jc w:val="center"/>
              <w:rPr>
                <w:rFonts w:asciiTheme="minorHAnsi" w:eastAsiaTheme="minorHAnsi" w:hAnsiTheme="minorHAnsi" w:cs="Arial"/>
                <w:b/>
              </w:rPr>
            </w:pPr>
            <w:r w:rsidRPr="00DC2DBD">
              <w:rPr>
                <w:rFonts w:asciiTheme="minorHAnsi" w:eastAsiaTheme="minorHAnsi" w:hAnsiTheme="minorHAnsi" w:cs="Arial" w:hint="eastAsia"/>
                <w:b/>
              </w:rPr>
              <w:t>운영체제 (버전)</w:t>
            </w:r>
          </w:p>
        </w:tc>
      </w:tr>
      <w:tr w:rsidR="00B77D90" w:rsidRPr="00DC2DBD" w14:paraId="6D539F36" w14:textId="77777777" w:rsidTr="00B77D90">
        <w:tc>
          <w:tcPr>
            <w:tcW w:w="1898" w:type="dxa"/>
            <w:vAlign w:val="center"/>
          </w:tcPr>
          <w:p w14:paraId="0877F7CD" w14:textId="242CB329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/>
              </w:rPr>
              <w:t>Dam</w:t>
            </w:r>
            <w:r w:rsidRPr="00DC2DBD">
              <w:rPr>
                <w:rFonts w:asciiTheme="minorHAnsi" w:eastAsiaTheme="minorHAnsi" w:hAnsiTheme="minorHAnsi" w:cs="Arial"/>
              </w:rPr>
              <w:t xml:space="preserve"> Server</w:t>
            </w:r>
          </w:p>
        </w:tc>
        <w:tc>
          <w:tcPr>
            <w:tcW w:w="7449" w:type="dxa"/>
            <w:vAlign w:val="center"/>
          </w:tcPr>
          <w:p w14:paraId="7D6A2D2A" w14:textId="77777777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  <w:r w:rsidRPr="00DC2DBD">
              <w:rPr>
                <w:rFonts w:asciiTheme="minorHAnsi" w:eastAsiaTheme="minorHAnsi" w:hAnsiTheme="minorHAnsi" w:cs="Arial"/>
              </w:rPr>
              <w:t>Microsoft Windows (win 10)</w:t>
            </w:r>
          </w:p>
        </w:tc>
      </w:tr>
      <w:tr w:rsidR="00B77D90" w:rsidRPr="00DC2DBD" w14:paraId="7CBCBA70" w14:textId="77777777" w:rsidTr="00B77D90">
        <w:tc>
          <w:tcPr>
            <w:tcW w:w="1898" w:type="dxa"/>
            <w:vAlign w:val="center"/>
          </w:tcPr>
          <w:p w14:paraId="3C0FDDAB" w14:textId="61E1FBC4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0420E34D" w14:textId="3735D607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</w:tr>
      <w:tr w:rsidR="00B77D90" w:rsidRPr="00DC2DBD" w14:paraId="5A944A26" w14:textId="77777777" w:rsidTr="00B77D90">
        <w:tc>
          <w:tcPr>
            <w:tcW w:w="1898" w:type="dxa"/>
            <w:vAlign w:val="center"/>
          </w:tcPr>
          <w:p w14:paraId="6F49671A" w14:textId="3584802C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  <w:tc>
          <w:tcPr>
            <w:tcW w:w="7449" w:type="dxa"/>
            <w:vAlign w:val="center"/>
          </w:tcPr>
          <w:p w14:paraId="61B0E6D4" w14:textId="27608D4E" w:rsidR="00B77D90" w:rsidRPr="00DC2DBD" w:rsidRDefault="00B77D90" w:rsidP="00B77D90">
            <w:pPr>
              <w:rPr>
                <w:rFonts w:asciiTheme="minorHAnsi" w:eastAsiaTheme="minorHAnsi" w:hAnsiTheme="minorHAnsi" w:cs="Arial"/>
              </w:rPr>
            </w:pPr>
          </w:p>
        </w:tc>
      </w:tr>
    </w:tbl>
    <w:p w14:paraId="07ADA19E" w14:textId="77777777" w:rsidR="006331E4" w:rsidRDefault="006331E4" w:rsidP="00D63E44">
      <w:pPr>
        <w:rPr>
          <w:rFonts w:asciiTheme="minorHAnsi" w:eastAsiaTheme="minorHAnsi" w:hAnsiTheme="minorHAnsi"/>
        </w:rPr>
      </w:pPr>
    </w:p>
    <w:p w14:paraId="6438E266" w14:textId="77777777" w:rsidR="00B77D90" w:rsidRPr="00DC2DBD" w:rsidRDefault="00B77D90" w:rsidP="00D63E44">
      <w:pPr>
        <w:rPr>
          <w:rFonts w:asciiTheme="minorHAnsi" w:eastAsiaTheme="minorHAnsi" w:hAnsiTheme="minorHAnsi"/>
        </w:rPr>
      </w:pPr>
    </w:p>
    <w:p w14:paraId="09AA8AA8" w14:textId="1E1023DD" w:rsidR="00B952E9" w:rsidRPr="00DC2DBD" w:rsidRDefault="00FF1326" w:rsidP="00FF1326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7" w:name="_Toc476669824"/>
      <w:r>
        <w:rPr>
          <w:rFonts w:asciiTheme="minorHAnsi" w:eastAsiaTheme="minorHAnsi" w:hAnsiTheme="minorHAnsi" w:hint="eastAsia"/>
        </w:rPr>
        <w:t>2</w:t>
      </w:r>
      <w:r>
        <w:rPr>
          <w:rFonts w:asciiTheme="minorHAnsi" w:eastAsiaTheme="minorHAnsi" w:hAnsiTheme="minorHAnsi"/>
        </w:rPr>
        <w:t>.2</w:t>
      </w:r>
      <w:r w:rsidR="00F859AE">
        <w:rPr>
          <w:rFonts w:asciiTheme="minorHAnsi" w:eastAsiaTheme="minorHAnsi" w:hAnsiTheme="minorHAnsi"/>
        </w:rPr>
        <w:t xml:space="preserve">. </w:t>
      </w:r>
      <w:r w:rsidR="00B952E9" w:rsidRPr="00DC2DBD">
        <w:rPr>
          <w:rFonts w:asciiTheme="minorHAnsi" w:eastAsiaTheme="minorHAnsi" w:hAnsiTheme="minorHAnsi" w:hint="eastAsia"/>
        </w:rPr>
        <w:t>서버/클라이언트 구조</w:t>
      </w:r>
      <w:bookmarkEnd w:id="7"/>
    </w:p>
    <w:p w14:paraId="454F822C" w14:textId="11122457" w:rsidR="00A121E3" w:rsidRPr="00DC2DBD" w:rsidRDefault="00B952E9" w:rsidP="006E0147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이번 개발에 있어 채택한 </w:t>
      </w:r>
      <w:r w:rsidR="00506054">
        <w:rPr>
          <w:rFonts w:asciiTheme="minorHAnsi" w:eastAsiaTheme="minorHAnsi" w:hAnsiTheme="minorHAnsi"/>
        </w:rPr>
        <w:t>Dam</w:t>
      </w:r>
      <w:r w:rsidRPr="00DC2DBD">
        <w:rPr>
          <w:rFonts w:asciiTheme="minorHAnsi" w:eastAsiaTheme="minorHAnsi" w:hAnsiTheme="minorHAnsi" w:hint="eastAsia"/>
        </w:rPr>
        <w:t>의 구조는 서버/클라이언트 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서버와 클라이언트의 어플리케이션이 각각 할당이 된다.</w:t>
      </w:r>
    </w:p>
    <w:p w14:paraId="7473247E" w14:textId="4A54D70F" w:rsidR="006E0147" w:rsidRPr="00DC2DBD" w:rsidRDefault="006E0147" w:rsidP="006E0147">
      <w:pPr>
        <w:pStyle w:val="a9"/>
        <w:keepNext/>
        <w:rPr>
          <w:rFonts w:asciiTheme="minorHAnsi" w:eastAsiaTheme="minorHAnsi" w:hAnsiTheme="minorHAnsi"/>
        </w:rPr>
      </w:pPr>
      <w:bookmarkStart w:id="8" w:name="_Toc472438835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5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 w:hint="eastAsia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055872" w:rsidRPr="00DC2DBD">
        <w:rPr>
          <w:rFonts w:asciiTheme="minorHAnsi" w:eastAsiaTheme="minorHAnsi" w:hAnsiTheme="minorHAnsi" w:hint="eastAsia"/>
        </w:rPr>
        <w:t>각 항목과 역할</w:t>
      </w:r>
      <w:bookmarkEnd w:id="8"/>
    </w:p>
    <w:tbl>
      <w:tblPr>
        <w:tblStyle w:val="ScrollTableNormal"/>
        <w:tblW w:w="0" w:type="auto"/>
        <w:tblLook w:val="04A0" w:firstRow="1" w:lastRow="0" w:firstColumn="1" w:lastColumn="0" w:noHBand="0" w:noVBand="1"/>
      </w:tblPr>
      <w:tblGrid>
        <w:gridCol w:w="1838"/>
        <w:gridCol w:w="7509"/>
      </w:tblGrid>
      <w:tr w:rsidR="00C26000" w:rsidRPr="00DC2DBD" w14:paraId="35DF818E" w14:textId="77777777" w:rsidTr="00C2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23BF4C" w14:textId="155CEB57" w:rsidR="00C26000" w:rsidRPr="00DC2DBD" w:rsidRDefault="00055872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항목</w:t>
            </w:r>
          </w:p>
        </w:tc>
        <w:tc>
          <w:tcPr>
            <w:tcW w:w="75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6EB9EC" w14:textId="5ED52703" w:rsidR="00C26000" w:rsidRPr="00DC2DBD" w:rsidRDefault="00C26000" w:rsidP="00C210D8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역할</w:t>
            </w:r>
          </w:p>
        </w:tc>
      </w:tr>
      <w:tr w:rsidR="00C26000" w:rsidRPr="00DC2DBD" w14:paraId="6CFDEB3E" w14:textId="77777777" w:rsidTr="006E0147">
        <w:tc>
          <w:tcPr>
            <w:tcW w:w="1838" w:type="dxa"/>
          </w:tcPr>
          <w:p w14:paraId="5A79F0DD" w14:textId="7C78917E" w:rsidR="00C26000" w:rsidRPr="00DC2DBD" w:rsidRDefault="00B77D90" w:rsidP="00B952E9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</w:p>
        </w:tc>
        <w:tc>
          <w:tcPr>
            <w:tcW w:w="7509" w:type="dxa"/>
          </w:tcPr>
          <w:p w14:paraId="36166C6D" w14:textId="2FE9EB20" w:rsidR="00C26000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>
              <w:rPr>
                <w:rFonts w:asciiTheme="minorHAnsi" w:eastAsiaTheme="minorHAnsi" w:hAnsiTheme="minorHAnsi"/>
                <w:lang w:val="en-US"/>
              </w:rPr>
              <w:t>Client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수신받은</w:t>
            </w:r>
            <w:proofErr w:type="spellEnd"/>
            <w:r w:rsidR="00F46879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F46879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26000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C26000" w:rsidRPr="00DC2DBD">
              <w:rPr>
                <w:rFonts w:asciiTheme="minorHAnsi" w:eastAsiaTheme="minorHAnsi" w:hAnsiTheme="minorHAnsi"/>
              </w:rPr>
              <w:t>DB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F46879" w:rsidRPr="00DC2DBD">
              <w:rPr>
                <w:rFonts w:asciiTheme="minorHAnsi" w:eastAsiaTheme="minorHAnsi" w:hAnsiTheme="minorHAnsi" w:hint="eastAsia"/>
              </w:rPr>
              <w:t>저장한다.</w:t>
            </w:r>
          </w:p>
          <w:p w14:paraId="4878D633" w14:textId="00BF9EF6" w:rsidR="00C83011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Dam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에게 DB에 저장되어있는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D034DF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83011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83011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  <w:p w14:paraId="131A24AE" w14:textId="083689D0" w:rsidR="00286423" w:rsidRPr="00DC2DBD" w:rsidRDefault="00B77D90" w:rsidP="00E47623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/>
              </w:rPr>
              <w:t>Web Application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C26000" w:rsidRPr="00DC2DBD">
              <w:rPr>
                <w:rFonts w:asciiTheme="minorHAnsi" w:eastAsiaTheme="minorHAnsi" w:hAnsiTheme="minorHAnsi" w:hint="eastAsia"/>
              </w:rPr>
              <w:t>로부터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전송된 명령을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>
              <w:rPr>
                <w:rFonts w:asciiTheme="minorHAnsi" w:eastAsiaTheme="minorHAnsi" w:hAnsiTheme="minorHAnsi"/>
              </w:rPr>
              <w:t xml:space="preserve"> Client</w:t>
            </w:r>
            <w:r w:rsidR="00C26000" w:rsidRPr="00DC2DBD">
              <w:rPr>
                <w:rFonts w:asciiTheme="minorHAnsi" w:eastAsiaTheme="minorHAnsi" w:hAnsiTheme="minorHAnsi" w:hint="eastAsia"/>
              </w:rPr>
              <w:t>에 전송하여 해당 작업을 수행하도록 한다.</w:t>
            </w:r>
          </w:p>
        </w:tc>
      </w:tr>
      <w:tr w:rsidR="00C26000" w:rsidRPr="00DC2DBD" w14:paraId="21F01DB9" w14:textId="77777777" w:rsidTr="006E0147">
        <w:tc>
          <w:tcPr>
            <w:tcW w:w="1838" w:type="dxa"/>
          </w:tcPr>
          <w:p w14:paraId="6436A707" w14:textId="48BE081D" w:rsidR="00C26000" w:rsidRPr="00DC2DBD" w:rsidRDefault="00B77D90" w:rsidP="00B77D90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Dam A</w:t>
            </w:r>
            <w:r>
              <w:rPr>
                <w:rFonts w:asciiTheme="minorHAnsi" w:eastAsiaTheme="minorHAnsi" w:hAnsiTheme="minorHAnsi"/>
              </w:rPr>
              <w:t>ndroid Application</w:t>
            </w:r>
          </w:p>
        </w:tc>
        <w:tc>
          <w:tcPr>
            <w:tcW w:w="7509" w:type="dxa"/>
          </w:tcPr>
          <w:p w14:paraId="62EAEDF2" w14:textId="77777777" w:rsidR="00E47623" w:rsidRPr="00B77D90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Server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로부터 데이터를 수신하여 각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들에 대한 </w:t>
            </w:r>
            <w:r>
              <w:rPr>
                <w:rFonts w:asciiTheme="minorHAnsi" w:eastAsiaTheme="minorHAnsi" w:hAnsiTheme="minorHAnsi"/>
                <w:lang w:val="en-US"/>
              </w:rPr>
              <w:t xml:space="preserve">Dam Info </w:t>
            </w:r>
            <w:proofErr w:type="spellStart"/>
            <w:r>
              <w:rPr>
                <w:rFonts w:asciiTheme="minorHAnsi" w:eastAsiaTheme="minorHAnsi" w:hAnsiTheme="minorHAnsi" w:hint="eastAsia"/>
                <w:lang w:val="en-US"/>
              </w:rPr>
              <w:t>를</w:t>
            </w:r>
            <w:proofErr w:type="spellEnd"/>
            <w:r>
              <w:rPr>
                <w:rFonts w:asciiTheme="minorHAnsi" w:eastAsiaTheme="minorHAnsi" w:hAnsiTheme="minorHAnsi" w:hint="eastAsia"/>
                <w:lang w:val="en-US"/>
              </w:rPr>
              <w:t xml:space="preserve"> 전시한다. </w:t>
            </w:r>
          </w:p>
          <w:p w14:paraId="1FB29AFA" w14:textId="05CA9EED" w:rsidR="00B77D90" w:rsidRPr="00DC2DBD" w:rsidRDefault="00B77D90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  <w:lang w:val="en-US"/>
              </w:rPr>
              <w:t xml:space="preserve">Dam Client </w:t>
            </w:r>
            <w:r>
              <w:rPr>
                <w:rFonts w:asciiTheme="minorHAnsi" w:eastAsiaTheme="minorHAnsi" w:hAnsiTheme="minorHAnsi" w:hint="eastAsia"/>
                <w:lang w:val="en-US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  <w:lang w:val="en-US"/>
              </w:rPr>
              <w:t>Dam Server</w:t>
            </w:r>
            <w:r>
              <w:rPr>
                <w:rFonts w:asciiTheme="minorHAnsi" w:eastAsiaTheme="minorHAnsi" w:hAnsiTheme="minorHAnsi" w:hint="eastAsia"/>
                <w:lang w:val="en-US"/>
              </w:rPr>
              <w:t>로 전달한다.</w:t>
            </w:r>
          </w:p>
        </w:tc>
      </w:tr>
      <w:tr w:rsidR="00C26000" w:rsidRPr="00DC2DBD" w14:paraId="37471CF0" w14:textId="77777777" w:rsidTr="006E0147">
        <w:tc>
          <w:tcPr>
            <w:tcW w:w="1838" w:type="dxa"/>
          </w:tcPr>
          <w:p w14:paraId="13B0FED4" w14:textId="7478F005" w:rsidR="00C26000" w:rsidRPr="00DC2DBD" w:rsidRDefault="001E73C7" w:rsidP="009D0690">
            <w:pPr>
              <w:jc w:val="left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 w:hint="eastAsia"/>
              </w:rPr>
              <w:t>Web Application</w:t>
            </w:r>
          </w:p>
        </w:tc>
        <w:tc>
          <w:tcPr>
            <w:tcW w:w="7509" w:type="dxa"/>
          </w:tcPr>
          <w:p w14:paraId="007B3DD7" w14:textId="748C96F4" w:rsidR="00C26000" w:rsidRPr="00DC2DBD" w:rsidRDefault="00506054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로부터 데이터를 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수신하여 </w:t>
            </w:r>
            <w:r w:rsidR="00C83011" w:rsidRPr="00DC2DBD">
              <w:rPr>
                <w:rFonts w:asciiTheme="minorHAnsi" w:eastAsiaTheme="minorHAnsi" w:hAnsiTheme="minorHAnsi"/>
              </w:rPr>
              <w:t>각</w:t>
            </w:r>
            <w:r w:rsidR="00C83011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>Dam</w:t>
            </w:r>
            <w:r w:rsidR="00C83011" w:rsidRPr="00DC2DBD"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Client </w:t>
            </w:r>
            <w:r w:rsidR="00C83011" w:rsidRPr="00DC2DBD">
              <w:rPr>
                <w:rFonts w:asciiTheme="minorHAnsi" w:eastAsiaTheme="minorHAnsi" w:hAnsiTheme="minorHAnsi" w:hint="eastAsia"/>
              </w:rPr>
              <w:t>들에 대한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/>
              </w:rPr>
              <w:t xml:space="preserve">Dam </w:t>
            </w:r>
            <w:r w:rsidR="00D034DF" w:rsidRPr="00DC2DBD">
              <w:rPr>
                <w:rFonts w:asciiTheme="minorHAnsi" w:eastAsiaTheme="minorHAnsi" w:hAnsiTheme="minorHAnsi"/>
              </w:rPr>
              <w:t>Info</w:t>
            </w:r>
            <w:proofErr w:type="spellStart"/>
            <w:r w:rsidR="00C26000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C26000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286423" w:rsidRPr="00DC2DBD">
              <w:rPr>
                <w:rFonts w:asciiTheme="minorHAnsi" w:eastAsiaTheme="minorHAnsi" w:hAnsiTheme="minorHAnsi" w:hint="eastAsia"/>
              </w:rPr>
              <w:t>전시한다.</w:t>
            </w:r>
          </w:p>
          <w:p w14:paraId="082CBC79" w14:textId="4F5447C6" w:rsidR="00C26000" w:rsidRPr="00DC2DBD" w:rsidRDefault="00506054" w:rsidP="00C2600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C26000" w:rsidRPr="00DC2DBD">
              <w:rPr>
                <w:rFonts w:asciiTheme="minorHAnsi" w:eastAsiaTheme="minorHAnsi" w:hAnsiTheme="minorHAnsi" w:hint="eastAsia"/>
              </w:rPr>
              <w:t xml:space="preserve">에게 요청할 명령을 </w:t>
            </w:r>
            <w:r>
              <w:rPr>
                <w:rFonts w:asciiTheme="minorHAnsi" w:eastAsiaTheme="minorHAnsi" w:hAnsiTheme="minorHAnsi"/>
              </w:rPr>
              <w:t>Dam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C26000" w:rsidRPr="00DC2DBD">
              <w:rPr>
                <w:rFonts w:asciiTheme="minorHAnsi" w:eastAsiaTheme="minorHAnsi" w:hAnsiTheme="minorHAnsi" w:hint="eastAsia"/>
              </w:rPr>
              <w:t>로 전달한다.</w:t>
            </w:r>
          </w:p>
        </w:tc>
      </w:tr>
      <w:tr w:rsidR="00286423" w:rsidRPr="00DC2DBD" w14:paraId="4ACA60D0" w14:textId="77777777" w:rsidTr="006E0147">
        <w:tc>
          <w:tcPr>
            <w:tcW w:w="1838" w:type="dxa"/>
          </w:tcPr>
          <w:p w14:paraId="3CFFDBD5" w14:textId="50F0EDA5" w:rsidR="00286423" w:rsidRPr="00DC2DBD" w:rsidRDefault="00286423" w:rsidP="00B952E9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DB</w:t>
            </w:r>
          </w:p>
        </w:tc>
        <w:tc>
          <w:tcPr>
            <w:tcW w:w="7509" w:type="dxa"/>
          </w:tcPr>
          <w:p w14:paraId="3EA13DBD" w14:textId="47B239E5" w:rsidR="00286423" w:rsidRPr="00DC2DBD" w:rsidRDefault="00506054" w:rsidP="00D73D58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D</w:t>
            </w:r>
            <w:r>
              <w:rPr>
                <w:rFonts w:asciiTheme="minorHAnsi" w:eastAsiaTheme="minorHAnsi" w:hAnsiTheme="minorHAnsi"/>
              </w:rPr>
              <w:t>am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proofErr w:type="spellStart"/>
            <w:r w:rsidR="00286423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286423" w:rsidRPr="00DC2DBD">
              <w:rPr>
                <w:rFonts w:asciiTheme="minorHAnsi" w:eastAsiaTheme="minorHAnsi" w:hAnsiTheme="minorHAnsi" w:hint="eastAsia"/>
              </w:rPr>
              <w:t xml:space="preserve"> 통해 </w:t>
            </w:r>
            <w:r>
              <w:rPr>
                <w:rFonts w:asciiTheme="minorHAnsi" w:eastAsiaTheme="minorHAnsi" w:hAnsiTheme="minorHAnsi"/>
              </w:rPr>
              <w:t>Dam</w:t>
            </w:r>
            <w:r w:rsidR="00D034DF" w:rsidRPr="00DC2DBD">
              <w:rPr>
                <w:rFonts w:asciiTheme="minorHAnsi" w:eastAsiaTheme="minorHAnsi" w:hAnsiTheme="minorHAnsi"/>
              </w:rPr>
              <w:t xml:space="preserve"> Info</w:t>
            </w:r>
            <w:proofErr w:type="spellStart"/>
            <w:r w:rsidR="00D73D58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286423" w:rsidRPr="00DC2DBD">
              <w:rPr>
                <w:rFonts w:asciiTheme="minorHAnsi" w:eastAsiaTheme="minorHAnsi" w:hAnsiTheme="minorHAnsi" w:hint="eastAsia"/>
              </w:rPr>
              <w:t xml:space="preserve"> 저장한다.</w:t>
            </w:r>
          </w:p>
        </w:tc>
      </w:tr>
    </w:tbl>
    <w:p w14:paraId="0D2B887B" w14:textId="47613831" w:rsidR="00B952E9" w:rsidRPr="00DC2DBD" w:rsidRDefault="00B952E9" w:rsidP="00711084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</w:p>
    <w:p w14:paraId="7C071F72" w14:textId="73D816BF" w:rsidR="00394821" w:rsidRPr="00DC2DBD" w:rsidRDefault="009837FD" w:rsidP="009837FD">
      <w:pPr>
        <w:pStyle w:val="2"/>
        <w:numPr>
          <w:ilvl w:val="0"/>
          <w:numId w:val="0"/>
        </w:numPr>
        <w:rPr>
          <w:rFonts w:asciiTheme="minorHAnsi" w:eastAsiaTheme="minorHAnsi" w:hAnsiTheme="minorHAnsi"/>
        </w:rPr>
      </w:pPr>
      <w:bookmarkStart w:id="9" w:name="_SMWA_Server_–_1"/>
      <w:bookmarkStart w:id="10" w:name="_Toc476669825"/>
      <w:bookmarkEnd w:id="9"/>
      <w:r>
        <w:rPr>
          <w:rFonts w:asciiTheme="minorHAnsi" w:eastAsiaTheme="minorHAnsi" w:hAnsiTheme="minorHAnsi"/>
        </w:rPr>
        <w:t xml:space="preserve">2.3. </w:t>
      </w:r>
      <w:r w:rsidR="003A31D1">
        <w:rPr>
          <w:rFonts w:asciiTheme="minorHAnsi" w:eastAsiaTheme="minorHAnsi" w:hAnsiTheme="minorHAnsi" w:hint="eastAsia"/>
        </w:rPr>
        <w:t>Web/Android</w:t>
      </w:r>
      <w:r w:rsidR="00830A9D" w:rsidRPr="00DC2DBD">
        <w:rPr>
          <w:rFonts w:asciiTheme="minorHAnsi" w:eastAsiaTheme="minorHAnsi" w:hAnsiTheme="minorHAnsi"/>
        </w:rPr>
        <w:t>–</w:t>
      </w:r>
      <w:r w:rsidR="006876A7" w:rsidRPr="00DC2DBD">
        <w:rPr>
          <w:rFonts w:asciiTheme="minorHAnsi" w:eastAsiaTheme="minorHAnsi" w:hAnsiTheme="minorHAnsi" w:hint="eastAsia"/>
        </w:rPr>
        <w:t xml:space="preserve"> </w:t>
      </w:r>
      <w:r w:rsidR="00DD3192">
        <w:rPr>
          <w:rFonts w:asciiTheme="minorHAnsi" w:eastAsiaTheme="minorHAnsi" w:hAnsiTheme="minorHAnsi" w:hint="eastAsia"/>
        </w:rPr>
        <w:t>Server</w:t>
      </w:r>
      <w:r w:rsidR="006876A7" w:rsidRPr="00DC2DBD">
        <w:rPr>
          <w:rFonts w:asciiTheme="minorHAnsi" w:eastAsiaTheme="minorHAnsi" w:hAnsiTheme="minorHAnsi"/>
        </w:rPr>
        <w:t xml:space="preserve"> </w:t>
      </w:r>
      <w:r w:rsidR="006876A7" w:rsidRPr="00DC2DBD">
        <w:rPr>
          <w:rFonts w:asciiTheme="minorHAnsi" w:eastAsiaTheme="minorHAnsi" w:hAnsiTheme="minorHAnsi" w:hint="eastAsia"/>
        </w:rPr>
        <w:t>간의 통신</w:t>
      </w:r>
      <w:bookmarkEnd w:id="10"/>
    </w:p>
    <w:p w14:paraId="384E4E21" w14:textId="3C249CA9" w:rsidR="00394821" w:rsidRPr="00DC2DBD" w:rsidRDefault="00394821" w:rsidP="00B00294">
      <w:pPr>
        <w:pStyle w:val="3"/>
        <w:rPr>
          <w:rFonts w:asciiTheme="minorHAnsi" w:eastAsiaTheme="minorHAnsi" w:hAnsiTheme="minorHAnsi"/>
        </w:rPr>
      </w:pPr>
      <w:bookmarkStart w:id="11" w:name="_데이터_정의"/>
      <w:bookmarkStart w:id="12" w:name="_Toc476669826"/>
      <w:bookmarkEnd w:id="11"/>
      <w:r w:rsidRPr="00DC2DBD">
        <w:rPr>
          <w:rFonts w:asciiTheme="minorHAnsi" w:eastAsiaTheme="minorHAnsi" w:hAnsiTheme="minorHAnsi" w:hint="eastAsia"/>
        </w:rPr>
        <w:t>데이터 정의</w:t>
      </w:r>
      <w:bookmarkEnd w:id="12"/>
    </w:p>
    <w:p w14:paraId="752B750A" w14:textId="2AB0DB52" w:rsidR="009F6DF8" w:rsidRPr="00DC2DBD" w:rsidRDefault="001E73C7" w:rsidP="00055872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394821" w:rsidRPr="00DC2DBD">
        <w:rPr>
          <w:rFonts w:asciiTheme="minorHAnsi" w:eastAsiaTheme="minorHAnsi" w:hAnsiTheme="minorHAnsi"/>
        </w:rPr>
        <w:t xml:space="preserve"> </w:t>
      </w:r>
      <w:r w:rsidR="00394821" w:rsidRPr="00DC2DBD">
        <w:rPr>
          <w:rFonts w:asciiTheme="minorHAnsi" w:eastAsiaTheme="minorHAnsi" w:hAnsiTheme="minorHAnsi" w:hint="eastAsia"/>
        </w:rPr>
        <w:t xml:space="preserve">Agent가 </w:t>
      </w:r>
      <w:r w:rsidRPr="00DC2DBD">
        <w:rPr>
          <w:rFonts w:asciiTheme="minorHAnsi" w:eastAsiaTheme="minorHAnsi" w:hAnsiTheme="minorHAnsi"/>
        </w:rPr>
        <w:t>SCMS</w:t>
      </w:r>
      <w:r w:rsidR="00394821" w:rsidRPr="00DC2DBD">
        <w:rPr>
          <w:rFonts w:asciiTheme="minorHAnsi" w:eastAsiaTheme="minorHAnsi" w:hAnsiTheme="minorHAnsi" w:hint="eastAsia"/>
        </w:rPr>
        <w:t xml:space="preserve"> Server에 전송해야 할 데이터의 종류는 다음과 같다.</w:t>
      </w:r>
    </w:p>
    <w:p w14:paraId="4F04096C" w14:textId="5CA168E1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13" w:name="_Toc472438836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6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Pr="00DC2DBD">
        <w:rPr>
          <w:rFonts w:asciiTheme="minorHAnsi" w:eastAsiaTheme="minorHAnsi" w:hAnsiTheme="minorHAnsi" w:hint="eastAsia"/>
        </w:rPr>
        <w:t>통신 데이터 정의</w:t>
      </w:r>
      <w:bookmarkEnd w:id="13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21"/>
        <w:gridCol w:w="1964"/>
        <w:gridCol w:w="1634"/>
        <w:gridCol w:w="1150"/>
        <w:gridCol w:w="2714"/>
        <w:gridCol w:w="1464"/>
      </w:tblGrid>
      <w:tr w:rsidR="00100FD8" w:rsidRPr="00DC2DBD" w14:paraId="6148340A" w14:textId="36722A6E" w:rsidTr="00C132F6">
        <w:trPr>
          <w:trHeight w:val="389"/>
        </w:trPr>
        <w:tc>
          <w:tcPr>
            <w:tcW w:w="4019" w:type="dxa"/>
            <w:gridSpan w:val="3"/>
            <w:shd w:val="clear" w:color="auto" w:fill="D9D9D9" w:themeFill="background1" w:themeFillShade="D9"/>
            <w:vAlign w:val="center"/>
          </w:tcPr>
          <w:p w14:paraId="60881D74" w14:textId="136B2095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항목</w:t>
            </w:r>
          </w:p>
        </w:tc>
        <w:tc>
          <w:tcPr>
            <w:tcW w:w="1150" w:type="dxa"/>
            <w:shd w:val="clear" w:color="auto" w:fill="D9D9D9" w:themeFill="background1" w:themeFillShade="D9"/>
            <w:vAlign w:val="center"/>
          </w:tcPr>
          <w:p w14:paraId="019F7C23" w14:textId="1A4C2DB9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타입</w:t>
            </w:r>
          </w:p>
        </w:tc>
        <w:tc>
          <w:tcPr>
            <w:tcW w:w="2714" w:type="dxa"/>
            <w:shd w:val="clear" w:color="auto" w:fill="D9D9D9" w:themeFill="background1" w:themeFillShade="D9"/>
            <w:vAlign w:val="center"/>
          </w:tcPr>
          <w:p w14:paraId="60DEE01A" w14:textId="10900F16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가져올 데이터 종류</w:t>
            </w:r>
          </w:p>
        </w:tc>
        <w:tc>
          <w:tcPr>
            <w:tcW w:w="1464" w:type="dxa"/>
            <w:shd w:val="clear" w:color="auto" w:fill="D9D9D9" w:themeFill="background1" w:themeFillShade="D9"/>
            <w:vAlign w:val="center"/>
          </w:tcPr>
          <w:p w14:paraId="54D2939A" w14:textId="2D59EF63" w:rsidR="00100FD8" w:rsidRPr="00DC2DBD" w:rsidRDefault="00100FD8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commentRangeStart w:id="14"/>
            <w:commentRangeStart w:id="15"/>
            <w:r w:rsidRPr="00DC2DBD">
              <w:rPr>
                <w:rFonts w:asciiTheme="minorHAnsi" w:eastAsiaTheme="minorHAnsi" w:hAnsiTheme="minorHAnsi" w:hint="eastAsia"/>
                <w:b/>
              </w:rPr>
              <w:t>비고</w:t>
            </w:r>
            <w:commentRangeEnd w:id="14"/>
            <w:r>
              <w:rPr>
                <w:rStyle w:val="afd"/>
                <w:lang w:val="en-GB"/>
              </w:rPr>
              <w:commentReference w:id="14"/>
            </w:r>
            <w:commentRangeEnd w:id="15"/>
            <w:r>
              <w:rPr>
                <w:rStyle w:val="afd"/>
                <w:lang w:val="en-GB"/>
              </w:rPr>
              <w:commentReference w:id="15"/>
            </w:r>
          </w:p>
        </w:tc>
      </w:tr>
      <w:tr w:rsidR="007B6686" w:rsidRPr="00DC2DBD" w14:paraId="5613A36E" w14:textId="77777777" w:rsidTr="00625A3C">
        <w:trPr>
          <w:trHeight w:val="108"/>
        </w:trPr>
        <w:tc>
          <w:tcPr>
            <w:tcW w:w="421" w:type="dxa"/>
            <w:vMerge w:val="restart"/>
            <w:vAlign w:val="center"/>
          </w:tcPr>
          <w:p w14:paraId="70D420FA" w14:textId="7681E3B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lastRenderedPageBreak/>
              <w:t>로그인</w:t>
            </w:r>
            <w:r w:rsidR="00996587">
              <w:rPr>
                <w:rFonts w:asciiTheme="minorHAnsi" w:eastAsiaTheme="minorHAnsi" w:hAnsiTheme="minorHAnsi" w:hint="eastAsia"/>
              </w:rPr>
              <w:t xml:space="preserve"> 페이지</w:t>
            </w:r>
          </w:p>
        </w:tc>
        <w:tc>
          <w:tcPr>
            <w:tcW w:w="3598" w:type="dxa"/>
            <w:gridSpan w:val="2"/>
            <w:vAlign w:val="center"/>
          </w:tcPr>
          <w:p w14:paraId="7AF0033B" w14:textId="72F30A04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64B8ED6F" w14:textId="1270E50F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Double</w:t>
            </w:r>
          </w:p>
        </w:tc>
        <w:tc>
          <w:tcPr>
            <w:tcW w:w="2714" w:type="dxa"/>
            <w:vMerge w:val="restart"/>
            <w:vAlign w:val="center"/>
          </w:tcPr>
          <w:p w14:paraId="2579B708" w14:textId="5563786C" w:rsidR="004C3279" w:rsidRPr="00DC2DBD" w:rsidRDefault="00ED29E5" w:rsidP="0018125E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로그인 정보</w:t>
            </w:r>
          </w:p>
        </w:tc>
        <w:tc>
          <w:tcPr>
            <w:tcW w:w="1464" w:type="dxa"/>
            <w:vMerge w:val="restart"/>
            <w:vAlign w:val="center"/>
          </w:tcPr>
          <w:p w14:paraId="496F837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65B4F722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53D0E687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1028B4F1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B24A9C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E4F9F8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9567AE1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3B716A03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A79B4AE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5A15758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4B126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F0E39D5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FCD8B9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1983B7FA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08FCD1A1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602CD7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4919FCF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1AC7D8D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1594A49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0715F52D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6D35A30C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3DBCEA29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37008D4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C0F7000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74898AE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44A53439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706B6808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6382ECF2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30C8EB70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26FCF444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3A09B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B6686" w:rsidRPr="00DC2DBD" w14:paraId="7526C01C" w14:textId="77777777" w:rsidTr="00625A3C">
        <w:trPr>
          <w:trHeight w:val="102"/>
        </w:trPr>
        <w:tc>
          <w:tcPr>
            <w:tcW w:w="421" w:type="dxa"/>
            <w:vMerge/>
            <w:vAlign w:val="center"/>
          </w:tcPr>
          <w:p w14:paraId="10D1475A" w14:textId="77777777" w:rsidR="004C3279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3598" w:type="dxa"/>
            <w:gridSpan w:val="2"/>
            <w:vAlign w:val="center"/>
          </w:tcPr>
          <w:p w14:paraId="47AAF69A" w14:textId="77777777" w:rsidR="004C3279" w:rsidRPr="00DC2DBD" w:rsidRDefault="004C3279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4C3408D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51900317" w14:textId="77777777" w:rsidR="004C3279" w:rsidRPr="00DC2DBD" w:rsidRDefault="004C3279" w:rsidP="0018125E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1CD36718" w14:textId="77777777" w:rsidR="004C3279" w:rsidRPr="00DC2DBD" w:rsidRDefault="004C3279" w:rsidP="0018125E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5FAA5128" w14:textId="0627CF41" w:rsidTr="00625A3C">
        <w:trPr>
          <w:trHeight w:val="300"/>
        </w:trPr>
        <w:tc>
          <w:tcPr>
            <w:tcW w:w="421" w:type="dxa"/>
            <w:vMerge w:val="restart"/>
            <w:vAlign w:val="center"/>
          </w:tcPr>
          <w:p w14:paraId="261B43ED" w14:textId="4D0809A7" w:rsidR="00774DB7" w:rsidRPr="00DC2DBD" w:rsidRDefault="00774DB7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회원가입 페이지</w:t>
            </w:r>
          </w:p>
        </w:tc>
        <w:tc>
          <w:tcPr>
            <w:tcW w:w="4748" w:type="dxa"/>
            <w:gridSpan w:val="3"/>
            <w:vAlign w:val="center"/>
          </w:tcPr>
          <w:p w14:paraId="3E535D7B" w14:textId="5FA6098A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 w:val="restart"/>
            <w:vAlign w:val="center"/>
          </w:tcPr>
          <w:p w14:paraId="075EECAD" w14:textId="7FDD5C64" w:rsidR="00774DB7" w:rsidRPr="00DC2DBD" w:rsidRDefault="00774DB7" w:rsidP="00774DB7">
            <w:pPr>
              <w:pStyle w:val="50"/>
            </w:pPr>
            <w:r>
              <w:rPr>
                <w:rFonts w:asciiTheme="minorHAnsi" w:eastAsiaTheme="minorHAnsi" w:hAnsiTheme="minorHAnsi" w:hint="eastAsia"/>
              </w:rPr>
              <w:t>회원가입 정보</w:t>
            </w:r>
          </w:p>
        </w:tc>
        <w:tc>
          <w:tcPr>
            <w:tcW w:w="1464" w:type="dxa"/>
            <w:vMerge w:val="restart"/>
            <w:vAlign w:val="center"/>
          </w:tcPr>
          <w:p w14:paraId="40469B6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0EF7EE69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23FF04C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19F2983C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0AC6FCC2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0EDB527B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33298A2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881EEAF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BAEA6CA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4641467C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5139D83D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74DA80D6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5BA5ECE2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077D777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35CD024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4AA9F2F5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697A41C8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7D8D77CB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37398FDF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365131DB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63F28236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774DB7" w:rsidRPr="00DC2DBD" w14:paraId="40F5BE42" w14:textId="77777777" w:rsidTr="00625A3C">
        <w:trPr>
          <w:trHeight w:val="300"/>
        </w:trPr>
        <w:tc>
          <w:tcPr>
            <w:tcW w:w="421" w:type="dxa"/>
            <w:vMerge/>
            <w:vAlign w:val="center"/>
          </w:tcPr>
          <w:p w14:paraId="123A92A4" w14:textId="77777777" w:rsidR="00774DB7" w:rsidRDefault="00774DB7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4748" w:type="dxa"/>
            <w:gridSpan w:val="3"/>
            <w:vAlign w:val="center"/>
          </w:tcPr>
          <w:p w14:paraId="6C185027" w14:textId="77777777" w:rsidR="00774DB7" w:rsidRPr="00DC2DBD" w:rsidRDefault="00774DB7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Merge/>
            <w:vAlign w:val="center"/>
          </w:tcPr>
          <w:p w14:paraId="7BC7D94E" w14:textId="77777777" w:rsidR="00774DB7" w:rsidRPr="00DC2DBD" w:rsidRDefault="00774DB7" w:rsidP="009F6DF8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  <w:vMerge/>
            <w:vAlign w:val="center"/>
          </w:tcPr>
          <w:p w14:paraId="3CE89054" w14:textId="77777777" w:rsidR="00774DB7" w:rsidRPr="00DC2DBD" w:rsidRDefault="00774DB7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A03302" w14:textId="6FC46707" w:rsidTr="00625A3C">
        <w:trPr>
          <w:trHeight w:val="1470"/>
        </w:trPr>
        <w:tc>
          <w:tcPr>
            <w:tcW w:w="421" w:type="dxa"/>
            <w:vMerge w:val="restart"/>
            <w:vAlign w:val="center"/>
          </w:tcPr>
          <w:p w14:paraId="13EF79B6" w14:textId="61DCE8E4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공지사항 </w:t>
            </w:r>
            <w:r w:rsidR="004947C7">
              <w:rPr>
                <w:rFonts w:asciiTheme="minorHAnsi" w:eastAsiaTheme="minorHAnsi" w:hAnsiTheme="minorHAnsi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14:paraId="3AA828BF" w14:textId="2F2ADBF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디테일</w:t>
            </w:r>
          </w:p>
        </w:tc>
        <w:tc>
          <w:tcPr>
            <w:tcW w:w="1634" w:type="dxa"/>
            <w:vAlign w:val="center"/>
          </w:tcPr>
          <w:p w14:paraId="23F86119" w14:textId="7C5742BC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77CF78E9" w14:textId="0C45386B" w:rsidR="00C132F6" w:rsidRPr="0018125E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  <w:lang w:val="en-US"/>
              </w:rPr>
            </w:pPr>
          </w:p>
        </w:tc>
        <w:tc>
          <w:tcPr>
            <w:tcW w:w="2714" w:type="dxa"/>
            <w:vAlign w:val="center"/>
          </w:tcPr>
          <w:p w14:paraId="0AB1AF56" w14:textId="1EB94038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Agent내 드라이버 이름</w:t>
            </w:r>
          </w:p>
        </w:tc>
        <w:tc>
          <w:tcPr>
            <w:tcW w:w="1464" w:type="dxa"/>
            <w:vMerge w:val="restart"/>
            <w:vAlign w:val="center"/>
          </w:tcPr>
          <w:p w14:paraId="5CB1629D" w14:textId="64CE728A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04FD3296" w14:textId="1C21109B" w:rsidTr="00625A3C">
        <w:tc>
          <w:tcPr>
            <w:tcW w:w="421" w:type="dxa"/>
            <w:vMerge/>
            <w:vAlign w:val="center"/>
          </w:tcPr>
          <w:p w14:paraId="217B9495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3DE034DB" w14:textId="717EDEF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공지사항 리스트</w:t>
            </w:r>
          </w:p>
        </w:tc>
        <w:tc>
          <w:tcPr>
            <w:tcW w:w="1634" w:type="dxa"/>
            <w:vAlign w:val="center"/>
          </w:tcPr>
          <w:p w14:paraId="531ABCE3" w14:textId="38CA2452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43CD21C3" w14:textId="54506D9B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2F9512C1" w14:textId="3948CA10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SCMS Agent </w:t>
            </w:r>
            <w:r w:rsidRPr="00DC2DBD">
              <w:rPr>
                <w:rFonts w:asciiTheme="minorHAnsi" w:eastAsiaTheme="minorHAnsi" w:hAnsiTheme="minorHAnsi" w:hint="eastAsia"/>
              </w:rPr>
              <w:t>해당 드라이버의 총 용량 (바이트로 표현)</w:t>
            </w:r>
          </w:p>
        </w:tc>
        <w:tc>
          <w:tcPr>
            <w:tcW w:w="1464" w:type="dxa"/>
            <w:vMerge/>
            <w:vAlign w:val="center"/>
          </w:tcPr>
          <w:p w14:paraId="3B86CF8B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493218D6" w14:textId="3DD4DB0B" w:rsidTr="00625A3C">
        <w:tc>
          <w:tcPr>
            <w:tcW w:w="421" w:type="dxa"/>
            <w:vMerge/>
            <w:vAlign w:val="center"/>
          </w:tcPr>
          <w:p w14:paraId="204EDBA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4C908141" w14:textId="40874A93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댓글</w:t>
            </w:r>
          </w:p>
        </w:tc>
        <w:tc>
          <w:tcPr>
            <w:tcW w:w="1634" w:type="dxa"/>
            <w:vAlign w:val="center"/>
          </w:tcPr>
          <w:p w14:paraId="30DF5075" w14:textId="08700585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021E5E91" w14:textId="72615505" w:rsidR="00C132F6" w:rsidRPr="00DC2DBD" w:rsidRDefault="00C132F6" w:rsidP="00B00294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Long</w:t>
            </w:r>
          </w:p>
        </w:tc>
        <w:tc>
          <w:tcPr>
            <w:tcW w:w="2714" w:type="dxa"/>
            <w:vAlign w:val="center"/>
          </w:tcPr>
          <w:p w14:paraId="621E8DC8" w14:textId="1E472CE1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 해당 드라이버의 사용 가능 용량 (바이트로 표현)</w:t>
            </w:r>
          </w:p>
        </w:tc>
        <w:tc>
          <w:tcPr>
            <w:tcW w:w="1464" w:type="dxa"/>
            <w:vMerge/>
            <w:vAlign w:val="center"/>
          </w:tcPr>
          <w:p w14:paraId="29E3FCC7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6684A556" w14:textId="2A653895" w:rsidTr="00625A3C">
        <w:tc>
          <w:tcPr>
            <w:tcW w:w="421" w:type="dxa"/>
            <w:vMerge w:val="restart"/>
            <w:vAlign w:val="center"/>
          </w:tcPr>
          <w:p w14:paraId="0A18F7D8" w14:textId="54DC9979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자유게시판</w:t>
            </w:r>
          </w:p>
        </w:tc>
        <w:tc>
          <w:tcPr>
            <w:tcW w:w="1964" w:type="dxa"/>
            <w:vAlign w:val="center"/>
          </w:tcPr>
          <w:p w14:paraId="19F4E171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65D1B97A" w14:textId="106BFDD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5B8CCAA6" w14:textId="71F87128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String</w:t>
            </w:r>
          </w:p>
        </w:tc>
        <w:tc>
          <w:tcPr>
            <w:tcW w:w="2714" w:type="dxa"/>
            <w:vAlign w:val="center"/>
          </w:tcPr>
          <w:p w14:paraId="39C570C9" w14:textId="074AD6F6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프로세스의 이름</w:t>
            </w:r>
          </w:p>
        </w:tc>
        <w:tc>
          <w:tcPr>
            <w:tcW w:w="1464" w:type="dxa"/>
            <w:vMerge w:val="restart"/>
            <w:vAlign w:val="center"/>
          </w:tcPr>
          <w:p w14:paraId="08388140" w14:textId="40307BD5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C132F6" w:rsidRPr="00DC2DBD" w14:paraId="3BED0944" w14:textId="77777777" w:rsidTr="00625A3C">
        <w:tc>
          <w:tcPr>
            <w:tcW w:w="421" w:type="dxa"/>
            <w:vMerge/>
            <w:vAlign w:val="center"/>
          </w:tcPr>
          <w:p w14:paraId="503EEF42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964" w:type="dxa"/>
            <w:vAlign w:val="center"/>
          </w:tcPr>
          <w:p w14:paraId="076A9699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46722B72" w14:textId="4E435040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24F99393" w14:textId="1545D399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</w:t>
            </w:r>
            <w:r w:rsidRPr="00DC2DBD">
              <w:rPr>
                <w:rFonts w:asciiTheme="minorHAnsi" w:eastAsiaTheme="minorHAnsi" w:hAnsiTheme="minorHAnsi" w:hint="eastAsia"/>
              </w:rPr>
              <w:t>tring</w:t>
            </w:r>
          </w:p>
        </w:tc>
        <w:tc>
          <w:tcPr>
            <w:tcW w:w="2714" w:type="dxa"/>
            <w:vAlign w:val="center"/>
          </w:tcPr>
          <w:p w14:paraId="159F3C1B" w14:textId="7D42AFA2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프로세스의 상태</w:t>
            </w:r>
          </w:p>
        </w:tc>
        <w:tc>
          <w:tcPr>
            <w:tcW w:w="1464" w:type="dxa"/>
            <w:vMerge/>
            <w:vAlign w:val="center"/>
          </w:tcPr>
          <w:p w14:paraId="18D19926" w14:textId="77777777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C132F6" w:rsidRPr="00DC2DBD" w14:paraId="5D01AE5E" w14:textId="7AC334E9" w:rsidTr="00625A3C">
        <w:trPr>
          <w:trHeight w:val="1450"/>
        </w:trPr>
        <w:tc>
          <w:tcPr>
            <w:tcW w:w="421" w:type="dxa"/>
            <w:vAlign w:val="center"/>
          </w:tcPr>
          <w:p w14:paraId="1BA9EFFB" w14:textId="403785AD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인원모집</w:t>
            </w:r>
            <w:proofErr w:type="spellEnd"/>
          </w:p>
        </w:tc>
        <w:tc>
          <w:tcPr>
            <w:tcW w:w="1964" w:type="dxa"/>
            <w:vAlign w:val="center"/>
          </w:tcPr>
          <w:p w14:paraId="1AF414F6" w14:textId="77777777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634" w:type="dxa"/>
            <w:vAlign w:val="center"/>
          </w:tcPr>
          <w:p w14:paraId="09C7B7AD" w14:textId="356C688F" w:rsidR="00C132F6" w:rsidRPr="00DC2DBD" w:rsidRDefault="00C132F6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  <w:vAlign w:val="center"/>
          </w:tcPr>
          <w:p w14:paraId="19BF0CBD" w14:textId="45509CAF" w:rsidR="00C132F6" w:rsidRPr="00DC2DBD" w:rsidRDefault="00C132F6" w:rsidP="00C132F6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25E3C476" w14:textId="77777777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Agent의 서비스의 이름</w:t>
            </w:r>
          </w:p>
          <w:p w14:paraId="4DDE1CBF" w14:textId="2DF4AFE5" w:rsidR="00C132F6" w:rsidRPr="00DC2DBD" w:rsidRDefault="00C132F6" w:rsidP="00EF1295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Agent의 서비스의 상태</w:t>
            </w:r>
          </w:p>
        </w:tc>
        <w:tc>
          <w:tcPr>
            <w:tcW w:w="1464" w:type="dxa"/>
            <w:vAlign w:val="center"/>
          </w:tcPr>
          <w:p w14:paraId="2DD1C57B" w14:textId="4DC5E8ED" w:rsidR="00C132F6" w:rsidRPr="00DC2DBD" w:rsidRDefault="00C132F6" w:rsidP="00EF1295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여러 개의 데이터 존재 가능</w:t>
            </w:r>
          </w:p>
        </w:tc>
      </w:tr>
      <w:tr w:rsidR="00100FD8" w:rsidRPr="00DC2DBD" w14:paraId="019867D2" w14:textId="77777777" w:rsidTr="00C132F6">
        <w:tc>
          <w:tcPr>
            <w:tcW w:w="4019" w:type="dxa"/>
            <w:gridSpan w:val="3"/>
            <w:vAlign w:val="center"/>
          </w:tcPr>
          <w:p w14:paraId="1624185F" w14:textId="4C432EA8" w:rsidR="00100FD8" w:rsidRPr="00DC2DBD" w:rsidRDefault="00100FD8" w:rsidP="00100FD8">
            <w:pPr>
              <w:rPr>
                <w:rFonts w:asciiTheme="minorHAnsi" w:eastAsiaTheme="minorHAnsi" w:hAnsiTheme="minorHAnsi"/>
              </w:rPr>
            </w:pPr>
            <w:commentRangeStart w:id="16"/>
            <w:proofErr w:type="spellStart"/>
            <w:r>
              <w:rPr>
                <w:rFonts w:asciiTheme="minorHAnsi" w:eastAsiaTheme="minorHAnsi" w:hAnsiTheme="minorHAnsi" w:hint="eastAsia"/>
              </w:rPr>
              <w:t>C</w:t>
            </w:r>
            <w:r>
              <w:rPr>
                <w:rFonts w:asciiTheme="minorHAnsi" w:eastAsiaTheme="minorHAnsi" w:hAnsiTheme="minorHAnsi"/>
              </w:rPr>
              <w:t>REATE_time</w:t>
            </w:r>
            <w:proofErr w:type="spellEnd"/>
          </w:p>
        </w:tc>
        <w:tc>
          <w:tcPr>
            <w:tcW w:w="1150" w:type="dxa"/>
          </w:tcPr>
          <w:p w14:paraId="01C7A9F1" w14:textId="4074BED5" w:rsidR="00100FD8" w:rsidRPr="00DC2DBD" w:rsidRDefault="00100FD8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String</w:t>
            </w:r>
          </w:p>
        </w:tc>
        <w:tc>
          <w:tcPr>
            <w:tcW w:w="2714" w:type="dxa"/>
            <w:vAlign w:val="center"/>
          </w:tcPr>
          <w:p w14:paraId="63CF2338" w14:textId="65B731D6" w:rsidR="00100FD8" w:rsidRPr="00DC2DBD" w:rsidRDefault="00100FD8" w:rsidP="00EF1295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현재 데이터의 생성 시각</w:t>
            </w:r>
            <w:commentRangeEnd w:id="16"/>
            <w:r>
              <w:rPr>
                <w:rStyle w:val="afd"/>
                <w:rFonts w:cs="Times New Roman"/>
                <w:lang w:val="en-GB"/>
              </w:rPr>
              <w:commentReference w:id="16"/>
            </w:r>
          </w:p>
        </w:tc>
        <w:tc>
          <w:tcPr>
            <w:tcW w:w="1464" w:type="dxa"/>
          </w:tcPr>
          <w:p w14:paraId="1C86FCAE" w14:textId="77777777" w:rsidR="00100FD8" w:rsidRPr="00DC2DBD" w:rsidRDefault="00100FD8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  <w:tr w:rsidR="003A31C5" w:rsidRPr="00DC2DBD" w14:paraId="3AE576A7" w14:textId="77777777" w:rsidTr="00C132F6">
        <w:tc>
          <w:tcPr>
            <w:tcW w:w="4019" w:type="dxa"/>
            <w:gridSpan w:val="3"/>
            <w:vAlign w:val="center"/>
          </w:tcPr>
          <w:p w14:paraId="093CE8FC" w14:textId="77777777" w:rsidR="003A31C5" w:rsidRDefault="003A31C5" w:rsidP="00100FD8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50" w:type="dxa"/>
          </w:tcPr>
          <w:p w14:paraId="00C2B7CC" w14:textId="77777777" w:rsidR="003A31C5" w:rsidRDefault="003A31C5" w:rsidP="00EF1295">
            <w:pPr>
              <w:pStyle w:val="50"/>
              <w:numPr>
                <w:ilvl w:val="0"/>
                <w:numId w:val="0"/>
              </w:numPr>
              <w:ind w:left="400" w:hanging="400"/>
              <w:rPr>
                <w:rFonts w:asciiTheme="minorHAnsi" w:eastAsiaTheme="minorHAnsi" w:hAnsiTheme="minorHAnsi"/>
              </w:rPr>
            </w:pPr>
          </w:p>
        </w:tc>
        <w:tc>
          <w:tcPr>
            <w:tcW w:w="2714" w:type="dxa"/>
            <w:vAlign w:val="center"/>
          </w:tcPr>
          <w:p w14:paraId="4911B755" w14:textId="77777777" w:rsidR="003A31C5" w:rsidRDefault="003A31C5" w:rsidP="00EF1295">
            <w:pPr>
              <w:pStyle w:val="50"/>
              <w:rPr>
                <w:rFonts w:asciiTheme="minorHAnsi" w:eastAsiaTheme="minorHAnsi" w:hAnsiTheme="minorHAnsi"/>
              </w:rPr>
            </w:pPr>
          </w:p>
        </w:tc>
        <w:tc>
          <w:tcPr>
            <w:tcW w:w="1464" w:type="dxa"/>
          </w:tcPr>
          <w:p w14:paraId="47B30C23" w14:textId="77777777" w:rsidR="003A31C5" w:rsidRPr="00DC2DBD" w:rsidRDefault="003A31C5" w:rsidP="00635501">
            <w:pPr>
              <w:pStyle w:val="50"/>
              <w:numPr>
                <w:ilvl w:val="0"/>
                <w:numId w:val="0"/>
              </w:numPr>
              <w:rPr>
                <w:rFonts w:asciiTheme="minorHAnsi" w:eastAsiaTheme="minorHAnsi" w:hAnsiTheme="minorHAnsi"/>
              </w:rPr>
            </w:pPr>
          </w:p>
        </w:tc>
      </w:tr>
    </w:tbl>
    <w:p w14:paraId="5DC534E5" w14:textId="77777777" w:rsidR="00394821" w:rsidRPr="00DC2DBD" w:rsidRDefault="00394821" w:rsidP="00394821">
      <w:pPr>
        <w:rPr>
          <w:rFonts w:asciiTheme="minorHAnsi" w:eastAsiaTheme="minorHAnsi" w:hAnsiTheme="minorHAnsi"/>
        </w:rPr>
      </w:pPr>
    </w:p>
    <w:p w14:paraId="2639DAA3" w14:textId="2AE3866E" w:rsidR="00D46371" w:rsidRPr="00A81BC2" w:rsidRDefault="00D46371" w:rsidP="00D46371">
      <w:pPr>
        <w:pStyle w:val="3"/>
        <w:rPr>
          <w:rFonts w:asciiTheme="minorHAnsi" w:eastAsiaTheme="minorHAnsi" w:hAnsiTheme="minorHAnsi"/>
        </w:rPr>
      </w:pPr>
      <w:bookmarkStart w:id="17" w:name="_SMWA_Server_–"/>
      <w:bookmarkStart w:id="18" w:name="_Toc476669827"/>
      <w:bookmarkEnd w:id="17"/>
      <w:r>
        <w:rPr>
          <w:rFonts w:asciiTheme="minorHAnsi" w:eastAsiaTheme="minorHAnsi" w:hAnsiTheme="minorHAnsi"/>
        </w:rPr>
        <w:lastRenderedPageBreak/>
        <w:t>W</w:t>
      </w:r>
      <w:r>
        <w:rPr>
          <w:rFonts w:asciiTheme="minorHAnsi" w:eastAsiaTheme="minorHAnsi" w:hAnsiTheme="minorHAnsi" w:hint="eastAsia"/>
        </w:rPr>
        <w:t>eb</w:t>
      </w:r>
      <w:r w:rsidRPr="00DC2DBD"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  <w:bookmarkEnd w:id="18"/>
    </w:p>
    <w:p w14:paraId="7B3BE59B" w14:textId="1967DA89" w:rsidR="00D46371" w:rsidRPr="00DC2DBD" w:rsidRDefault="00506054" w:rsidP="00506054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="00D46371" w:rsidRPr="00DC2DBD">
        <w:rPr>
          <w:rFonts w:asciiTheme="minorHAnsi" w:eastAsiaTheme="minorHAnsi" w:hAnsiTheme="minorHAnsi" w:hint="eastAsia"/>
        </w:rPr>
        <w:t xml:space="preserve">Server와 </w:t>
      </w:r>
      <w:r>
        <w:rPr>
          <w:rFonts w:asciiTheme="minorHAnsi" w:eastAsiaTheme="minorHAnsi" w:hAnsiTheme="minorHAnsi"/>
        </w:rPr>
        <w:t>Dam</w:t>
      </w:r>
      <w:r w:rsidR="00D46371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>
        <w:rPr>
          <w:rFonts w:asciiTheme="minorHAnsi" w:eastAsiaTheme="minorHAnsi" w:hAnsiTheme="minorHAnsi" w:hint="eastAsia"/>
        </w:rPr>
        <w:t xml:space="preserve"> (</w:t>
      </w:r>
      <w:r>
        <w:rPr>
          <w:rFonts w:asciiTheme="minorHAnsi" w:eastAsiaTheme="minorHAnsi" w:hAnsiTheme="minorHAnsi"/>
        </w:rPr>
        <w:t>Dam Web Application</w:t>
      </w:r>
      <w:r>
        <w:rPr>
          <w:rFonts w:asciiTheme="minorHAnsi" w:eastAsiaTheme="minorHAnsi" w:hAnsiTheme="minorHAnsi" w:hint="eastAsia"/>
        </w:rPr>
        <w:t>)</w:t>
      </w:r>
      <w:r w:rsidR="00D46371"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 w:hint="eastAsia"/>
          <w:b/>
        </w:rPr>
        <w:t>HTTP통신</w:t>
      </w:r>
      <w:r w:rsidR="00D46371" w:rsidRPr="00DC2DBD">
        <w:rPr>
          <w:rFonts w:asciiTheme="minorHAnsi" w:eastAsiaTheme="minorHAnsi" w:hAnsiTheme="minorHAnsi" w:hint="eastAsia"/>
        </w:rPr>
        <w:t>을 통하여 데이터를 주고받는다.</w:t>
      </w:r>
      <w:r w:rsidR="00D46371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 xml:space="preserve">HTTP </w:t>
      </w:r>
      <w:r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2B11C861" w14:textId="55D9AA77" w:rsidR="00D46371" w:rsidRDefault="00506054" w:rsidP="00D46371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bookmarkStart w:id="19" w:name="_해결방안"/>
      <w:bookmarkEnd w:id="19"/>
      <w:r w:rsidR="00D46371" w:rsidRPr="00DC2DBD">
        <w:rPr>
          <w:rFonts w:asciiTheme="minorHAnsi" w:eastAsiaTheme="minorHAnsi" w:hAnsiTheme="minorHAnsi"/>
          <w:sz w:val="18"/>
        </w:rPr>
        <w:t xml:space="preserve"> </w:t>
      </w:r>
    </w:p>
    <w:p w14:paraId="0782240F" w14:textId="77777777" w:rsidR="00506054" w:rsidRDefault="00506054" w:rsidP="00506054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  <w:sz w:val="18"/>
        </w:rPr>
      </w:pPr>
    </w:p>
    <w:p w14:paraId="308AFDAC" w14:textId="72ADDCD8" w:rsidR="00A81BC2" w:rsidRDefault="00A81BC2" w:rsidP="00A81BC2">
      <w:pPr>
        <w:pStyle w:val="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Android</w:t>
      </w:r>
      <w:r w:rsidRPr="00DC2DBD">
        <w:rPr>
          <w:rFonts w:asciiTheme="minorHAnsi" w:eastAsiaTheme="minorHAnsi" w:hAnsiTheme="minorHAnsi"/>
        </w:rPr>
        <w:t xml:space="preserve">– </w:t>
      </w:r>
      <w:r>
        <w:rPr>
          <w:rFonts w:asciiTheme="minorHAnsi" w:eastAsiaTheme="minorHAnsi" w:hAnsiTheme="minorHAnsi"/>
        </w:rPr>
        <w:t>Server</w:t>
      </w:r>
      <w:r w:rsidRPr="00DC2DBD">
        <w:rPr>
          <w:rFonts w:asciiTheme="minorHAnsi" w:eastAsiaTheme="minorHAnsi" w:hAnsiTheme="minorHAnsi" w:hint="eastAsia"/>
        </w:rPr>
        <w:t>간의 통신 방식</w:t>
      </w:r>
    </w:p>
    <w:p w14:paraId="42CF3295" w14:textId="65E539E5" w:rsidR="00506054" w:rsidRPr="00DC2DBD" w:rsidRDefault="003A31D1" w:rsidP="00506054">
      <w:p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SCMS Server와 </w:t>
      </w:r>
      <w:r w:rsidR="00506054">
        <w:rPr>
          <w:rFonts w:asciiTheme="minorHAnsi" w:eastAsiaTheme="minorHAnsi" w:hAnsiTheme="minorHAnsi"/>
        </w:rPr>
        <w:t>Dam Client(Dam Android Application</w:t>
      </w:r>
      <w:r w:rsidR="00506054">
        <w:rPr>
          <w:rFonts w:asciiTheme="minorHAnsi" w:eastAsiaTheme="minorHAnsi" w:hAnsiTheme="minorHAnsi"/>
          <w:b/>
        </w:rPr>
        <w:t xml:space="preserve">) </w:t>
      </w:r>
      <w:r w:rsidR="00506054">
        <w:rPr>
          <w:rFonts w:asciiTheme="minorHAnsi" w:eastAsiaTheme="minorHAnsi" w:hAnsiTheme="minorHAnsi" w:hint="eastAsia"/>
          <w:b/>
        </w:rPr>
        <w:t>HTTP통신</w:t>
      </w:r>
      <w:r w:rsidR="00506054" w:rsidRPr="00DC2DBD">
        <w:rPr>
          <w:rFonts w:asciiTheme="minorHAnsi" w:eastAsiaTheme="minorHAnsi" w:hAnsiTheme="minorHAnsi" w:hint="eastAsia"/>
        </w:rPr>
        <w:t>을 통하여 데이터를 주고받는다.</w:t>
      </w:r>
      <w:r w:rsidR="00506054" w:rsidRPr="00DC2DBD">
        <w:rPr>
          <w:rFonts w:asciiTheme="minorHAnsi" w:eastAsiaTheme="minorHAnsi" w:hAnsiTheme="minorHAnsi"/>
        </w:rPr>
        <w:t xml:space="preserve"> </w:t>
      </w:r>
      <w:r w:rsidR="00506054">
        <w:rPr>
          <w:rFonts w:asciiTheme="minorHAnsi" w:eastAsiaTheme="minorHAnsi" w:hAnsiTheme="minorHAnsi"/>
        </w:rPr>
        <w:t xml:space="preserve">HTTP </w:t>
      </w:r>
      <w:r w:rsidR="00506054">
        <w:rPr>
          <w:rFonts w:asciiTheme="minorHAnsi" w:eastAsiaTheme="minorHAnsi" w:hAnsiTheme="minorHAnsi" w:hint="eastAsia"/>
        </w:rPr>
        <w:t xml:space="preserve">통신을 사용하는 이유는 다음과 같다. </w:t>
      </w:r>
    </w:p>
    <w:p w14:paraId="1EBC0512" w14:textId="0502FD4D" w:rsidR="00506054" w:rsidRPr="00E8069B" w:rsidRDefault="00506054" w:rsidP="00E8069B">
      <w:pPr>
        <w:pStyle w:val="50"/>
        <w:numPr>
          <w:ilvl w:val="2"/>
          <w:numId w:val="6"/>
        </w:numPr>
        <w:rPr>
          <w:rFonts w:asciiTheme="minorHAnsi" w:eastAsiaTheme="minorHAnsi" w:hAnsiTheme="minorHAnsi"/>
          <w:sz w:val="18"/>
        </w:rPr>
      </w:pPr>
      <w:r>
        <w:rPr>
          <w:rFonts w:asciiTheme="minorHAnsi" w:eastAsiaTheme="minorHAnsi" w:hAnsiTheme="minorHAnsi" w:hint="eastAsia"/>
        </w:rPr>
        <w:t>다수의 고객들이 서비스를 사용하더라도 접속 유지는 최소한으로 할 수 있기 때문에, 더 많은 유저의 요청을 처리할 수 있다.</w:t>
      </w:r>
      <w:r w:rsidRPr="00DC2DBD">
        <w:rPr>
          <w:rFonts w:asciiTheme="minorHAnsi" w:eastAsiaTheme="minorHAnsi" w:hAnsiTheme="minorHAnsi"/>
          <w:sz w:val="18"/>
        </w:rPr>
        <w:t xml:space="preserve"> </w:t>
      </w:r>
    </w:p>
    <w:p w14:paraId="557D12FF" w14:textId="2B7F6591" w:rsidR="009E303F" w:rsidRPr="00DC2DBD" w:rsidRDefault="009E303F" w:rsidP="009E303F">
      <w:pPr>
        <w:pStyle w:val="2"/>
        <w:rPr>
          <w:rFonts w:asciiTheme="minorHAnsi" w:eastAsiaTheme="minorHAnsi" w:hAnsiTheme="minorHAnsi"/>
        </w:rPr>
      </w:pPr>
      <w:bookmarkStart w:id="20" w:name="_Toc476669828"/>
      <w:r w:rsidRPr="00DC2DBD">
        <w:rPr>
          <w:rFonts w:asciiTheme="minorHAnsi" w:eastAsiaTheme="minorHAnsi" w:hAnsiTheme="minorHAnsi" w:hint="eastAsia"/>
        </w:rPr>
        <w:t xml:space="preserve">프로그램의 </w:t>
      </w:r>
      <w:r w:rsidR="005B371D" w:rsidRPr="00DC2DBD">
        <w:rPr>
          <w:rFonts w:asciiTheme="minorHAnsi" w:eastAsiaTheme="minorHAnsi" w:hAnsiTheme="minorHAnsi" w:hint="eastAsia"/>
        </w:rPr>
        <w:t>분류 및 형태</w:t>
      </w:r>
      <w:bookmarkEnd w:id="20"/>
    </w:p>
    <w:p w14:paraId="271C777D" w14:textId="6B9A23B6" w:rsidR="009E303F" w:rsidRPr="00DC2DBD" w:rsidRDefault="00E8069B" w:rsidP="009E303F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D4017B" w:rsidRPr="00DC2DBD">
        <w:rPr>
          <w:rFonts w:asciiTheme="minorHAnsi" w:eastAsiaTheme="minorHAnsi" w:hAnsiTheme="minorHAnsi" w:hint="eastAsia"/>
        </w:rPr>
        <w:t>은</w:t>
      </w:r>
      <w:r w:rsidR="009E303F" w:rsidRPr="00DC2DBD">
        <w:rPr>
          <w:rFonts w:asciiTheme="minorHAnsi" w:eastAsiaTheme="minorHAnsi" w:hAnsiTheme="minorHAnsi" w:hint="eastAsia"/>
        </w:rPr>
        <w:t xml:space="preserve"> 서버/클라이언트의 구조를 나타냄에 따라,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각 </w:t>
      </w:r>
      <w:r w:rsidR="00251285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>마다 제공되는 프로그램의 형태도 다르다.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이러한 프로그램 형태에 영향을 받는 </w:t>
      </w:r>
      <w:r w:rsidR="006A6ABE" w:rsidRPr="00DC2DBD">
        <w:rPr>
          <w:rFonts w:asciiTheme="minorHAnsi" w:eastAsiaTheme="minorHAnsi" w:hAnsiTheme="minorHAnsi" w:hint="eastAsia"/>
        </w:rPr>
        <w:t>요소</w:t>
      </w:r>
      <w:r w:rsidR="009E303F" w:rsidRPr="00DC2DBD">
        <w:rPr>
          <w:rFonts w:asciiTheme="minorHAnsi" w:eastAsiaTheme="minorHAnsi" w:hAnsiTheme="minorHAnsi" w:hint="eastAsia"/>
        </w:rPr>
        <w:t xml:space="preserve">는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Server</w:t>
      </w:r>
      <w:r w:rsidR="009E303F" w:rsidRPr="00DC2DBD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>Dam Client</w:t>
      </w:r>
      <w:r w:rsidR="009E303F" w:rsidRPr="00DC2DBD"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/>
        </w:rPr>
        <w:t xml:space="preserve">Dam </w:t>
      </w:r>
      <w:r w:rsidR="00F46879" w:rsidRPr="00DC2DBD">
        <w:rPr>
          <w:rFonts w:asciiTheme="minorHAnsi" w:eastAsiaTheme="minorHAnsi" w:hAnsiTheme="minorHAnsi" w:hint="eastAsia"/>
        </w:rPr>
        <w:t>Web Application</w:t>
      </w:r>
      <w:r>
        <w:rPr>
          <w:rFonts w:asciiTheme="minorHAnsi" w:eastAsiaTheme="minorHAnsi" w:hAnsiTheme="minorHAnsi"/>
        </w:rPr>
        <w:t>, Dam Android Application</w:t>
      </w:r>
      <w:r w:rsidR="009E303F" w:rsidRPr="00DC2DBD">
        <w:rPr>
          <w:rFonts w:asciiTheme="minorHAnsi" w:eastAsiaTheme="minorHAnsi" w:hAnsiTheme="minorHAnsi" w:hint="eastAsia"/>
        </w:rPr>
        <w:t>이다.</w:t>
      </w:r>
    </w:p>
    <w:p w14:paraId="4A197ED5" w14:textId="220B172D" w:rsidR="009E303F" w:rsidRPr="00DC2DBD" w:rsidRDefault="002913E6" w:rsidP="009E303F">
      <w:pPr>
        <w:pStyle w:val="3"/>
        <w:rPr>
          <w:rFonts w:asciiTheme="minorHAnsi" w:eastAsiaTheme="minorHAnsi" w:hAnsiTheme="minorHAnsi"/>
        </w:rPr>
      </w:pPr>
      <w:bookmarkStart w:id="21" w:name="_Toc476669829"/>
      <w:r>
        <w:rPr>
          <w:rFonts w:asciiTheme="minorHAnsi" w:eastAsiaTheme="minorHAnsi" w:hAnsiTheme="minorHAnsi" w:hint="eastAsia"/>
        </w:rPr>
        <w:t>D</w:t>
      </w:r>
      <w:r>
        <w:rPr>
          <w:rFonts w:asciiTheme="minorHAnsi" w:eastAsiaTheme="minorHAnsi" w:hAnsiTheme="minorHAnsi"/>
        </w:rPr>
        <w:t>am</w:t>
      </w:r>
      <w:r w:rsidR="009D286F" w:rsidRPr="00DC2DBD">
        <w:rPr>
          <w:rFonts w:asciiTheme="minorHAnsi" w:eastAsiaTheme="minorHAnsi" w:hAnsiTheme="minorHAnsi" w:hint="eastAsia"/>
        </w:rPr>
        <w:t xml:space="preserve"> Server</w:t>
      </w:r>
      <w:bookmarkEnd w:id="21"/>
    </w:p>
    <w:p w14:paraId="5C58C249" w14:textId="5C22D9CD" w:rsidR="009E303F" w:rsidRPr="00DC2DBD" w:rsidRDefault="002913E6" w:rsidP="009E303F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Dam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과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proofErr w:type="spellStart"/>
      <w:r w:rsidR="009E303F" w:rsidRPr="00DC2DBD">
        <w:rPr>
          <w:rFonts w:asciiTheme="minorHAnsi" w:eastAsiaTheme="minorHAnsi" w:hAnsiTheme="minorHAnsi" w:hint="eastAsia"/>
        </w:rPr>
        <w:t>와의</w:t>
      </w:r>
      <w:proofErr w:type="spellEnd"/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상호 작용에 대한 작업</w:t>
      </w:r>
      <w:r w:rsidR="009E303F" w:rsidRPr="00DC2DBD">
        <w:rPr>
          <w:rFonts w:asciiTheme="minorHAnsi" w:eastAsiaTheme="minorHAnsi" w:hAnsiTheme="minorHAnsi" w:hint="eastAsia"/>
        </w:rPr>
        <w:t xml:space="preserve">을 </w:t>
      </w:r>
      <w:r w:rsidR="00606709" w:rsidRPr="00DC2DBD">
        <w:rPr>
          <w:rFonts w:asciiTheme="minorHAnsi" w:eastAsiaTheme="minorHAnsi" w:hAnsiTheme="minorHAnsi" w:hint="eastAsia"/>
        </w:rPr>
        <w:t>수행한다.</w:t>
      </w:r>
    </w:p>
    <w:p w14:paraId="414E5838" w14:textId="345224CA" w:rsidR="00606709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="009E303F" w:rsidRPr="00DC2DBD">
        <w:rPr>
          <w:rFonts w:asciiTheme="minorHAnsi" w:eastAsiaTheme="minorHAnsi" w:hAnsiTheme="minorHAnsi" w:hint="eastAsia"/>
        </w:rPr>
        <w:t xml:space="preserve">에게는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 w:rsidR="00F46879" w:rsidRPr="00DC2DBD">
        <w:rPr>
          <w:rFonts w:asciiTheme="minorHAnsi" w:eastAsiaTheme="minorHAnsi" w:hAnsiTheme="minorHAnsi" w:hint="eastAsia"/>
        </w:rPr>
        <w:t xml:space="preserve"> 과</w:t>
      </w:r>
      <w:r w:rsidR="009E303F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  <w:b/>
        </w:rPr>
        <w:t>통신</w:t>
      </w:r>
      <w:r w:rsidR="009E303F" w:rsidRPr="00DC2DBD">
        <w:rPr>
          <w:rFonts w:asciiTheme="minorHAnsi" w:eastAsiaTheme="minorHAnsi" w:hAnsiTheme="minorHAnsi" w:hint="eastAsia"/>
        </w:rPr>
        <w:t>을 할 수 있도록,</w:t>
      </w:r>
      <w:r w:rsidR="009E303F" w:rsidRPr="00DC2DBD">
        <w:rPr>
          <w:rFonts w:asciiTheme="minorHAnsi" w:eastAsiaTheme="minorHAnsi" w:hAnsiTheme="minorHAnsi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그리고 </w:t>
      </w: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 w:rsidR="00757CEA"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>, Dam Android Application</w:t>
      </w:r>
      <w:r w:rsidR="00757CEA" w:rsidRPr="00DC2DBD">
        <w:rPr>
          <w:rFonts w:asciiTheme="minorHAnsi" w:eastAsiaTheme="minorHAnsi" w:hAnsiTheme="minorHAnsi" w:hint="eastAsia"/>
        </w:rPr>
        <w:t xml:space="preserve"> </w:t>
      </w:r>
      <w:r w:rsidR="009E303F" w:rsidRPr="00DC2DBD">
        <w:rPr>
          <w:rFonts w:asciiTheme="minorHAnsi" w:eastAsiaTheme="minorHAnsi" w:hAnsiTheme="minorHAnsi" w:hint="eastAsia"/>
        </w:rPr>
        <w:t xml:space="preserve">에게는 해당 </w:t>
      </w:r>
      <w:proofErr w:type="spellStart"/>
      <w:r w:rsidR="009E303F" w:rsidRPr="00DC2DBD">
        <w:rPr>
          <w:rFonts w:asciiTheme="minorHAnsi" w:eastAsiaTheme="minorHAnsi" w:hAnsiTheme="minorHAnsi" w:hint="eastAsia"/>
          <w:b/>
        </w:rPr>
        <w:t>웹페이지</w:t>
      </w:r>
      <w:proofErr w:type="spellEnd"/>
      <w:r>
        <w:rPr>
          <w:rFonts w:asciiTheme="minorHAnsi" w:eastAsiaTheme="minorHAnsi" w:hAnsiTheme="minorHAnsi"/>
          <w:b/>
          <w:lang w:val="en-US"/>
        </w:rPr>
        <w:t xml:space="preserve">, </w:t>
      </w:r>
      <w:r>
        <w:rPr>
          <w:rFonts w:asciiTheme="minorHAnsi" w:eastAsiaTheme="minorHAnsi" w:hAnsiTheme="minorHAnsi" w:hint="eastAsia"/>
          <w:b/>
          <w:lang w:val="en-US"/>
        </w:rPr>
        <w:t xml:space="preserve">안드로이드 </w:t>
      </w:r>
      <w:proofErr w:type="spellStart"/>
      <w:r>
        <w:rPr>
          <w:rFonts w:asciiTheme="minorHAnsi" w:eastAsiaTheme="minorHAnsi" w:hAnsiTheme="minorHAnsi" w:hint="eastAsia"/>
          <w:b/>
          <w:lang w:val="en-US"/>
        </w:rPr>
        <w:t>액티비티</w:t>
      </w:r>
      <w:r w:rsidR="009E303F"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="009E303F" w:rsidRPr="00DC2DBD">
        <w:rPr>
          <w:rFonts w:asciiTheme="minorHAnsi" w:eastAsiaTheme="minorHAnsi" w:hAnsiTheme="minorHAnsi" w:hint="eastAsia"/>
          <w:b/>
        </w:rPr>
        <w:t xml:space="preserve"> 구동할 수 있는 </w:t>
      </w:r>
      <w:r w:rsidR="00606709" w:rsidRPr="00DC2DBD">
        <w:rPr>
          <w:rFonts w:asciiTheme="minorHAnsi" w:eastAsiaTheme="minorHAnsi" w:hAnsiTheme="minorHAnsi" w:hint="eastAsia"/>
          <w:b/>
        </w:rPr>
        <w:t>서버</w:t>
      </w:r>
      <w:r w:rsidR="00606709" w:rsidRPr="00DC2DBD">
        <w:rPr>
          <w:rFonts w:asciiTheme="minorHAnsi" w:eastAsiaTheme="minorHAnsi" w:hAnsiTheme="minorHAnsi" w:hint="eastAsia"/>
        </w:rPr>
        <w:t>를 제공해준다.</w:t>
      </w:r>
    </w:p>
    <w:p w14:paraId="0A4A6F8F" w14:textId="120A1976" w:rsidR="0085556A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lang w:val="en-US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Client</w:t>
      </w:r>
      <w:r w:rsidR="0085556A" w:rsidRPr="00DC2DBD">
        <w:rPr>
          <w:rFonts w:asciiTheme="minorHAnsi" w:eastAsiaTheme="minorHAnsi" w:hAnsiTheme="minorHAnsi" w:hint="eastAsia"/>
        </w:rPr>
        <w:t xml:space="preserve">로부터 받은 </w:t>
      </w:r>
      <w:r>
        <w:rPr>
          <w:rFonts w:asciiTheme="minorHAnsi" w:eastAsiaTheme="minorHAnsi" w:hAnsiTheme="minorHAnsi"/>
        </w:rPr>
        <w:t>Dam</w:t>
      </w:r>
      <w:r w:rsidR="00D034DF" w:rsidRPr="00DC2DBD">
        <w:rPr>
          <w:rFonts w:asciiTheme="minorHAnsi" w:eastAsiaTheme="minorHAnsi" w:hAnsiTheme="minorHAnsi"/>
        </w:rPr>
        <w:t xml:space="preserve"> Info</w:t>
      </w:r>
      <w:proofErr w:type="spellStart"/>
      <w:r w:rsidR="00F46879" w:rsidRPr="00DC2DBD">
        <w:rPr>
          <w:rFonts w:asciiTheme="minorHAnsi" w:eastAsiaTheme="minorHAnsi" w:hAnsiTheme="minorHAnsi" w:hint="eastAsia"/>
        </w:rPr>
        <w:t>를</w:t>
      </w:r>
      <w:proofErr w:type="spellEnd"/>
      <w:r w:rsidR="00F46879" w:rsidRPr="00DC2DBD">
        <w:rPr>
          <w:rFonts w:asciiTheme="minorHAnsi" w:eastAsiaTheme="minorHAnsi" w:hAnsiTheme="minorHAnsi" w:hint="eastAsia"/>
        </w:rPr>
        <w:t xml:space="preserve"> </w:t>
      </w:r>
      <w:r w:rsidR="0085556A" w:rsidRPr="00DC2DBD">
        <w:rPr>
          <w:rFonts w:asciiTheme="minorHAnsi" w:eastAsiaTheme="minorHAnsi" w:hAnsiTheme="minorHAnsi"/>
        </w:rPr>
        <w:t>DB</w:t>
      </w:r>
      <w:r w:rsidR="0085556A" w:rsidRPr="00DC2DBD">
        <w:rPr>
          <w:rFonts w:asciiTheme="minorHAnsi" w:eastAsiaTheme="minorHAnsi" w:hAnsiTheme="minorHAnsi" w:hint="eastAsia"/>
        </w:rPr>
        <w:t>에 저장하고,</w:t>
      </w:r>
      <w:r w:rsidR="0085556A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Dam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F46879" w:rsidRPr="00DC2DBD">
        <w:rPr>
          <w:rFonts w:asciiTheme="minorHAnsi" w:eastAsiaTheme="minorHAnsi" w:hAnsiTheme="minorHAnsi"/>
        </w:rPr>
        <w:t>Web Application</w:t>
      </w:r>
      <w:r>
        <w:rPr>
          <w:rFonts w:asciiTheme="minorHAnsi" w:eastAsiaTheme="minorHAnsi" w:hAnsiTheme="minorHAnsi"/>
        </w:rPr>
        <w:t xml:space="preserve">, Dam </w:t>
      </w:r>
      <w:proofErr w:type="spellStart"/>
      <w:r>
        <w:rPr>
          <w:rFonts w:asciiTheme="minorHAnsi" w:eastAsiaTheme="minorHAnsi" w:hAnsiTheme="minorHAnsi"/>
        </w:rPr>
        <w:t>Andorid</w:t>
      </w:r>
      <w:proofErr w:type="spellEnd"/>
      <w:r>
        <w:rPr>
          <w:rFonts w:asciiTheme="minorHAnsi" w:eastAsiaTheme="minorHAnsi" w:hAnsiTheme="minorHAnsi"/>
        </w:rPr>
        <w:t xml:space="preserve"> Application</w:t>
      </w:r>
      <w:r w:rsidR="00F46879" w:rsidRPr="00DC2DBD">
        <w:rPr>
          <w:rFonts w:asciiTheme="minorHAnsi" w:eastAsiaTheme="minorHAnsi" w:hAnsiTheme="minorHAnsi" w:hint="eastAsia"/>
        </w:rPr>
        <w:t xml:space="preserve"> 에게 </w:t>
      </w:r>
      <w:r>
        <w:rPr>
          <w:rFonts w:asciiTheme="minorHAnsi" w:eastAsiaTheme="minorHAnsi" w:hAnsiTheme="minorHAnsi"/>
        </w:rPr>
        <w:t>Dam</w:t>
      </w:r>
      <w:r w:rsidR="00F46879" w:rsidRPr="00DC2DBD">
        <w:rPr>
          <w:rFonts w:asciiTheme="minorHAnsi" w:eastAsiaTheme="minorHAnsi" w:hAnsiTheme="minorHAnsi"/>
        </w:rPr>
        <w:t xml:space="preserve"> Info</w:t>
      </w:r>
      <w:proofErr w:type="spellStart"/>
      <w:r w:rsidR="00F46879" w:rsidRPr="00DC2DBD">
        <w:rPr>
          <w:rFonts w:asciiTheme="minorHAnsi" w:eastAsiaTheme="minorHAnsi" w:hAnsiTheme="minorHAnsi" w:hint="eastAsia"/>
        </w:rPr>
        <w:t>를</w:t>
      </w:r>
      <w:proofErr w:type="spellEnd"/>
      <w:r w:rsidR="00F46879" w:rsidRPr="00DC2DBD">
        <w:rPr>
          <w:rFonts w:asciiTheme="minorHAnsi" w:eastAsiaTheme="minorHAnsi" w:hAnsiTheme="minorHAnsi" w:hint="eastAsia"/>
        </w:rPr>
        <w:t xml:space="preserve"> 전송한다.</w:t>
      </w:r>
    </w:p>
    <w:p w14:paraId="0B7AB256" w14:textId="36F3932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 xml:space="preserve">GUI </w:t>
      </w:r>
      <w:r w:rsidRPr="00DC2DBD">
        <w:rPr>
          <w:rFonts w:asciiTheme="minorHAnsi" w:eastAsiaTheme="minorHAnsi" w:hAnsiTheme="minorHAnsi" w:hint="eastAsia"/>
        </w:rPr>
        <w:t>형태를 갖추고 있지 않다.</w:t>
      </w:r>
    </w:p>
    <w:p w14:paraId="620CEFA3" w14:textId="3EF2470B" w:rsidR="00606709" w:rsidRPr="00DC2DBD" w:rsidRDefault="002913E6">
      <w:pPr>
        <w:pStyle w:val="3"/>
        <w:rPr>
          <w:rFonts w:asciiTheme="minorHAnsi" w:eastAsiaTheme="minorHAnsi" w:hAnsiTheme="minorHAnsi"/>
          <w:lang w:val="fr-FR"/>
        </w:rPr>
      </w:pPr>
      <w:bookmarkStart w:id="22" w:name="_Toc476669830"/>
      <w:r>
        <w:rPr>
          <w:rFonts w:asciiTheme="minorHAnsi" w:eastAsiaTheme="minorHAnsi" w:hAnsiTheme="minorHAnsi" w:hint="eastAsia"/>
          <w:lang w:val="fr-FR"/>
        </w:rPr>
        <w:t>Dam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</w:t>
      </w:r>
      <w:bookmarkEnd w:id="22"/>
      <w:r>
        <w:rPr>
          <w:rFonts w:asciiTheme="minorHAnsi" w:eastAsiaTheme="minorHAnsi" w:hAnsiTheme="minorHAnsi" w:hint="eastAsia"/>
          <w:lang w:val="fr-FR"/>
        </w:rPr>
        <w:t>Client</w:t>
      </w:r>
    </w:p>
    <w:p w14:paraId="45ED60CB" w14:textId="26F4A86E" w:rsidR="00751701" w:rsidRPr="00DC2DBD" w:rsidRDefault="002913E6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Dam</w:t>
      </w:r>
      <w:r w:rsidR="009D286F" w:rsidRPr="00DC2DBD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Web Application, Dam Android Application</w:t>
      </w:r>
      <w:r w:rsidR="00F46879" w:rsidRPr="00DC2DBD">
        <w:rPr>
          <w:rFonts w:asciiTheme="minorHAnsi" w:eastAsiaTheme="minorHAnsi" w:hAnsiTheme="minorHAnsi" w:hint="eastAsia"/>
        </w:rPr>
        <w:t>이</w:t>
      </w:r>
      <w:r w:rsidR="00751701" w:rsidRPr="00DC2DBD">
        <w:rPr>
          <w:rFonts w:asciiTheme="minorHAnsi" w:eastAsiaTheme="minorHAnsi" w:hAnsiTheme="minorHAnsi" w:hint="eastAsia"/>
        </w:rPr>
        <w:t xml:space="preserve"> 전송한 </w:t>
      </w:r>
      <w:r w:rsidR="0084474D">
        <w:rPr>
          <w:rFonts w:asciiTheme="minorHAnsi" w:eastAsiaTheme="minorHAnsi" w:hAnsiTheme="minorHAnsi"/>
          <w:lang w:val="en-US"/>
        </w:rPr>
        <w:t>Dam info</w:t>
      </w:r>
      <w:proofErr w:type="spellStart"/>
      <w:r w:rsidR="0084474D">
        <w:rPr>
          <w:rFonts w:asciiTheme="minorHAnsi" w:eastAsiaTheme="minorHAnsi" w:hAnsiTheme="minorHAnsi" w:hint="eastAsia"/>
        </w:rPr>
        <w:t>를</w:t>
      </w:r>
      <w:proofErr w:type="spellEnd"/>
      <w:r w:rsidR="00751701" w:rsidRPr="00DC2DBD">
        <w:rPr>
          <w:rFonts w:asciiTheme="minorHAnsi" w:eastAsiaTheme="minorHAnsi" w:hAnsiTheme="minorHAnsi" w:hint="eastAsia"/>
        </w:rPr>
        <w:t xml:space="preserve"> </w:t>
      </w:r>
      <w:r w:rsidR="0084474D">
        <w:rPr>
          <w:rFonts w:asciiTheme="minorHAnsi" w:eastAsiaTheme="minorHAnsi" w:hAnsiTheme="minorHAnsi"/>
          <w:lang w:val="en-US"/>
        </w:rPr>
        <w:t xml:space="preserve">Dam </w:t>
      </w:r>
      <w:r w:rsidR="009D286F" w:rsidRPr="00DC2DBD">
        <w:rPr>
          <w:rFonts w:asciiTheme="minorHAnsi" w:eastAsiaTheme="minorHAnsi" w:hAnsiTheme="minorHAnsi"/>
        </w:rPr>
        <w:t>Server</w:t>
      </w:r>
      <w:r w:rsidR="00751701" w:rsidRPr="00DC2DBD">
        <w:rPr>
          <w:rFonts w:asciiTheme="minorHAnsi" w:eastAsiaTheme="minorHAnsi" w:hAnsiTheme="minorHAnsi" w:hint="eastAsia"/>
        </w:rPr>
        <w:t>로부터 받을 수 있다.</w:t>
      </w:r>
    </w:p>
    <w:p w14:paraId="50977078" w14:textId="0212D4ED" w:rsidR="00606709" w:rsidRPr="00DC2DBD" w:rsidRDefault="00606709" w:rsidP="00606709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있지 않다.</w:t>
      </w:r>
    </w:p>
    <w:p w14:paraId="6D44E639" w14:textId="6037D9C3" w:rsidR="0039754D" w:rsidRPr="00DC2DBD" w:rsidRDefault="0084474D">
      <w:pPr>
        <w:pStyle w:val="3"/>
        <w:rPr>
          <w:rFonts w:asciiTheme="minorHAnsi" w:eastAsiaTheme="minorHAnsi" w:hAnsiTheme="minorHAnsi"/>
        </w:rPr>
      </w:pPr>
      <w:bookmarkStart w:id="23" w:name="_Toc476669831"/>
      <w:r>
        <w:rPr>
          <w:rFonts w:asciiTheme="minorHAnsi" w:eastAsiaTheme="minorHAnsi" w:hAnsiTheme="minorHAnsi" w:hint="eastAsia"/>
        </w:rPr>
        <w:t>Dam</w:t>
      </w:r>
      <w:r w:rsidR="009D286F" w:rsidRPr="00DC2DBD">
        <w:rPr>
          <w:rFonts w:asciiTheme="minorHAnsi" w:eastAsiaTheme="minorHAnsi" w:hAnsiTheme="minorHAnsi" w:hint="eastAsia"/>
        </w:rPr>
        <w:t xml:space="preserve"> </w:t>
      </w:r>
      <w:r w:rsidR="00DA63D3" w:rsidRPr="00DC2DBD">
        <w:rPr>
          <w:rFonts w:asciiTheme="minorHAnsi" w:eastAsiaTheme="minorHAnsi" w:hAnsiTheme="minorHAnsi"/>
        </w:rPr>
        <w:t>Web Application</w:t>
      </w:r>
      <w:bookmarkEnd w:id="23"/>
    </w:p>
    <w:p w14:paraId="29446A54" w14:textId="73932336" w:rsidR="0039754D" w:rsidRPr="00DC2DBD" w:rsidRDefault="00A96AFA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="001F3313" w:rsidRPr="00DC2DBD">
        <w:rPr>
          <w:rFonts w:asciiTheme="minorHAnsi" w:eastAsiaTheme="minorHAnsi" w:hAnsiTheme="minorHAnsi"/>
          <w:b/>
        </w:rPr>
        <w:t xml:space="preserve"> Server</w:t>
      </w:r>
      <w:r w:rsidR="001F3313"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="001F3313"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="0039754D"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 w:hint="eastAsia"/>
          <w:b/>
        </w:rPr>
        <w:t>Dam</w:t>
      </w:r>
      <w:r w:rsidR="009D286F" w:rsidRPr="00DC2DBD">
        <w:rPr>
          <w:rFonts w:asciiTheme="minorHAnsi" w:eastAsiaTheme="minorHAnsi" w:hAnsiTheme="minorHAnsi" w:hint="eastAsia"/>
          <w:b/>
        </w:rPr>
        <w:t xml:space="preserve"> </w:t>
      </w:r>
      <w:r w:rsidR="001F3313" w:rsidRPr="00DC2DBD">
        <w:rPr>
          <w:rFonts w:asciiTheme="minorHAnsi" w:eastAsiaTheme="minorHAnsi" w:hAnsiTheme="minorHAnsi"/>
          <w:b/>
        </w:rPr>
        <w:t>Info</w:t>
      </w:r>
      <w:proofErr w:type="spellStart"/>
      <w:r w:rsidR="001F3313"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="0039754D" w:rsidRPr="00DC2DBD">
        <w:rPr>
          <w:rFonts w:asciiTheme="minorHAnsi" w:eastAsiaTheme="minorHAnsi" w:hAnsiTheme="minorHAnsi" w:hint="eastAsia"/>
          <w:b/>
        </w:rPr>
        <w:t xml:space="preserve"> 출력</w:t>
      </w:r>
      <w:r w:rsidR="00AB474F" w:rsidRPr="00DC2DBD">
        <w:rPr>
          <w:rFonts w:asciiTheme="minorHAnsi" w:eastAsiaTheme="minorHAnsi" w:hAnsiTheme="minorHAnsi" w:hint="eastAsia"/>
        </w:rPr>
        <w:t>하는 웹 페이지이다.</w:t>
      </w:r>
    </w:p>
    <w:p w14:paraId="5C00AA01" w14:textId="715E6F43" w:rsidR="0039754D" w:rsidRPr="00DC2DBD" w:rsidRDefault="0039754D" w:rsidP="0039754D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431693FA" w14:textId="43778FF5" w:rsidR="002913E6" w:rsidRDefault="00A96AFA" w:rsidP="00A96AFA">
      <w:pPr>
        <w:pStyle w:val="50"/>
        <w:numPr>
          <w:ilvl w:val="2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5CDA7A40" w14:textId="77777777" w:rsidR="00A96AFA" w:rsidRDefault="00A96AFA" w:rsidP="00A96AFA">
      <w:pPr>
        <w:pStyle w:val="50"/>
        <w:numPr>
          <w:ilvl w:val="0"/>
          <w:numId w:val="0"/>
        </w:numPr>
        <w:ind w:left="400" w:hanging="400"/>
      </w:pPr>
    </w:p>
    <w:p w14:paraId="792B9C78" w14:textId="7BFA2BE2" w:rsidR="002913E6" w:rsidRPr="00DC2DBD" w:rsidRDefault="00A96AFA" w:rsidP="002913E6">
      <w:pPr>
        <w:pStyle w:val="3"/>
      </w:pPr>
      <w:r>
        <w:rPr>
          <w:rFonts w:hint="eastAsia"/>
        </w:rPr>
        <w:lastRenderedPageBreak/>
        <w:t>Dam</w:t>
      </w:r>
      <w:r w:rsidR="002913E6" w:rsidRPr="00DC2DBD">
        <w:rPr>
          <w:rFonts w:hint="eastAsia"/>
        </w:rPr>
        <w:t xml:space="preserve"> </w:t>
      </w:r>
      <w:r>
        <w:t xml:space="preserve">Android </w:t>
      </w:r>
      <w:r w:rsidR="002913E6" w:rsidRPr="00DC2DBD">
        <w:t>Application</w:t>
      </w:r>
    </w:p>
    <w:p w14:paraId="3A1E22E7" w14:textId="07CB7088" w:rsidR="00A96AFA" w:rsidRPr="00DC2DBD" w:rsidRDefault="00A96AFA" w:rsidP="00A96AFA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</w:rPr>
        <w:t>Dam</w:t>
      </w:r>
      <w:r w:rsidRPr="00DC2DBD">
        <w:rPr>
          <w:rFonts w:asciiTheme="minorHAnsi" w:eastAsiaTheme="minorHAnsi" w:hAnsiTheme="minorHAnsi"/>
          <w:b/>
        </w:rPr>
        <w:t xml:space="preserve"> Server</w:t>
      </w:r>
      <w:r w:rsidRPr="00DC2DBD">
        <w:rPr>
          <w:rFonts w:asciiTheme="minorHAnsi" w:eastAsiaTheme="minorHAnsi" w:hAnsiTheme="minorHAnsi" w:hint="eastAsia"/>
          <w:b/>
        </w:rPr>
        <w:t xml:space="preserve">로부터 </w:t>
      </w:r>
      <w:proofErr w:type="spellStart"/>
      <w:r w:rsidRPr="00DC2DBD">
        <w:rPr>
          <w:rFonts w:asciiTheme="minorHAnsi" w:eastAsiaTheme="minorHAnsi" w:hAnsiTheme="minorHAnsi" w:hint="eastAsia"/>
          <w:b/>
        </w:rPr>
        <w:t>수신받은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  <w:b/>
          <w:lang w:val="en-US"/>
        </w:rPr>
        <w:t>Dam</w:t>
      </w:r>
      <w:r w:rsidRPr="00DC2DBD">
        <w:rPr>
          <w:rFonts w:asciiTheme="minorHAnsi" w:eastAsiaTheme="minorHAnsi" w:hAnsiTheme="minorHAnsi" w:hint="eastAsia"/>
          <w:b/>
        </w:rPr>
        <w:t xml:space="preserve"> </w:t>
      </w:r>
      <w:r w:rsidRPr="00DC2DBD">
        <w:rPr>
          <w:rFonts w:asciiTheme="minorHAnsi" w:eastAsiaTheme="minorHAnsi" w:hAnsiTheme="minorHAnsi"/>
          <w:b/>
        </w:rPr>
        <w:t>Info</w:t>
      </w:r>
      <w:proofErr w:type="spellStart"/>
      <w:r w:rsidRPr="00DC2DBD">
        <w:rPr>
          <w:rFonts w:asciiTheme="minorHAnsi" w:eastAsiaTheme="minorHAnsi" w:hAnsiTheme="minorHAnsi" w:hint="eastAsia"/>
          <w:b/>
        </w:rPr>
        <w:t>를</w:t>
      </w:r>
      <w:proofErr w:type="spellEnd"/>
      <w:r w:rsidRPr="00DC2DBD">
        <w:rPr>
          <w:rFonts w:asciiTheme="minorHAnsi" w:eastAsiaTheme="minorHAnsi" w:hAnsiTheme="minorHAnsi" w:hint="eastAsia"/>
          <w:b/>
        </w:rPr>
        <w:t xml:space="preserve"> 출력</w:t>
      </w:r>
      <w:r w:rsidRPr="00DC2DBD">
        <w:rPr>
          <w:rFonts w:asciiTheme="minorHAnsi" w:eastAsiaTheme="minorHAnsi" w:hAnsiTheme="minorHAnsi" w:hint="eastAsia"/>
        </w:rPr>
        <w:t xml:space="preserve">하는 </w:t>
      </w:r>
      <w:r>
        <w:rPr>
          <w:rFonts w:asciiTheme="minorHAnsi" w:eastAsiaTheme="minorHAnsi" w:hAnsiTheme="minorHAnsi" w:hint="eastAsia"/>
        </w:rPr>
        <w:t xml:space="preserve">안드로이드 </w:t>
      </w:r>
      <w:proofErr w:type="spellStart"/>
      <w:r>
        <w:rPr>
          <w:rFonts w:asciiTheme="minorHAnsi" w:eastAsiaTheme="minorHAnsi" w:hAnsiTheme="minorHAnsi" w:hint="eastAsia"/>
        </w:rPr>
        <w:t>액티비티</w:t>
      </w:r>
      <w:r w:rsidRPr="00DC2DBD">
        <w:rPr>
          <w:rFonts w:asciiTheme="minorHAnsi" w:eastAsiaTheme="minorHAnsi" w:hAnsiTheme="minorHAnsi" w:hint="eastAsia"/>
        </w:rPr>
        <w:t>이다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312DD940" w14:textId="77777777" w:rsidR="00A96AFA" w:rsidRPr="00DC2DBD" w:rsidRDefault="00A96AFA" w:rsidP="00A96AFA">
      <w:pPr>
        <w:pStyle w:val="50"/>
        <w:numPr>
          <w:ilvl w:val="1"/>
          <w:numId w:val="6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사용자가 보고 사용할 수 있어야 하므로 </w:t>
      </w:r>
      <w:r w:rsidRPr="00DC2DBD">
        <w:rPr>
          <w:rFonts w:asciiTheme="minorHAnsi" w:eastAsiaTheme="minorHAnsi" w:hAnsiTheme="minorHAnsi"/>
        </w:rPr>
        <w:t>GUI</w:t>
      </w:r>
      <w:r w:rsidRPr="00DC2DBD">
        <w:rPr>
          <w:rFonts w:asciiTheme="minorHAnsi" w:eastAsiaTheme="minorHAnsi" w:hAnsiTheme="minorHAnsi" w:hint="eastAsia"/>
        </w:rPr>
        <w:t xml:space="preserve"> 형태를 갖추고 있다.</w:t>
      </w:r>
    </w:p>
    <w:p w14:paraId="178CACFA" w14:textId="4B6CFD1F" w:rsidR="002913E6" w:rsidRPr="002913E6" w:rsidRDefault="00A96AFA" w:rsidP="00A96AFA">
      <w:pPr>
        <w:pStyle w:val="50"/>
        <w:numPr>
          <w:ilvl w:val="0"/>
          <w:numId w:val="0"/>
        </w:numPr>
        <w:ind w:left="12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페이지</w:t>
      </w:r>
    </w:p>
    <w:p w14:paraId="6B572C5B" w14:textId="00C630FA" w:rsidR="00D46371" w:rsidRPr="00DC2DBD" w:rsidRDefault="00D46371" w:rsidP="00D46371">
      <w:pPr>
        <w:pStyle w:val="2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프로그램의 분류 및 형태</w:t>
      </w:r>
    </w:p>
    <w:p w14:paraId="54A1168A" w14:textId="3D0B08A3" w:rsidR="00D46371" w:rsidRPr="00DC2DBD" w:rsidRDefault="00D46371" w:rsidP="00D46371">
      <w:pPr>
        <w:pStyle w:val="50"/>
        <w:numPr>
          <w:ilvl w:val="0"/>
          <w:numId w:val="0"/>
        </w:numPr>
        <w:ind w:left="400" w:hanging="400"/>
        <w:rPr>
          <w:rFonts w:asciiTheme="minorHAnsi" w:eastAsiaTheme="minorHAnsi" w:hAnsiTheme="minorHAnsi"/>
        </w:rPr>
      </w:pPr>
    </w:p>
    <w:p w14:paraId="45D9A2A4" w14:textId="77777777" w:rsidR="00CD5B21" w:rsidRPr="00DC2DBD" w:rsidRDefault="00CD5B2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 w:cs="Arial"/>
          <w:b/>
          <w:kern w:val="28"/>
          <w:sz w:val="24"/>
        </w:rPr>
      </w:pPr>
      <w:r w:rsidRPr="00DC2DBD">
        <w:rPr>
          <w:rFonts w:asciiTheme="minorHAnsi" w:eastAsiaTheme="minorHAnsi" w:hAnsiTheme="minorHAnsi" w:cs="Arial"/>
        </w:rPr>
        <w:br w:type="page"/>
      </w:r>
    </w:p>
    <w:p w14:paraId="56680D4D" w14:textId="12FC7AD2" w:rsidR="00720B7C" w:rsidRPr="00DC2DBD" w:rsidRDefault="00B952E9" w:rsidP="00720B7C">
      <w:pPr>
        <w:pStyle w:val="1"/>
        <w:keepNext w:val="0"/>
        <w:rPr>
          <w:rFonts w:asciiTheme="minorHAnsi" w:eastAsiaTheme="minorHAnsi" w:hAnsiTheme="minorHAnsi" w:cs="Arial"/>
        </w:rPr>
      </w:pPr>
      <w:bookmarkStart w:id="24" w:name="_Toc476669832"/>
      <w:r w:rsidRPr="00DC2DBD">
        <w:rPr>
          <w:rFonts w:asciiTheme="minorHAnsi" w:eastAsiaTheme="minorHAnsi" w:hAnsiTheme="minorHAnsi" w:cs="Arial" w:hint="eastAsia"/>
        </w:rPr>
        <w:lastRenderedPageBreak/>
        <w:t>기본설계</w:t>
      </w:r>
      <w:bookmarkEnd w:id="24"/>
      <w:r w:rsidR="005B2D2E" w:rsidRPr="00DC2DBD">
        <w:rPr>
          <w:rFonts w:asciiTheme="minorHAnsi" w:eastAsiaTheme="minorHAnsi" w:hAnsiTheme="minorHAnsi" w:cs="Arial" w:hint="eastAsia"/>
        </w:rPr>
        <w:t xml:space="preserve"> </w:t>
      </w:r>
    </w:p>
    <w:p w14:paraId="6E18F598" w14:textId="49A359EE" w:rsidR="00B56F2E" w:rsidRPr="00DC2DBD" w:rsidRDefault="00612BE8" w:rsidP="00D40482">
      <w:pPr>
        <w:pStyle w:val="2"/>
        <w:rPr>
          <w:rFonts w:asciiTheme="minorHAnsi" w:eastAsiaTheme="minorHAnsi" w:hAnsiTheme="minorHAnsi"/>
        </w:rPr>
      </w:pPr>
      <w:bookmarkStart w:id="25" w:name="_Toc476669833"/>
      <w:r w:rsidRPr="00DC2DBD">
        <w:rPr>
          <w:rFonts w:asciiTheme="minorHAnsi" w:eastAsiaTheme="minorHAnsi" w:hAnsiTheme="minorHAnsi" w:cs="Arial" w:hint="eastAsia"/>
        </w:rPr>
        <w:t>SCMS</w:t>
      </w:r>
      <w:r w:rsidR="00D03878" w:rsidRPr="00DC2DBD">
        <w:rPr>
          <w:rFonts w:asciiTheme="minorHAnsi" w:eastAsiaTheme="minorHAnsi" w:hAnsiTheme="minorHAnsi" w:cs="Arial"/>
        </w:rPr>
        <w:t xml:space="preserve"> </w:t>
      </w:r>
      <w:r w:rsidR="00D03878" w:rsidRPr="00DC2DBD">
        <w:rPr>
          <w:rFonts w:asciiTheme="minorHAnsi" w:eastAsiaTheme="minorHAnsi" w:hAnsiTheme="minorHAnsi" w:cs="Arial" w:hint="eastAsia"/>
        </w:rPr>
        <w:t>구조와 기능</w:t>
      </w:r>
      <w:bookmarkEnd w:id="25"/>
    </w:p>
    <w:p w14:paraId="1A76C10E" w14:textId="06F79019" w:rsidR="00BC29CF" w:rsidRPr="00DC2DBD" w:rsidRDefault="00CC08CF" w:rsidP="00BC29CF">
      <w:pPr>
        <w:keepNext/>
        <w:jc w:val="center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25FBD63" wp14:editId="4B861D3C">
            <wp:extent cx="5941695" cy="5151120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WA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BC462" w14:textId="315B22BC" w:rsidR="00B56F2E" w:rsidRPr="00DC2DBD" w:rsidRDefault="00BC29CF" w:rsidP="00055872">
      <w:pPr>
        <w:pStyle w:val="a9"/>
        <w:rPr>
          <w:rFonts w:asciiTheme="minorHAnsi" w:eastAsiaTheme="minorHAnsi" w:hAnsiTheme="minorHAnsi"/>
        </w:rPr>
      </w:pPr>
      <w:bookmarkStart w:id="26" w:name="_Toc472438828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5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 구조</w:t>
      </w:r>
      <w:bookmarkEnd w:id="26"/>
    </w:p>
    <w:p w14:paraId="6D553B31" w14:textId="33F23866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27" w:name="_Toc472438837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7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>의</w:t>
      </w:r>
      <w:r w:rsidRPr="00DC2DBD">
        <w:rPr>
          <w:rFonts w:asciiTheme="minorHAnsi" w:eastAsiaTheme="minorHAnsi" w:hAnsiTheme="minorHAnsi"/>
        </w:rPr>
        <w:t xml:space="preserve"> Layer</w:t>
      </w:r>
      <w:r w:rsidRPr="00DC2DBD">
        <w:rPr>
          <w:rFonts w:asciiTheme="minorHAnsi" w:eastAsiaTheme="minorHAnsi" w:hAnsiTheme="minorHAnsi" w:hint="eastAsia"/>
        </w:rPr>
        <w:t xml:space="preserve">별 </w:t>
      </w:r>
      <w:proofErr w:type="spellStart"/>
      <w:r w:rsidRPr="00DC2DBD">
        <w:rPr>
          <w:rFonts w:asciiTheme="minorHAnsi" w:eastAsiaTheme="minorHAnsi" w:hAnsiTheme="minorHAnsi" w:hint="eastAsia"/>
        </w:rPr>
        <w:t>주요기능과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상세 설명</w:t>
      </w:r>
      <w:bookmarkEnd w:id="27"/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70"/>
        <w:gridCol w:w="1471"/>
        <w:gridCol w:w="6506"/>
      </w:tblGrid>
      <w:tr w:rsidR="00B56F2E" w:rsidRPr="00DC2DBD" w14:paraId="136719B0" w14:textId="77777777" w:rsidTr="00C210D8">
        <w:tc>
          <w:tcPr>
            <w:tcW w:w="1370" w:type="dxa"/>
            <w:shd w:val="clear" w:color="auto" w:fill="D9D9D9" w:themeFill="background1" w:themeFillShade="D9"/>
            <w:vAlign w:val="center"/>
          </w:tcPr>
          <w:p w14:paraId="6529CA54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Layer</w:t>
            </w:r>
          </w:p>
        </w:tc>
        <w:tc>
          <w:tcPr>
            <w:tcW w:w="1471" w:type="dxa"/>
            <w:shd w:val="clear" w:color="auto" w:fill="D9D9D9" w:themeFill="background1" w:themeFillShade="D9"/>
            <w:vAlign w:val="center"/>
          </w:tcPr>
          <w:p w14:paraId="0F43D37B" w14:textId="7F95855A" w:rsidR="00B56F2E" w:rsidRPr="00DC2DBD" w:rsidRDefault="00055872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기능</w:t>
            </w:r>
          </w:p>
        </w:tc>
        <w:tc>
          <w:tcPr>
            <w:tcW w:w="6506" w:type="dxa"/>
            <w:shd w:val="clear" w:color="auto" w:fill="D9D9D9" w:themeFill="background1" w:themeFillShade="D9"/>
            <w:vAlign w:val="center"/>
          </w:tcPr>
          <w:p w14:paraId="3814DCCB" w14:textId="77777777" w:rsidR="00B56F2E" w:rsidRPr="00DC2DBD" w:rsidRDefault="00B56F2E" w:rsidP="00C210D8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DC2DBD">
              <w:rPr>
                <w:rFonts w:asciiTheme="minorHAnsi" w:eastAsiaTheme="minorHAnsi" w:hAnsiTheme="minorHAnsi" w:hint="eastAsia"/>
                <w:b/>
              </w:rPr>
              <w:t>상세 설명</w:t>
            </w:r>
          </w:p>
        </w:tc>
      </w:tr>
      <w:tr w:rsidR="00EA65BC" w:rsidRPr="00DC2DBD" w14:paraId="5BDBEF07" w14:textId="77777777" w:rsidTr="000B6D96">
        <w:tc>
          <w:tcPr>
            <w:tcW w:w="1370" w:type="dxa"/>
            <w:vMerge w:val="restart"/>
            <w:vAlign w:val="center"/>
          </w:tcPr>
          <w:p w14:paraId="7551226B" w14:textId="33ADFED8" w:rsidR="00EA65BC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Web Application </w:t>
            </w:r>
            <w:r w:rsidR="00EA65BC" w:rsidRPr="00DC2DBD">
              <w:rPr>
                <w:rFonts w:asciiTheme="minorHAnsi" w:eastAsiaTheme="minorHAnsi" w:hAnsiTheme="minorHAnsi"/>
              </w:rPr>
              <w:t>Layer</w:t>
            </w:r>
          </w:p>
        </w:tc>
        <w:tc>
          <w:tcPr>
            <w:tcW w:w="1471" w:type="dxa"/>
            <w:vAlign w:val="center"/>
          </w:tcPr>
          <w:p w14:paraId="44A24687" w14:textId="7C354EC2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Main UI</w:t>
            </w:r>
          </w:p>
        </w:tc>
        <w:tc>
          <w:tcPr>
            <w:tcW w:w="6506" w:type="dxa"/>
            <w:vAlign w:val="center"/>
          </w:tcPr>
          <w:p w14:paraId="6331A1CD" w14:textId="77777777" w:rsidR="001D4626" w:rsidRDefault="00EA65BC" w:rsidP="00FF5550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지상국 시스템에 기준하여 분류된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요약된 상태</w:t>
            </w:r>
            <w:r w:rsidR="00CC08CF">
              <w:rPr>
                <w:rFonts w:asciiTheme="minorHAnsi" w:eastAsiaTheme="minorHAnsi" w:hAnsiTheme="minorHAnsi" w:hint="eastAsia"/>
              </w:rPr>
              <w:t>를</w:t>
            </w:r>
            <w:r w:rsidRPr="00DC2DBD">
              <w:rPr>
                <w:rFonts w:asciiTheme="minorHAnsi" w:eastAsiaTheme="minorHAnsi" w:hAnsiTheme="minorHAnsi" w:hint="eastAsia"/>
              </w:rPr>
              <w:t xml:space="preserve"> 출력</w:t>
            </w:r>
            <w:r w:rsidR="006C6720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B627981" w14:textId="415CA16E" w:rsidR="00CC08CF" w:rsidRPr="00DC2DBD" w:rsidRDefault="00FC5EE0" w:rsidP="00FF5550">
            <w:pPr>
              <w:pStyle w:val="5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Agent의 연결 상태,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오류 발생 여부를 알 수 있다.</w:t>
            </w:r>
          </w:p>
        </w:tc>
      </w:tr>
      <w:tr w:rsidR="006076AD" w:rsidRPr="00DC2DBD" w14:paraId="5FF7CA3A" w14:textId="77777777" w:rsidTr="000B6D96">
        <w:trPr>
          <w:trHeight w:val="1793"/>
        </w:trPr>
        <w:tc>
          <w:tcPr>
            <w:tcW w:w="1370" w:type="dxa"/>
            <w:vMerge/>
            <w:vAlign w:val="center"/>
          </w:tcPr>
          <w:p w14:paraId="1F6DBCFB" w14:textId="77777777" w:rsidR="006076AD" w:rsidRPr="00DC2DBD" w:rsidRDefault="006076AD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FF7B011" w14:textId="3894A864" w:rsidR="006076AD" w:rsidRPr="00DC2DBD" w:rsidRDefault="00D034DF" w:rsidP="006956B4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6076AD" w:rsidRPr="00DC2DBD">
              <w:rPr>
                <w:rFonts w:asciiTheme="minorHAnsi" w:eastAsiaTheme="minorHAnsi" w:hAnsiTheme="minorHAnsi" w:hint="eastAsia"/>
              </w:rPr>
              <w:t xml:space="preserve"> Monitoring</w:t>
            </w:r>
            <w:r w:rsidR="006076AD" w:rsidRPr="00DC2DBD">
              <w:rPr>
                <w:rFonts w:asciiTheme="minorHAnsi" w:eastAsiaTheme="minorHAnsi" w:hAnsiTheme="minorHAnsi"/>
              </w:rPr>
              <w:t xml:space="preserve"> </w:t>
            </w:r>
            <w:r w:rsidR="006076AD" w:rsidRPr="00DC2DBD">
              <w:rPr>
                <w:rFonts w:asciiTheme="minorHAnsi" w:eastAsiaTheme="minorHAnsi" w:hAnsiTheme="minorHAnsi" w:hint="eastAsia"/>
              </w:rPr>
              <w:t>UI</w:t>
            </w:r>
          </w:p>
        </w:tc>
        <w:tc>
          <w:tcPr>
            <w:tcW w:w="6506" w:type="dxa"/>
            <w:vAlign w:val="center"/>
          </w:tcPr>
          <w:p w14:paraId="6320F5BB" w14:textId="1F62DCC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Main UI에서 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Pr="00DC2DBD">
              <w:rPr>
                <w:rFonts w:asciiTheme="minorHAnsi" w:eastAsiaTheme="minorHAnsi" w:hAnsiTheme="minorHAnsi"/>
              </w:rPr>
              <w:t>Object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클릭하였을 때 </w:t>
            </w:r>
            <w:r w:rsidR="006C6720" w:rsidRPr="00DC2DBD">
              <w:rPr>
                <w:rFonts w:asciiTheme="minorHAnsi" w:eastAsiaTheme="minorHAnsi" w:hAnsiTheme="minorHAnsi" w:hint="eastAsia"/>
              </w:rPr>
              <w:t xml:space="preserve">생성되는 </w:t>
            </w:r>
            <w:r w:rsidR="006C6720" w:rsidRPr="00DC2DBD">
              <w:rPr>
                <w:rFonts w:asciiTheme="minorHAnsi" w:eastAsiaTheme="minorHAnsi" w:hAnsiTheme="minorHAnsi"/>
              </w:rPr>
              <w:t>UI</w:t>
            </w:r>
            <w:r w:rsidR="006C6720" w:rsidRPr="00DC2DBD">
              <w:rPr>
                <w:rFonts w:asciiTheme="minorHAnsi" w:eastAsiaTheme="minorHAnsi" w:hAnsiTheme="minorHAnsi" w:hint="eastAsia"/>
              </w:rPr>
              <w:t>이다.</w:t>
            </w:r>
          </w:p>
          <w:p w14:paraId="027FEF3D" w14:textId="5A641B02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각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출력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0109A4A5" w14:textId="08348170" w:rsidR="006076AD" w:rsidRPr="00DC2DBD" w:rsidRDefault="006076AD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 또는 서비스를 중단/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530E72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  <w:p w14:paraId="7FDD183D" w14:textId="1F8BB2B3" w:rsidR="006076AD" w:rsidRPr="00DC2DBD" w:rsidRDefault="001E73C7" w:rsidP="00676C56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076AD" w:rsidRPr="00DC2DBD">
              <w:rPr>
                <w:rFonts w:asciiTheme="minorHAnsi" w:eastAsiaTheme="minorHAnsi" w:hAnsiTheme="minorHAnsi" w:hint="eastAsia"/>
              </w:rPr>
              <w:t>의 시스템 종료/</w:t>
            </w:r>
            <w:proofErr w:type="spellStart"/>
            <w:r w:rsidR="006076AD" w:rsidRPr="00DC2DBD">
              <w:rPr>
                <w:rFonts w:asciiTheme="minorHAnsi" w:eastAsiaTheme="minorHAnsi" w:hAnsiTheme="minorHAnsi" w:hint="eastAsia"/>
              </w:rPr>
              <w:t>재시작</w:t>
            </w:r>
            <w:r w:rsidR="00F26FFE" w:rsidRPr="00DC2DBD">
              <w:rPr>
                <w:rFonts w:asciiTheme="minorHAnsi" w:eastAsiaTheme="minorHAnsi" w:hAnsiTheme="minorHAnsi" w:hint="eastAsia"/>
              </w:rPr>
              <w:t>을</w:t>
            </w:r>
            <w:proofErr w:type="spellEnd"/>
            <w:r w:rsidR="006076AD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F5550" w:rsidRPr="00DC2DBD">
              <w:rPr>
                <w:rFonts w:asciiTheme="minorHAnsi" w:eastAsiaTheme="minorHAnsi" w:hAnsiTheme="minorHAnsi" w:hint="eastAsia"/>
              </w:rPr>
              <w:t>제어</w:t>
            </w:r>
            <w:r w:rsidR="00F26FFE" w:rsidRPr="00DC2DBD">
              <w:rPr>
                <w:rFonts w:asciiTheme="minorHAnsi" w:eastAsiaTheme="minorHAnsi" w:hAnsiTheme="minorHAnsi" w:hint="eastAsia"/>
              </w:rPr>
              <w:t>한다.</w:t>
            </w:r>
          </w:p>
        </w:tc>
      </w:tr>
      <w:tr w:rsidR="006956B4" w:rsidRPr="00DC2DBD" w14:paraId="554906DC" w14:textId="77777777" w:rsidTr="000B6D96">
        <w:tc>
          <w:tcPr>
            <w:tcW w:w="1370" w:type="dxa"/>
            <w:vMerge w:val="restart"/>
            <w:vAlign w:val="center"/>
          </w:tcPr>
          <w:p w14:paraId="752CBADA" w14:textId="20D7C5D9" w:rsidR="006956B4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lastRenderedPageBreak/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 w:hint="eastAsia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50093CCC" w14:textId="059BAF75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/>
                <w:color w:val="000000" w:themeColor="text1"/>
              </w:rPr>
              <w:t>Details Service</w:t>
            </w:r>
          </w:p>
        </w:tc>
        <w:tc>
          <w:tcPr>
            <w:tcW w:w="6506" w:type="dxa"/>
            <w:vAlign w:val="center"/>
          </w:tcPr>
          <w:p w14:paraId="26815EEC" w14:textId="64D9AE7A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일정 주기마다 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 w:hint="eastAsia"/>
              </w:rPr>
              <w:t xml:space="preserve"> Data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구성한다.</w:t>
            </w:r>
          </w:p>
          <w:p w14:paraId="5A53A0B4" w14:textId="2CAD0510" w:rsidR="006956B4" w:rsidRPr="00DC2DBD" w:rsidRDefault="006956B4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구성된 데이터를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  <w:tr w:rsidR="006956B4" w:rsidRPr="00DC2DBD" w14:paraId="388D5A01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990E38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23C3748E" w14:textId="4F6E4587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Operation Service</w:t>
            </w:r>
          </w:p>
        </w:tc>
        <w:tc>
          <w:tcPr>
            <w:tcW w:w="6506" w:type="dxa"/>
            <w:vAlign w:val="center"/>
          </w:tcPr>
          <w:p w14:paraId="703EE969" w14:textId="5FFEA8DA" w:rsidR="006956B4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6956B4" w:rsidRPr="00DC2DBD">
              <w:rPr>
                <w:rFonts w:asciiTheme="minorHAnsi" w:eastAsiaTheme="minorHAnsi" w:hAnsiTheme="minorHAnsi" w:hint="eastAsia"/>
              </w:rPr>
              <w:t>로부터</w:t>
            </w:r>
            <w:r w:rsidR="006956B4" w:rsidRPr="00DC2DBD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6956B4" w:rsidRPr="00DC2DBD">
              <w:rPr>
                <w:rFonts w:asciiTheme="minorHAnsi" w:eastAsiaTheme="minorHAnsi" w:hAnsiTheme="minorHAnsi" w:hint="eastAsia"/>
              </w:rPr>
              <w:t>전송받은</w:t>
            </w:r>
            <w:proofErr w:type="spellEnd"/>
            <w:r w:rsidR="006956B4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6956B4" w:rsidRPr="00DC2DBD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6956B4" w:rsidRPr="00DC2DBD">
              <w:rPr>
                <w:rFonts w:asciiTheme="minorHAnsi" w:eastAsiaTheme="minorHAnsi" w:hAnsiTheme="minorHAnsi"/>
              </w:rPr>
              <w:t>Operation</w:t>
            </w:r>
            <w:proofErr w:type="spellEnd"/>
            <w:r w:rsidR="006956B4" w:rsidRPr="00DC2DBD">
              <w:rPr>
                <w:rFonts w:asciiTheme="minorHAnsi" w:eastAsiaTheme="minorHAnsi" w:hAnsiTheme="minorHAnsi" w:hint="eastAsia"/>
              </w:rPr>
              <w:t>을 수행한다.</w:t>
            </w:r>
          </w:p>
        </w:tc>
      </w:tr>
      <w:tr w:rsidR="006956B4" w:rsidRPr="00DC2DBD" w14:paraId="2DC46458" w14:textId="77777777" w:rsidTr="000B6D96">
        <w:trPr>
          <w:trHeight w:val="181"/>
        </w:trPr>
        <w:tc>
          <w:tcPr>
            <w:tcW w:w="1370" w:type="dxa"/>
            <w:vMerge/>
            <w:vAlign w:val="center"/>
          </w:tcPr>
          <w:p w14:paraId="6DDC3BA5" w14:textId="77777777" w:rsidR="006956B4" w:rsidRPr="00DC2DBD" w:rsidRDefault="006956B4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34E907E0" w14:textId="0EE91DA1" w:rsidR="006956B4" w:rsidRPr="00DC2DBD" w:rsidRDefault="006956B4" w:rsidP="00B005F7">
            <w:pPr>
              <w:rPr>
                <w:rFonts w:asciiTheme="minorHAnsi" w:eastAsiaTheme="minorHAnsi" w:hAnsiTheme="minorHAnsi"/>
                <w:color w:val="000000" w:themeColor="text1"/>
              </w:rPr>
            </w:pPr>
            <w:r w:rsidRPr="00DC2DBD">
              <w:rPr>
                <w:rFonts w:asciiTheme="minorHAnsi" w:eastAsiaTheme="minorHAnsi" w:hAnsiTheme="minorHAnsi" w:hint="eastAsia"/>
                <w:color w:val="000000" w:themeColor="text1"/>
              </w:rPr>
              <w:t>Error Report Service</w:t>
            </w:r>
          </w:p>
        </w:tc>
        <w:tc>
          <w:tcPr>
            <w:tcW w:w="6506" w:type="dxa"/>
            <w:vAlign w:val="center"/>
          </w:tcPr>
          <w:p w14:paraId="6ADFFB9B" w14:textId="349D1BC0" w:rsidR="006956B4" w:rsidRPr="00DC2DBD" w:rsidRDefault="001E73C7" w:rsidP="001B492A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141300" w:rsidRPr="00DC2DBD">
              <w:rPr>
                <w:rFonts w:asciiTheme="minorHAnsi" w:eastAsiaTheme="minorHAnsi" w:hAnsiTheme="minorHAnsi" w:hint="eastAsia"/>
              </w:rPr>
              <w:t xml:space="preserve">가 </w:t>
            </w:r>
            <w:r w:rsidR="006956B4" w:rsidRPr="00DC2DBD">
              <w:rPr>
                <w:rFonts w:asciiTheme="minorHAnsi" w:eastAsiaTheme="minorHAnsi" w:hAnsiTheme="minorHAnsi" w:hint="eastAsia"/>
              </w:rPr>
              <w:t>발생</w:t>
            </w:r>
            <w:r w:rsidR="001B492A" w:rsidRPr="00DC2DBD">
              <w:rPr>
                <w:rFonts w:asciiTheme="minorHAnsi" w:eastAsiaTheme="minorHAnsi" w:hAnsiTheme="minorHAnsi" w:hint="eastAsia"/>
              </w:rPr>
              <w:t>했을</w:t>
            </w:r>
            <w:r w:rsidR="007823E6" w:rsidRPr="00DC2DBD">
              <w:rPr>
                <w:rFonts w:asciiTheme="minorHAnsi" w:eastAsiaTheme="minorHAnsi" w:hAnsiTheme="minorHAnsi" w:hint="eastAsia"/>
              </w:rPr>
              <w:t xml:space="preserve"> 때</w:t>
            </w:r>
            <w:r w:rsidR="001B492A" w:rsidRPr="00DC2DBD">
              <w:rPr>
                <w:rFonts w:asciiTheme="minorHAnsi" w:eastAsiaTheme="minorHAnsi" w:hAnsiTheme="minorHAnsi" w:hint="eastAsia"/>
              </w:rPr>
              <w:t>,</w:t>
            </w:r>
            <w:r w:rsidR="001B492A" w:rsidRPr="00DC2DBD">
              <w:rPr>
                <w:rFonts w:asciiTheme="minorHAnsi" w:eastAsiaTheme="minorHAnsi" w:hAnsiTheme="minorHAnsi"/>
              </w:rPr>
              <w:t xml:space="preserve">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="001F3313" w:rsidRPr="00DC2DBD">
              <w:rPr>
                <w:rFonts w:asciiTheme="minorHAnsi" w:eastAsiaTheme="minorHAnsi" w:hAnsiTheme="minorHAnsi" w:hint="eastAsia"/>
              </w:rPr>
              <w:t xml:space="preserve">문제와 관련된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1F3313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1F3313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/>
              </w:rPr>
              <w:t>SCMS Server</w:t>
            </w:r>
            <w:r w:rsidR="001F3313" w:rsidRPr="00DC2DBD">
              <w:rPr>
                <w:rFonts w:asciiTheme="minorHAnsi" w:eastAsiaTheme="minorHAnsi" w:hAnsiTheme="minorHAnsi" w:hint="eastAsia"/>
              </w:rPr>
              <w:t>로 전송한다.</w:t>
            </w:r>
          </w:p>
        </w:tc>
      </w:tr>
      <w:tr w:rsidR="00EA65BC" w:rsidRPr="00DC2DBD" w14:paraId="5438109A" w14:textId="77777777" w:rsidTr="000B6D96">
        <w:tc>
          <w:tcPr>
            <w:tcW w:w="1370" w:type="dxa"/>
            <w:vMerge w:val="restart"/>
            <w:vAlign w:val="center"/>
          </w:tcPr>
          <w:p w14:paraId="15EF435B" w14:textId="3919F319" w:rsidR="007935A5" w:rsidRPr="00DC2DBD" w:rsidRDefault="001E73C7" w:rsidP="007935A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935A5" w:rsidRPr="00DC2DBD">
              <w:rPr>
                <w:rFonts w:asciiTheme="minorHAnsi" w:eastAsiaTheme="minorHAnsi" w:hAnsiTheme="minorHAnsi"/>
              </w:rPr>
              <w:t xml:space="preserve"> Layer</w:t>
            </w:r>
          </w:p>
        </w:tc>
        <w:tc>
          <w:tcPr>
            <w:tcW w:w="1471" w:type="dxa"/>
            <w:vAlign w:val="center"/>
          </w:tcPr>
          <w:p w14:paraId="16F7B0FC" w14:textId="1421B945" w:rsidR="00EA65BC" w:rsidRPr="00DC2DBD" w:rsidRDefault="007935A5" w:rsidP="001F60B5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Receive</w:t>
            </w:r>
            <w:r w:rsidR="00E201C4" w:rsidRPr="00DC2DBD">
              <w:rPr>
                <w:rFonts w:asciiTheme="minorHAnsi" w:eastAsiaTheme="minorHAnsi" w:hAnsiTheme="minorHAnsi"/>
              </w:rPr>
              <w:t>/</w:t>
            </w:r>
            <w:r w:rsidR="001F3313" w:rsidRPr="00DC2DBD">
              <w:rPr>
                <w:rFonts w:asciiTheme="minorHAnsi" w:eastAsiaTheme="minorHAnsi" w:hAnsiTheme="minorHAnsi" w:hint="eastAsia"/>
              </w:rPr>
              <w:t>Send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/>
              </w:rPr>
              <w:t>SCMS Info</w:t>
            </w:r>
          </w:p>
        </w:tc>
        <w:tc>
          <w:tcPr>
            <w:tcW w:w="6506" w:type="dxa"/>
            <w:vAlign w:val="center"/>
          </w:tcPr>
          <w:p w14:paraId="271F99C9" w14:textId="4170D178" w:rsidR="00EA65BC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proofErr w:type="spellStart"/>
            <w:r w:rsidR="007935A5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7935A5" w:rsidRPr="00DC2DBD">
              <w:rPr>
                <w:rFonts w:asciiTheme="minorHAnsi" w:eastAsiaTheme="minorHAnsi" w:hAnsiTheme="minorHAnsi" w:hint="eastAsia"/>
              </w:rPr>
              <w:t xml:space="preserve"> 받아서 </w:t>
            </w:r>
            <w:r w:rsidR="007935A5" w:rsidRPr="00DC2DBD">
              <w:rPr>
                <w:rFonts w:asciiTheme="minorHAnsi" w:eastAsiaTheme="minorHAnsi" w:hAnsiTheme="minorHAnsi"/>
              </w:rPr>
              <w:t>DB</w:t>
            </w:r>
            <w:r w:rsidR="007935A5" w:rsidRPr="00DC2DBD">
              <w:rPr>
                <w:rFonts w:asciiTheme="minorHAnsi" w:eastAsiaTheme="minorHAnsi" w:hAnsiTheme="minorHAnsi" w:hint="eastAsia"/>
              </w:rPr>
              <w:t>에 저장한다.</w:t>
            </w:r>
          </w:p>
          <w:p w14:paraId="3047F969" w14:textId="1BF9490E" w:rsidR="007935A5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>Web</w:t>
            </w:r>
            <w:r w:rsidR="001F3313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1F3313" w:rsidRPr="00DC2DBD">
              <w:rPr>
                <w:rFonts w:asciiTheme="minorHAnsi" w:eastAsiaTheme="minorHAnsi" w:hAnsiTheme="minorHAnsi" w:hint="eastAsia"/>
              </w:rPr>
              <w:t>에게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96703A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9670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F3313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EA65BC" w:rsidRPr="00DC2DBD" w14:paraId="5D1FC31B" w14:textId="77777777" w:rsidTr="006076AD">
        <w:tc>
          <w:tcPr>
            <w:tcW w:w="1370" w:type="dxa"/>
            <w:vMerge/>
          </w:tcPr>
          <w:p w14:paraId="05E1CD86" w14:textId="77777777" w:rsidR="00EA65BC" w:rsidRPr="00DC2DBD" w:rsidRDefault="00EA65BC" w:rsidP="00B005F7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471" w:type="dxa"/>
            <w:vAlign w:val="center"/>
          </w:tcPr>
          <w:p w14:paraId="42963E88" w14:textId="54337E65" w:rsidR="00EA65BC" w:rsidRPr="00DC2DBD" w:rsidRDefault="007935A5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Pass Operation</w:t>
            </w:r>
          </w:p>
        </w:tc>
        <w:tc>
          <w:tcPr>
            <w:tcW w:w="6506" w:type="dxa"/>
            <w:vAlign w:val="center"/>
          </w:tcPr>
          <w:p w14:paraId="18E9D1BB" w14:textId="5F31EDF6" w:rsidR="00EA65BC" w:rsidRPr="00DC2DBD" w:rsidRDefault="001E73C7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7935A5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/>
              </w:rPr>
              <w:t xml:space="preserve"> </w:t>
            </w:r>
            <w:proofErr w:type="spellStart"/>
            <w:r w:rsidR="007935A5" w:rsidRPr="00DC2DBD">
              <w:rPr>
                <w:rFonts w:asciiTheme="minorHAnsi" w:eastAsiaTheme="minorHAnsi" w:hAnsiTheme="minorHAnsi" w:hint="eastAsia"/>
              </w:rPr>
              <w:t>Operation</w:t>
            </w:r>
            <w:proofErr w:type="spellEnd"/>
            <w:r w:rsidR="007935A5" w:rsidRPr="00DC2DBD">
              <w:rPr>
                <w:rFonts w:asciiTheme="minorHAnsi" w:eastAsiaTheme="minorHAnsi" w:hAnsiTheme="minorHAnsi" w:hint="eastAsia"/>
              </w:rPr>
              <w:t xml:space="preserve">을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7935A5" w:rsidRPr="00DC2DBD">
              <w:rPr>
                <w:rFonts w:asciiTheme="minorHAnsi" w:eastAsiaTheme="minorHAnsi" w:hAnsiTheme="minorHAnsi" w:hint="eastAsia"/>
              </w:rPr>
              <w:t>에게 전송한다.</w:t>
            </w:r>
          </w:p>
        </w:tc>
      </w:tr>
    </w:tbl>
    <w:p w14:paraId="41A16BD7" w14:textId="19AE9F50" w:rsidR="004A4A29" w:rsidRDefault="004A4A29" w:rsidP="00B56F2E">
      <w:pPr>
        <w:rPr>
          <w:rFonts w:asciiTheme="minorHAnsi" w:eastAsiaTheme="minorHAnsi" w:hAnsiTheme="minorHAnsi"/>
        </w:rPr>
      </w:pPr>
    </w:p>
    <w:p w14:paraId="73478462" w14:textId="0229C1F2" w:rsidR="00B56F2E" w:rsidRDefault="004A4A29" w:rsidP="004A4A29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br w:type="page"/>
      </w:r>
    </w:p>
    <w:p w14:paraId="1A230CDA" w14:textId="49C67E46" w:rsidR="00B56F2E" w:rsidRPr="00DC2DBD" w:rsidRDefault="00612BE8" w:rsidP="00055872">
      <w:pPr>
        <w:pStyle w:val="3"/>
        <w:rPr>
          <w:rFonts w:asciiTheme="minorHAnsi" w:eastAsiaTheme="minorHAnsi" w:hAnsiTheme="minorHAnsi"/>
        </w:rPr>
      </w:pPr>
      <w:bookmarkStart w:id="28" w:name="_Toc476669835"/>
      <w:r w:rsidRPr="00DC2DBD">
        <w:rPr>
          <w:rFonts w:asciiTheme="minorHAnsi" w:eastAsiaTheme="minorHAnsi" w:hAnsiTheme="minorHAnsi" w:hint="eastAsia"/>
        </w:rPr>
        <w:lastRenderedPageBreak/>
        <w:t>SCMS</w:t>
      </w:r>
      <w:r w:rsidR="00F71B54"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기능 목록</w:t>
      </w:r>
      <w:bookmarkEnd w:id="28"/>
      <w:r w:rsidR="00B56F2E" w:rsidRPr="00DC2DBD">
        <w:rPr>
          <w:rFonts w:asciiTheme="minorHAnsi" w:eastAsiaTheme="minorHAnsi" w:hAnsiTheme="minorHAnsi" w:hint="eastAsia"/>
        </w:rPr>
        <w:t xml:space="preserve"> </w:t>
      </w:r>
    </w:p>
    <w:p w14:paraId="1321C091" w14:textId="1C2A163A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29" w:name="_Toc472438838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11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612BE8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="00AE5A72" w:rsidRPr="00DC2DBD">
        <w:rPr>
          <w:rFonts w:asciiTheme="minorHAnsi" w:eastAsiaTheme="minorHAnsi" w:hAnsiTheme="minorHAnsi" w:hint="eastAsia"/>
        </w:rPr>
        <w:t>시스템</w:t>
      </w:r>
      <w:r w:rsidRPr="00DC2DBD">
        <w:rPr>
          <w:rFonts w:asciiTheme="minorHAnsi" w:eastAsiaTheme="minorHAnsi" w:hAnsiTheme="minorHAnsi" w:hint="eastAsia"/>
        </w:rPr>
        <w:t xml:space="preserve"> 기능과 설명</w:t>
      </w:r>
      <w:bookmarkEnd w:id="29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578"/>
        <w:gridCol w:w="2385"/>
        <w:gridCol w:w="5384"/>
      </w:tblGrid>
      <w:tr w:rsidR="00B56F2E" w:rsidRPr="00DC2DBD" w14:paraId="64A11133" w14:textId="77777777" w:rsidTr="009032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DB0C696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1BF359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기능 명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F77DE89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83604F" w:rsidRPr="00DC2DBD" w14:paraId="1F44E3B8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64E10D" w14:textId="30E0C03E" w:rsidR="0083604F" w:rsidRPr="00DC2DBD" w:rsidRDefault="0083604F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WAL-01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E1A915A" w14:textId="6EE826B8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들의 요약 정보 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C471D8A" w14:textId="4698BE44" w:rsidR="0083604F" w:rsidRPr="00DC2DBD" w:rsidRDefault="0083604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SCMS Server로부터 받은 </w:t>
            </w:r>
            <w:r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바탕으로 현재 모든 </w:t>
            </w:r>
            <w:r w:rsidRPr="00DC2DBD">
              <w:rPr>
                <w:rFonts w:asciiTheme="minorHAnsi" w:eastAsiaTheme="minorHAnsi" w:hAnsiTheme="minorHAnsi"/>
              </w:rPr>
              <w:t>SCMS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들의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요약정보를</w:t>
            </w:r>
            <w:proofErr w:type="spellEnd"/>
            <w:r w:rsidRPr="00DC2DBD">
              <w:rPr>
                <w:rFonts w:asciiTheme="minorHAnsi" w:eastAsiaTheme="minorHAnsi" w:hAnsiTheme="minorHAnsi" w:hint="eastAsia"/>
              </w:rPr>
              <w:t xml:space="preserve"> 출력한다.</w:t>
            </w:r>
          </w:p>
        </w:tc>
      </w:tr>
      <w:tr w:rsidR="00903257" w:rsidRPr="00DC2DBD" w14:paraId="19D72E51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D41BD71" w14:textId="17285D1A" w:rsidR="00903257" w:rsidRPr="00DC2DBD" w:rsidRDefault="001F3313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E0D854B" w14:textId="6E06BC0B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D829EB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출력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7BF8827" w14:textId="38CD868E" w:rsidR="00903257" w:rsidRPr="00DC2DBD" w:rsidRDefault="004D24F2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선택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한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의 모든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출력한다.</w:t>
            </w:r>
          </w:p>
        </w:tc>
      </w:tr>
      <w:tr w:rsidR="00903257" w:rsidRPr="00DC2DBD" w14:paraId="72A9F96B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4DF186" w14:textId="74F0C965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bookmarkStart w:id="30" w:name="_GoBack"/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37566E" w14:textId="22DC73F0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프로세스 중지/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9FB8F01" w14:textId="61FB377A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특정 프로세스를 중지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>하는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bookmarkEnd w:id="30"/>
      <w:tr w:rsidR="00903257" w:rsidRPr="00DC2DBD" w14:paraId="1C5BEA2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52171AB" w14:textId="38B8B701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4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F128C5B" w14:textId="0645DA28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서비스 중지/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59F53BB" w14:textId="531FD6CE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해당</w:t>
            </w:r>
            <w:r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특정 서비스를 중지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r w:rsidR="00B467E6" w:rsidRPr="00DC2DBD">
              <w:rPr>
                <w:rFonts w:asciiTheme="minorHAnsi" w:eastAsiaTheme="minorHAnsi" w:hAnsiTheme="minorHAnsi" w:hint="eastAsia"/>
              </w:rPr>
              <w:t>하는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727D42A7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0868414" w14:textId="0E77A806" w:rsidR="00903257" w:rsidRPr="00DC2DBD" w:rsidRDefault="001F3313" w:rsidP="00AE5A72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/>
                <w:color w:val="000000"/>
              </w:rPr>
              <w:t>WA</w:t>
            </w:r>
            <w:r w:rsidR="00903257" w:rsidRPr="00DC2DBD">
              <w:rPr>
                <w:rFonts w:asciiTheme="minorHAnsi" w:eastAsiaTheme="minorHAnsi" w:hAnsiTheme="minorHAnsi" w:hint="eastAsia"/>
                <w:color w:val="000000"/>
              </w:rPr>
              <w:t>L-0</w:t>
            </w:r>
            <w:r w:rsidR="00AE5A72" w:rsidRPr="00DC2DBD">
              <w:rPr>
                <w:rFonts w:asciiTheme="minorHAnsi" w:eastAsiaTheme="minorHAnsi" w:hAnsiTheme="minorHAnsi"/>
                <w:color w:val="000000"/>
              </w:rPr>
              <w:t>5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385B6C6" w14:textId="17EA9D94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시스템 종료/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BC1BD06" w14:textId="6FD3FD0B" w:rsidR="00903257" w:rsidRPr="00DC2DBD" w:rsidRDefault="0090325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시스템을 종료 및 </w:t>
            </w:r>
            <w:proofErr w:type="spellStart"/>
            <w:r w:rsidRPr="00DC2DBD">
              <w:rPr>
                <w:rFonts w:asciiTheme="minorHAnsi" w:eastAsiaTheme="minorHAnsi" w:hAnsiTheme="minorHAnsi" w:hint="eastAsia"/>
              </w:rPr>
              <w:t>재시작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하는 명령을 </w:t>
            </w:r>
            <w:r w:rsidR="00B467E6" w:rsidRPr="00DC2DBD">
              <w:rPr>
                <w:rFonts w:asciiTheme="minorHAnsi" w:eastAsiaTheme="minorHAnsi" w:hAnsiTheme="minorHAnsi"/>
              </w:rPr>
              <w:t xml:space="preserve">SCMS </w:t>
            </w:r>
            <w:r w:rsidR="00B467E6" w:rsidRPr="00DC2DBD">
              <w:rPr>
                <w:rFonts w:asciiTheme="minorHAnsi" w:eastAsiaTheme="minorHAnsi" w:hAnsiTheme="minorHAnsi" w:hint="eastAsia"/>
              </w:rPr>
              <w:t>Server</w:t>
            </w:r>
            <w:proofErr w:type="spellStart"/>
            <w:r w:rsidR="00B467E6" w:rsidRPr="00DC2DBD">
              <w:rPr>
                <w:rFonts w:asciiTheme="minorHAnsi" w:eastAsiaTheme="minorHAnsi" w:hAnsiTheme="minorHAnsi" w:hint="eastAsia"/>
              </w:rPr>
              <w:t>으로</w:t>
            </w:r>
            <w:proofErr w:type="spellEnd"/>
            <w:r w:rsidR="00B467E6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63C5F220" w14:textId="77777777" w:rsidTr="00AE5A72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AFC7CF0" w14:textId="3ED582D5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351CE1E" w14:textId="56847C78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구성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45D20F3" w14:textId="496F1D48" w:rsidR="00903257" w:rsidRPr="00DC2DBD" w:rsidRDefault="00D034DF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구성하고,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>에 전송한다.</w:t>
            </w:r>
          </w:p>
        </w:tc>
      </w:tr>
      <w:tr w:rsidR="00903257" w:rsidRPr="00DC2DBD" w14:paraId="149FA99D" w14:textId="77777777" w:rsidTr="00852A10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A69C70F" w14:textId="356C5B34" w:rsidR="00903257" w:rsidRPr="00DC2DBD" w:rsidRDefault="00903257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67063D79" w14:textId="3458E243" w:rsidR="00903257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수행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5713F8B" w14:textId="0C8B6824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Server</w:t>
            </w:r>
            <w:r w:rsidR="00903257" w:rsidRPr="00DC2DBD">
              <w:rPr>
                <w:rFonts w:asciiTheme="minorHAnsi" w:eastAsiaTheme="minorHAnsi" w:hAnsiTheme="minorHAnsi" w:hint="eastAsia"/>
              </w:rPr>
              <w:t xml:space="preserve">로부터 </w:t>
            </w:r>
            <w:proofErr w:type="spellStart"/>
            <w:r w:rsidR="00903257" w:rsidRPr="00DC2DBD">
              <w:rPr>
                <w:rFonts w:asciiTheme="minorHAnsi" w:eastAsiaTheme="minorHAnsi" w:hAnsiTheme="minorHAnsi" w:hint="eastAsia"/>
              </w:rPr>
              <w:t>전송받은</w:t>
            </w:r>
            <w:proofErr w:type="spellEnd"/>
            <w:r w:rsidR="00903257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903257" w:rsidRPr="00DC2DBD">
              <w:rPr>
                <w:rFonts w:asciiTheme="minorHAnsi" w:eastAsiaTheme="minorHAnsi" w:hAnsiTheme="minorHAnsi"/>
              </w:rPr>
              <w:t xml:space="preserve"> </w:t>
            </w:r>
            <w:r w:rsidR="00903257" w:rsidRPr="00DC2DBD">
              <w:rPr>
                <w:rFonts w:asciiTheme="minorHAnsi" w:eastAsiaTheme="minorHAnsi" w:hAnsiTheme="minorHAnsi" w:hint="eastAsia"/>
              </w:rPr>
              <w:t>Operation을 수행한다.</w:t>
            </w:r>
          </w:p>
        </w:tc>
      </w:tr>
      <w:tr w:rsidR="007D276E" w:rsidRPr="00DC2DBD" w14:paraId="7E8C3EDC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6851598" w14:textId="6554768E" w:rsidR="007D276E" w:rsidRPr="00DC2DBD" w:rsidRDefault="007D276E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AL-03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A9A3385" w14:textId="00C313C2" w:rsidR="007D276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보고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8B76437" w14:textId="49BE9781" w:rsidR="007D276E" w:rsidRPr="00DC2DBD" w:rsidRDefault="001E73C7" w:rsidP="00005D0C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EA0E94" w:rsidRPr="00DC2DBD">
              <w:rPr>
                <w:rFonts w:asciiTheme="minorHAnsi" w:eastAsiaTheme="minorHAnsi" w:hAnsiTheme="minorHAnsi" w:hint="eastAsia"/>
              </w:rPr>
              <w:t xml:space="preserve"> 문제</w:t>
            </w:r>
            <w:r w:rsidR="00005D0C" w:rsidRPr="00DC2DBD">
              <w:rPr>
                <w:rFonts w:asciiTheme="minorHAnsi" w:eastAsiaTheme="minorHAnsi" w:hAnsiTheme="minorHAnsi" w:hint="eastAsia"/>
              </w:rPr>
              <w:t>가 발생했을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 시,</w:t>
            </w:r>
            <w:r w:rsidR="007D276E" w:rsidRPr="00DC2DBD">
              <w:rPr>
                <w:rFonts w:asciiTheme="minorHAnsi" w:eastAsiaTheme="minorHAnsi" w:hAnsiTheme="minorHAnsi"/>
              </w:rPr>
              <w:t xml:space="preserve"> 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즉시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Server</w:t>
            </w:r>
            <w:r w:rsidR="007D276E" w:rsidRPr="00DC2DBD">
              <w:rPr>
                <w:rFonts w:asciiTheme="minorHAnsi" w:eastAsiaTheme="minorHAnsi" w:hAnsiTheme="minorHAnsi" w:hint="eastAsia"/>
              </w:rPr>
              <w:t xml:space="preserve">에 </w:t>
            </w:r>
            <w:r w:rsidR="001B492A" w:rsidRPr="00DC2DBD">
              <w:rPr>
                <w:rFonts w:asciiTheme="minorHAnsi" w:eastAsiaTheme="minorHAnsi" w:hAnsiTheme="minorHAnsi" w:hint="eastAsia"/>
              </w:rPr>
              <w:t xml:space="preserve">현재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7D276E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7D276E" w:rsidRPr="00DC2DBD">
              <w:rPr>
                <w:rFonts w:asciiTheme="minorHAnsi" w:eastAsiaTheme="minorHAnsi" w:hAnsiTheme="minorHAnsi" w:hint="eastAsia"/>
              </w:rPr>
              <w:t xml:space="preserve"> 전송한다.</w:t>
            </w:r>
          </w:p>
        </w:tc>
      </w:tr>
      <w:tr w:rsidR="00903257" w:rsidRPr="00DC2DBD" w14:paraId="273774B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53B69D6" w14:textId="0A1F62B5" w:rsidR="00903257" w:rsidRPr="00DC2DBD" w:rsidRDefault="00E201C4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</w:t>
            </w:r>
            <w:r w:rsidRPr="00DC2DBD">
              <w:rPr>
                <w:rFonts w:asciiTheme="minorHAnsi" w:eastAsiaTheme="minorHAnsi" w:hAnsiTheme="minorHAnsi"/>
                <w:color w:val="000000"/>
              </w:rPr>
              <w:t>L-01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357F6A7" w14:textId="03D458A9" w:rsidR="00903257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1F60B5" w:rsidRPr="00DC2DBD">
              <w:rPr>
                <w:rFonts w:asciiTheme="minorHAnsi" w:eastAsiaTheme="minorHAnsi" w:hAnsiTheme="minorHAnsi"/>
              </w:rPr>
              <w:t xml:space="preserve"> </w:t>
            </w:r>
            <w:r w:rsidR="001F60B5" w:rsidRPr="00DC2DBD">
              <w:rPr>
                <w:rFonts w:asciiTheme="minorHAnsi" w:eastAsiaTheme="minorHAnsi" w:hAnsiTheme="minorHAnsi" w:hint="eastAsia"/>
              </w:rPr>
              <w:t>수신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09E628D" w14:textId="063E3B2D" w:rsidR="00903257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proofErr w:type="spellStart"/>
            <w:r w:rsidR="00F46879" w:rsidRPr="00DC2DBD">
              <w:rPr>
                <w:rFonts w:asciiTheme="minorHAnsi" w:eastAsiaTheme="minorHAnsi" w:hAnsiTheme="minorHAnsi" w:hint="eastAsia"/>
              </w:rPr>
              <w:t>으</w:t>
            </w:r>
            <w:r w:rsidR="001F60B5" w:rsidRPr="00DC2DBD">
              <w:rPr>
                <w:rFonts w:asciiTheme="minorHAnsi" w:eastAsiaTheme="minorHAnsi" w:hAnsiTheme="minorHAnsi" w:hint="eastAsia"/>
              </w:rPr>
              <w:t>로부터</w:t>
            </w:r>
            <w:proofErr w:type="spellEnd"/>
            <w:r w:rsidR="001F60B5" w:rsidRPr="00DC2DBD">
              <w:rPr>
                <w:rFonts w:asciiTheme="minorHAnsi" w:eastAsiaTheme="minorHAnsi" w:hAnsiTheme="minorHAnsi" w:hint="eastAsia"/>
              </w:rPr>
              <w:t xml:space="preserve"> 받은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proofErr w:type="spellStart"/>
            <w:r w:rsidR="001F60B5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1F60B5" w:rsidRPr="00DC2DBD">
              <w:rPr>
                <w:rFonts w:asciiTheme="minorHAnsi" w:eastAsiaTheme="minorHAnsi" w:hAnsiTheme="minorHAnsi" w:hint="eastAsia"/>
              </w:rPr>
              <w:t xml:space="preserve"> DB에 저장한다.</w:t>
            </w:r>
          </w:p>
        </w:tc>
      </w:tr>
      <w:tr w:rsidR="00A5643A" w:rsidRPr="00DC2DBD" w14:paraId="70AB9142" w14:textId="77777777" w:rsidTr="00903257"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1D9C13E" w14:textId="1FD6CFFB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SL-02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9D72FFA" w14:textId="40656EB6" w:rsidR="00A5643A" w:rsidRPr="00DC2DBD" w:rsidRDefault="00D034DF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>제공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F587C76" w14:textId="3C1AB6AE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에게 </w:t>
            </w:r>
            <w:r w:rsidR="00D034DF" w:rsidRPr="00DC2DBD">
              <w:rPr>
                <w:rFonts w:asciiTheme="minorHAnsi" w:eastAsiaTheme="minorHAnsi" w:hAnsiTheme="minorHAnsi" w:hint="eastAsia"/>
              </w:rPr>
              <w:t>SCMS Info</w:t>
            </w:r>
            <w:proofErr w:type="spellStart"/>
            <w:r w:rsidR="00A5643A" w:rsidRPr="00DC2DBD">
              <w:rPr>
                <w:rFonts w:asciiTheme="minorHAnsi" w:eastAsiaTheme="minorHAnsi" w:hAnsiTheme="minorHAnsi" w:hint="eastAsia"/>
              </w:rPr>
              <w:t>를</w:t>
            </w:r>
            <w:proofErr w:type="spellEnd"/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E5A72" w:rsidRPr="00DC2DBD">
              <w:rPr>
                <w:rFonts w:asciiTheme="minorHAnsi" w:eastAsiaTheme="minorHAnsi" w:hAnsiTheme="minorHAnsi" w:hint="eastAsia"/>
              </w:rPr>
              <w:t>전송한다.</w:t>
            </w:r>
          </w:p>
        </w:tc>
      </w:tr>
      <w:tr w:rsidR="00A5643A" w:rsidRPr="00DC2DBD" w14:paraId="2ED45141" w14:textId="77777777" w:rsidTr="00C312D7">
        <w:trPr>
          <w:trHeight w:val="718"/>
        </w:trPr>
        <w:tc>
          <w:tcPr>
            <w:tcW w:w="844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66B754B" w14:textId="223E06DA" w:rsidR="00A5643A" w:rsidRPr="00DC2DBD" w:rsidRDefault="00A5643A" w:rsidP="00B005F7">
            <w:pPr>
              <w:rPr>
                <w:rFonts w:asciiTheme="minorHAnsi" w:eastAsiaTheme="minorHAnsi" w:hAnsiTheme="minorHAnsi"/>
                <w:color w:val="000000"/>
              </w:rPr>
            </w:pPr>
            <w:r w:rsidRPr="00DC2DBD">
              <w:rPr>
                <w:rFonts w:asciiTheme="minorHAnsi" w:eastAsiaTheme="minorHAnsi" w:hAnsiTheme="minorHAnsi" w:hint="eastAsia"/>
                <w:color w:val="000000"/>
              </w:rPr>
              <w:t>SL-03</w:t>
            </w:r>
          </w:p>
        </w:tc>
        <w:tc>
          <w:tcPr>
            <w:tcW w:w="127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37F9338" w14:textId="0BAA0396" w:rsidR="00A5643A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/>
              </w:rPr>
              <w:t xml:space="preserve">Operation </w:t>
            </w:r>
            <w:r w:rsidR="00A5643A" w:rsidRPr="00DC2DBD">
              <w:rPr>
                <w:rFonts w:asciiTheme="minorHAnsi" w:eastAsiaTheme="minorHAnsi" w:hAnsiTheme="minorHAnsi" w:hint="eastAsia"/>
              </w:rPr>
              <w:t>수신 및 전송</w:t>
            </w:r>
          </w:p>
        </w:tc>
        <w:tc>
          <w:tcPr>
            <w:tcW w:w="2880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03F7E12" w14:textId="39CC42A5" w:rsidR="00A5643A" w:rsidRPr="00DC2DBD" w:rsidRDefault="001E73C7" w:rsidP="00FA13FF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="00F46879" w:rsidRPr="00DC2DBD">
              <w:rPr>
                <w:rFonts w:asciiTheme="minorHAnsi" w:eastAsiaTheme="minorHAnsi" w:hAnsiTheme="minorHAnsi" w:hint="eastAsia"/>
              </w:rPr>
              <w:t>Web</w:t>
            </w:r>
            <w:r w:rsidR="00F46879" w:rsidRPr="00DC2DBD">
              <w:rPr>
                <w:rFonts w:asciiTheme="minorHAnsi" w:eastAsiaTheme="minorHAnsi" w:hAnsiTheme="minorHAnsi"/>
              </w:rPr>
              <w:t xml:space="preserve"> Application</w:t>
            </w:r>
            <w:r w:rsidR="00F46879" w:rsidRPr="00DC2DBD">
              <w:rPr>
                <w:rFonts w:asciiTheme="minorHAnsi" w:eastAsiaTheme="minorHAnsi" w:hAnsiTheme="minorHAnsi" w:hint="eastAsia"/>
              </w:rPr>
              <w:t>이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 전송한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/>
              </w:rPr>
              <w:t xml:space="preserve"> </w:t>
            </w:r>
            <w:r w:rsidR="00A5643A" w:rsidRPr="00DC2DBD">
              <w:rPr>
                <w:rFonts w:asciiTheme="minorHAnsi" w:eastAsiaTheme="minorHAnsi" w:hAnsiTheme="minorHAnsi" w:hint="eastAsia"/>
              </w:rPr>
              <w:t xml:space="preserve">Operation을 </w:t>
            </w:r>
            <w:proofErr w:type="spellStart"/>
            <w:r w:rsidR="00A5643A" w:rsidRPr="00DC2DBD">
              <w:rPr>
                <w:rFonts w:asciiTheme="minorHAnsi" w:eastAsiaTheme="minorHAnsi" w:hAnsiTheme="minorHAnsi" w:hint="eastAsia"/>
              </w:rPr>
              <w:t>수신받고</w:t>
            </w:r>
            <w:proofErr w:type="spellEnd"/>
            <w:r w:rsidR="00A5643A" w:rsidRPr="00DC2DBD">
              <w:rPr>
                <w:rFonts w:asciiTheme="minorHAnsi" w:eastAsiaTheme="minorHAnsi" w:hAnsiTheme="minorHAnsi" w:hint="eastAsia"/>
              </w:rPr>
              <w:t xml:space="preserve"> </w:t>
            </w:r>
            <w:r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="00A5643A" w:rsidRPr="00DC2DBD">
              <w:rPr>
                <w:rFonts w:asciiTheme="minorHAnsi" w:eastAsiaTheme="minorHAnsi" w:hAnsiTheme="minorHAnsi" w:hint="eastAsia"/>
              </w:rPr>
              <w:t>에게 보낸다.</w:t>
            </w:r>
          </w:p>
        </w:tc>
      </w:tr>
    </w:tbl>
    <w:p w14:paraId="1F798BB8" w14:textId="77777777" w:rsidR="00B56F2E" w:rsidRPr="00DC2DBD" w:rsidRDefault="00B56F2E" w:rsidP="00B56F2E">
      <w:pPr>
        <w:rPr>
          <w:rFonts w:asciiTheme="minorHAnsi" w:eastAsiaTheme="minorHAnsi" w:hAnsiTheme="minorHAnsi"/>
        </w:rPr>
      </w:pPr>
    </w:p>
    <w:p w14:paraId="76910046" w14:textId="0AB8C3F1" w:rsidR="0068007E" w:rsidRPr="00DC2DBD" w:rsidRDefault="007A6059" w:rsidP="00D40482">
      <w:pPr>
        <w:pStyle w:val="3"/>
        <w:rPr>
          <w:rFonts w:asciiTheme="minorHAnsi" w:eastAsiaTheme="minorHAnsi" w:hAnsiTheme="minorHAnsi"/>
        </w:rPr>
      </w:pPr>
      <w:bookmarkStart w:id="31" w:name="_Toc476669836"/>
      <w:r w:rsidRPr="00DC2DBD">
        <w:rPr>
          <w:rFonts w:asciiTheme="minorHAnsi" w:eastAsiaTheme="minorHAnsi" w:hAnsiTheme="minorHAnsi"/>
        </w:rPr>
        <w:lastRenderedPageBreak/>
        <w:t>SCMS Web Application</w:t>
      </w:r>
      <w:r w:rsidRPr="00DC2DBD">
        <w:rPr>
          <w:rFonts w:asciiTheme="minorHAnsi" w:eastAsiaTheme="minorHAnsi" w:hAnsiTheme="minorHAnsi" w:hint="eastAsia"/>
        </w:rPr>
        <w:t xml:space="preserve"> </w:t>
      </w:r>
      <w:r w:rsidR="00B56F2E" w:rsidRPr="00DC2DBD">
        <w:rPr>
          <w:rFonts w:asciiTheme="minorHAnsi" w:eastAsiaTheme="minorHAnsi" w:hAnsiTheme="minorHAnsi" w:hint="eastAsia"/>
        </w:rPr>
        <w:t>화면 목록</w:t>
      </w:r>
      <w:bookmarkEnd w:id="31"/>
    </w:p>
    <w:p w14:paraId="02F8A083" w14:textId="77777777" w:rsidR="00BC29CF" w:rsidRPr="00DC2DBD" w:rsidRDefault="00A955D9" w:rsidP="00BC29CF">
      <w:pPr>
        <w:pStyle w:val="50"/>
        <w:keepNext/>
        <w:numPr>
          <w:ilvl w:val="0"/>
          <w:numId w:val="0"/>
        </w:numPr>
        <w:ind w:left="400" w:hanging="400"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  <w:lang w:val="en-US"/>
        </w:rPr>
        <w:drawing>
          <wp:inline distT="0" distB="0" distL="0" distR="0" wp14:anchorId="3D1EEA67" wp14:editId="2D8795C1">
            <wp:extent cx="5941695" cy="3735070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WMAUI_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5D47" w14:textId="0CB009CC" w:rsidR="0068007E" w:rsidRPr="00DC2DBD" w:rsidRDefault="00BC29CF" w:rsidP="00BC29CF">
      <w:pPr>
        <w:pStyle w:val="a9"/>
        <w:rPr>
          <w:rFonts w:asciiTheme="minorHAnsi" w:eastAsiaTheme="minorHAnsi" w:hAnsiTheme="minorHAnsi"/>
        </w:rPr>
      </w:pPr>
      <w:bookmarkStart w:id="32" w:name="_Toc472438829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6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Pr="00DC2DBD">
        <w:rPr>
          <w:rFonts w:asciiTheme="minorHAnsi" w:eastAsiaTheme="minorHAnsi" w:hAnsiTheme="minorHAnsi"/>
        </w:rPr>
        <w:t xml:space="preserve">의 </w:t>
      </w:r>
      <w:r w:rsidR="000B74EA" w:rsidRPr="00DC2DBD">
        <w:rPr>
          <w:rFonts w:asciiTheme="minorHAnsi" w:eastAsiaTheme="minorHAnsi" w:hAnsiTheme="minorHAnsi" w:hint="eastAsia"/>
        </w:rPr>
        <w:t>M</w:t>
      </w:r>
      <w:r w:rsidR="000B74EA" w:rsidRPr="00DC2DBD">
        <w:rPr>
          <w:rFonts w:asciiTheme="minorHAnsi" w:eastAsiaTheme="minorHAnsi" w:hAnsiTheme="minorHAnsi"/>
        </w:rPr>
        <w:t>ain UI</w:t>
      </w:r>
      <w:bookmarkEnd w:id="32"/>
    </w:p>
    <w:p w14:paraId="42E02657" w14:textId="39470678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각 지상국 시스템에 따라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proofErr w:type="spellStart"/>
      <w:r w:rsidRPr="00DC2DBD">
        <w:rPr>
          <w:rFonts w:asciiTheme="minorHAnsi" w:eastAsiaTheme="minorHAnsi" w:hAnsiTheme="minorHAnsi" w:hint="eastAsia"/>
        </w:rPr>
        <w:t>를</w:t>
      </w:r>
      <w:proofErr w:type="spellEnd"/>
      <w:r w:rsidRPr="00DC2DBD">
        <w:rPr>
          <w:rFonts w:asciiTheme="minorHAnsi" w:eastAsiaTheme="minorHAnsi" w:hAnsiTheme="minorHAnsi" w:hint="eastAsia"/>
        </w:rPr>
        <w:t xml:space="preserve"> 분류하여 나타낸다.</w:t>
      </w:r>
    </w:p>
    <w:p w14:paraId="24369B8B" w14:textId="5034839D" w:rsidR="0068007E" w:rsidRPr="00DC2DBD" w:rsidRDefault="0068007E" w:rsidP="00E87B42">
      <w:pPr>
        <w:pStyle w:val="50"/>
        <w:numPr>
          <w:ilvl w:val="0"/>
          <w:numId w:val="12"/>
        </w:numPr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해당 지상국 시스템 내의</w:t>
      </w:r>
      <w:r w:rsidR="001D2535" w:rsidRPr="00DC2DBD">
        <w:rPr>
          <w:rFonts w:asciiTheme="minorHAnsi" w:eastAsiaTheme="minorHAnsi" w:hAnsiTheme="minorHAnsi" w:hint="eastAsia"/>
        </w:rPr>
        <w:t xml:space="preserve"> 각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="001D2535" w:rsidRPr="00DC2DBD">
        <w:rPr>
          <w:rFonts w:asciiTheme="minorHAnsi" w:eastAsiaTheme="minorHAnsi" w:hAnsiTheme="minorHAnsi" w:hint="eastAsia"/>
        </w:rPr>
        <w:t xml:space="preserve">에 대한 </w:t>
      </w:r>
      <w:r w:rsidR="00D034DF" w:rsidRPr="00DC2DBD">
        <w:rPr>
          <w:rFonts w:asciiTheme="minorHAnsi" w:eastAsiaTheme="minorHAnsi" w:hAnsiTheme="minorHAnsi"/>
        </w:rPr>
        <w:t>SCMS Info</w:t>
      </w:r>
      <w:proofErr w:type="spellStart"/>
      <w:r w:rsidR="001D2535" w:rsidRPr="00DC2DBD">
        <w:rPr>
          <w:rFonts w:asciiTheme="minorHAnsi" w:eastAsiaTheme="minorHAnsi" w:hAnsiTheme="minorHAnsi" w:hint="eastAsia"/>
        </w:rPr>
        <w:t>를</w:t>
      </w:r>
      <w:proofErr w:type="spellEnd"/>
      <w:r w:rsidR="001D2535" w:rsidRPr="00DC2DBD">
        <w:rPr>
          <w:rFonts w:asciiTheme="minorHAnsi" w:eastAsiaTheme="minorHAnsi" w:hAnsiTheme="minorHAnsi" w:hint="eastAsia"/>
        </w:rPr>
        <w:t xml:space="preserve"> 나타낸다</w:t>
      </w:r>
      <w:r w:rsidRPr="00DC2DBD">
        <w:rPr>
          <w:rFonts w:asciiTheme="minorHAnsi" w:eastAsiaTheme="minorHAnsi" w:hAnsiTheme="minorHAnsi" w:hint="eastAsia"/>
        </w:rPr>
        <w:t>.</w:t>
      </w:r>
    </w:p>
    <w:p w14:paraId="628635F6" w14:textId="2A5570E6" w:rsidR="00A61641" w:rsidRPr="00DC2DBD" w:rsidRDefault="00A61641">
      <w:pPr>
        <w:widowControl/>
        <w:wordWrap/>
        <w:adjustRightInd/>
        <w:spacing w:line="240" w:lineRule="auto"/>
        <w:jc w:val="left"/>
        <w:textAlignment w:val="auto"/>
        <w:rPr>
          <w:rFonts w:asciiTheme="minorHAnsi" w:eastAsiaTheme="minorHAnsi" w:hAnsiTheme="minorHAnsi"/>
          <w:lang w:val="fr-FR"/>
        </w:rPr>
      </w:pPr>
    </w:p>
    <w:p w14:paraId="79CB1E2B" w14:textId="77777777" w:rsidR="00BC29CF" w:rsidRPr="00DC2DBD" w:rsidRDefault="00FC71E2" w:rsidP="00BC29CF">
      <w:pPr>
        <w:keepNext/>
        <w:jc w:val="center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8456ACA" wp14:editId="6C1AC2A9">
            <wp:extent cx="3898760" cy="2804591"/>
            <wp:effectExtent l="0" t="0" r="698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3" cy="283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DDDB" w14:textId="5C2C14CA" w:rsidR="00FC71E2" w:rsidRPr="00DC2DBD" w:rsidRDefault="00BC29CF" w:rsidP="00BC29CF">
      <w:pPr>
        <w:pStyle w:val="a9"/>
        <w:rPr>
          <w:rFonts w:asciiTheme="minorHAnsi" w:eastAsiaTheme="minorHAnsi" w:hAnsiTheme="minorHAnsi"/>
          <w:lang w:val="fr-FR"/>
        </w:rPr>
      </w:pPr>
      <w:bookmarkStart w:id="33" w:name="_Toc472438830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7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Pr="00DC2DBD">
        <w:rPr>
          <w:rFonts w:asciiTheme="minorHAnsi" w:eastAsiaTheme="minorHAnsi" w:hAnsiTheme="minorHAnsi"/>
        </w:rPr>
        <w:t xml:space="preserve"> 요약 Object</w:t>
      </w:r>
      <w:bookmarkEnd w:id="33"/>
    </w:p>
    <w:p w14:paraId="4443A3FB" w14:textId="30F89152" w:rsidR="00FC71E2" w:rsidRPr="00DC2DBD" w:rsidRDefault="001E73C7" w:rsidP="00E87B42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  <w:lang w:val="fr-FR"/>
        </w:rPr>
        <w:t>SCMS</w:t>
      </w:r>
      <w:r w:rsidR="009D286F" w:rsidRPr="00DC2DBD">
        <w:rPr>
          <w:rFonts w:asciiTheme="minorHAnsi" w:eastAsiaTheme="minorHAnsi" w:hAnsiTheme="minorHAnsi" w:hint="eastAsia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/>
          <w:lang w:val="fr-FR"/>
        </w:rPr>
        <w:t>Object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컨테이너이다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FC71E2" w:rsidRPr="00DC2DBD">
        <w:rPr>
          <w:rFonts w:asciiTheme="minorHAnsi" w:eastAsiaTheme="minorHAnsi" w:hAnsiTheme="minorHAnsi" w:hint="eastAsia"/>
        </w:rPr>
        <w:t>의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정상을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나타내는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파란색으로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표시한다</w:t>
      </w:r>
      <w:r w:rsidR="00FC71E2" w:rsidRPr="00DC2DBD">
        <w:rPr>
          <w:rFonts w:asciiTheme="minorHAnsi" w:eastAsiaTheme="minorHAnsi" w:hAnsiTheme="minorHAnsi" w:hint="eastAsia"/>
          <w:lang w:val="fr-FR"/>
        </w:rPr>
        <w:t>.</w:t>
      </w:r>
      <w:r w:rsidR="00FC71E2" w:rsidRPr="00DC2DBD">
        <w:rPr>
          <w:rFonts w:asciiTheme="minorHAnsi" w:eastAsiaTheme="minorHAnsi" w:hAnsiTheme="minorHAnsi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만약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Pr="00DC2DBD">
        <w:rPr>
          <w:rFonts w:asciiTheme="minorHAnsi" w:eastAsiaTheme="minorHAnsi" w:hAnsiTheme="minorHAnsi"/>
          <w:lang w:val="fr-FR"/>
        </w:rPr>
        <w:t>SCMS</w:t>
      </w:r>
      <w:r w:rsidR="009D286F" w:rsidRPr="00DC2DBD">
        <w:rPr>
          <w:rFonts w:asciiTheme="minorHAnsi" w:eastAsiaTheme="minorHAnsi" w:hAnsiTheme="minorHAnsi"/>
          <w:lang w:val="fr-FR"/>
        </w:rPr>
        <w:t xml:space="preserve"> Agent</w:t>
      </w:r>
      <w:r w:rsidR="00EA0E94" w:rsidRPr="00DC2DBD">
        <w:rPr>
          <w:rFonts w:asciiTheme="minorHAnsi" w:eastAsiaTheme="minorHAnsi" w:hAnsiTheme="minorHAnsi"/>
          <w:lang w:val="fr-FR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</w:t>
      </w:r>
      <w:r w:rsidR="00FC71E2" w:rsidRPr="00DC2DBD">
        <w:rPr>
          <w:rFonts w:asciiTheme="minorHAnsi" w:eastAsiaTheme="minorHAnsi" w:hAnsiTheme="minorHAnsi" w:hint="eastAsia"/>
          <w:lang w:val="fr-FR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발생하는 경우 빨간색으로 표시한다.</w:t>
      </w:r>
    </w:p>
    <w:p w14:paraId="1A05B4FB" w14:textId="70E81D40" w:rsidR="00FC71E2" w:rsidRPr="00DC2DBD" w:rsidRDefault="00D034DF" w:rsidP="00E87B42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</w:rPr>
        <w:lastRenderedPageBreak/>
        <w:t>SCMS Info</w:t>
      </w:r>
      <w:proofErr w:type="spellStart"/>
      <w:r w:rsidR="00FC71E2" w:rsidRPr="00DC2DBD">
        <w:rPr>
          <w:rFonts w:asciiTheme="minorHAnsi" w:eastAsiaTheme="minorHAnsi" w:hAnsiTheme="minorHAnsi" w:hint="eastAsia"/>
        </w:rPr>
        <w:t>를</w:t>
      </w:r>
      <w:proofErr w:type="spellEnd"/>
      <w:r w:rsidR="00FC71E2" w:rsidRPr="00DC2DBD">
        <w:rPr>
          <w:rFonts w:asciiTheme="minorHAnsi" w:eastAsiaTheme="minorHAnsi" w:hAnsiTheme="minorHAnsi" w:hint="eastAsia"/>
        </w:rPr>
        <w:t xml:space="preserve"> 요약하여 나타낸 테이블이다.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평상시에는 녹색으로 표시하여 정상을 나타낸다.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 xml:space="preserve">만약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EA0E94" w:rsidRPr="00DC2DBD">
        <w:rPr>
          <w:rFonts w:asciiTheme="minorHAnsi" w:eastAsiaTheme="minorHAnsi" w:hAnsiTheme="minorHAnsi" w:hint="eastAsia"/>
        </w:rPr>
        <w:t xml:space="preserve"> 문제</w:t>
      </w:r>
      <w:r w:rsidR="00FC71E2" w:rsidRPr="00DC2DBD">
        <w:rPr>
          <w:rFonts w:asciiTheme="minorHAnsi" w:eastAsiaTheme="minorHAnsi" w:hAnsiTheme="minorHAnsi" w:hint="eastAsia"/>
        </w:rPr>
        <w:t>가 발생한 경우,</w:t>
      </w:r>
      <w:r w:rsidR="00FC71E2" w:rsidRPr="00DC2DBD">
        <w:rPr>
          <w:rFonts w:asciiTheme="minorHAnsi" w:eastAsiaTheme="minorHAnsi" w:hAnsiTheme="minorHAnsi"/>
        </w:rPr>
        <w:t xml:space="preserve"> </w:t>
      </w:r>
      <w:r w:rsidR="00FC71E2" w:rsidRPr="00DC2DBD">
        <w:rPr>
          <w:rFonts w:asciiTheme="minorHAnsi" w:eastAsiaTheme="minorHAnsi" w:hAnsiTheme="minorHAnsi" w:hint="eastAsia"/>
        </w:rPr>
        <w:t>해당 요소의 테이블 셀은 노란색으로 표시한다.</w:t>
      </w:r>
    </w:p>
    <w:p w14:paraId="64B47A13" w14:textId="348F1BCD" w:rsidR="00DD6145" w:rsidRPr="00DC2DBD" w:rsidRDefault="00DD6145" w:rsidP="007A4917">
      <w:pPr>
        <w:pStyle w:val="aff4"/>
        <w:numPr>
          <w:ilvl w:val="0"/>
          <w:numId w:val="13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상세정보를 조회하기 위한 버튼이다.</w:t>
      </w:r>
      <w:r w:rsidR="00755373" w:rsidRPr="00DC2DBD">
        <w:rPr>
          <w:rStyle w:val="af7"/>
          <w:rFonts w:asciiTheme="minorHAnsi" w:eastAsiaTheme="minorHAnsi" w:hAnsiTheme="minorHAnsi"/>
        </w:rPr>
        <w:footnoteReference w:id="1"/>
      </w:r>
    </w:p>
    <w:p w14:paraId="20D76385" w14:textId="77777777" w:rsidR="007239B5" w:rsidRPr="00DC2DBD" w:rsidRDefault="007239B5" w:rsidP="007239B5">
      <w:pPr>
        <w:rPr>
          <w:rFonts w:asciiTheme="minorHAnsi" w:eastAsiaTheme="minorHAnsi" w:hAnsiTheme="minorHAnsi"/>
        </w:rPr>
      </w:pPr>
    </w:p>
    <w:p w14:paraId="14C24911" w14:textId="77777777" w:rsidR="00803763" w:rsidRPr="00DC2DBD" w:rsidRDefault="00803763" w:rsidP="007239B5">
      <w:pPr>
        <w:rPr>
          <w:rFonts w:asciiTheme="minorHAnsi" w:eastAsiaTheme="minorHAnsi" w:hAnsiTheme="minorHAnsi"/>
        </w:rPr>
      </w:pPr>
    </w:p>
    <w:p w14:paraId="366C2A59" w14:textId="77777777" w:rsidR="0084309E" w:rsidRPr="00DC2DBD" w:rsidRDefault="0084309E" w:rsidP="007239B5">
      <w:pPr>
        <w:rPr>
          <w:rFonts w:asciiTheme="minorHAnsi" w:eastAsiaTheme="minorHAnsi" w:hAnsiTheme="minorHAnsi"/>
        </w:rPr>
      </w:pPr>
    </w:p>
    <w:p w14:paraId="6942DA4A" w14:textId="38C46C1F" w:rsidR="00BC29CF" w:rsidRPr="00DC2DBD" w:rsidRDefault="007A4917" w:rsidP="007A4917">
      <w:pPr>
        <w:keepNext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/>
          <w:noProof/>
        </w:rPr>
        <w:drawing>
          <wp:inline distT="0" distB="0" distL="0" distR="0" wp14:anchorId="09E4C727" wp14:editId="50E97618">
            <wp:extent cx="5941695" cy="2193925"/>
            <wp:effectExtent l="0" t="0" r="190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ail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0D7" w14:textId="34F52028" w:rsidR="009C6DF3" w:rsidRPr="00DC2DBD" w:rsidRDefault="00BC29CF" w:rsidP="00BC29CF">
      <w:pPr>
        <w:pStyle w:val="a9"/>
        <w:rPr>
          <w:rFonts w:asciiTheme="minorHAnsi" w:eastAsiaTheme="minorHAnsi" w:hAnsiTheme="minorHAnsi"/>
        </w:rPr>
      </w:pPr>
      <w:bookmarkStart w:id="34" w:name="_Toc472438831"/>
      <w:r w:rsidRPr="00DC2DBD">
        <w:rPr>
          <w:rFonts w:asciiTheme="minorHAnsi" w:eastAsiaTheme="minorHAnsi" w:hAnsiTheme="minorHAnsi"/>
        </w:rPr>
        <w:t xml:space="preserve">Figure </w:t>
      </w:r>
      <w:r w:rsidR="00645D9C" w:rsidRPr="00DC2DBD">
        <w:rPr>
          <w:rFonts w:asciiTheme="minorHAnsi" w:eastAsiaTheme="minorHAnsi" w:hAnsiTheme="minorHAnsi"/>
        </w:rPr>
        <w:fldChar w:fldCharType="begin"/>
      </w:r>
      <w:r w:rsidR="00645D9C" w:rsidRPr="00DC2DBD">
        <w:rPr>
          <w:rFonts w:asciiTheme="minorHAnsi" w:eastAsiaTheme="minorHAnsi" w:hAnsiTheme="minorHAnsi"/>
        </w:rPr>
        <w:instrText xml:space="preserve"> SEQ Figure \* ARABIC </w:instrText>
      </w:r>
      <w:r w:rsidR="00645D9C" w:rsidRPr="00DC2DBD">
        <w:rPr>
          <w:rFonts w:asciiTheme="minorHAnsi" w:eastAsiaTheme="minorHAnsi" w:hAnsiTheme="minorHAnsi"/>
        </w:rPr>
        <w:fldChar w:fldCharType="separate"/>
      </w:r>
      <w:r w:rsidR="00666CED" w:rsidRPr="00DC2DBD">
        <w:rPr>
          <w:rFonts w:asciiTheme="minorHAnsi" w:eastAsiaTheme="minorHAnsi" w:hAnsiTheme="minorHAnsi"/>
          <w:noProof/>
        </w:rPr>
        <w:t>8</w:t>
      </w:r>
      <w:r w:rsidR="00645D9C" w:rsidRPr="00DC2DBD">
        <w:rPr>
          <w:rFonts w:asciiTheme="minorHAnsi" w:eastAsiaTheme="minorHAnsi" w:hAnsiTheme="minorHAnsi"/>
          <w:noProof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D034DF" w:rsidRPr="00DC2DBD">
        <w:rPr>
          <w:rFonts w:asciiTheme="minorHAnsi" w:eastAsiaTheme="minorHAnsi" w:hAnsiTheme="minorHAnsi"/>
        </w:rPr>
        <w:t>SCMS Info</w:t>
      </w:r>
      <w:r w:rsidR="000B74EA" w:rsidRPr="00DC2DBD">
        <w:rPr>
          <w:rFonts w:asciiTheme="minorHAnsi" w:eastAsiaTheme="minorHAnsi" w:hAnsiTheme="minorHAnsi" w:hint="eastAsia"/>
          <w:color w:val="000000" w:themeColor="text1"/>
        </w:rPr>
        <w:t xml:space="preserve"> Monitoring UI</w:t>
      </w:r>
      <w:bookmarkEnd w:id="34"/>
    </w:p>
    <w:p w14:paraId="19654009" w14:textId="635B15B1" w:rsidR="009C6DF3" w:rsidRPr="00DC2DBD" w:rsidRDefault="009C6DF3" w:rsidP="00E87B42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해당 </w:t>
      </w:r>
      <w:r w:rsidR="001E73C7" w:rsidRPr="00DC2DBD">
        <w:rPr>
          <w:rFonts w:asciiTheme="minorHAnsi" w:eastAsiaTheme="minorHAnsi" w:hAnsiTheme="minorHAnsi"/>
        </w:rPr>
        <w:t>SCMS</w:t>
      </w:r>
      <w:r w:rsidR="009D286F" w:rsidRPr="00DC2DBD">
        <w:rPr>
          <w:rFonts w:asciiTheme="minorHAnsi" w:eastAsiaTheme="minorHAnsi" w:hAnsiTheme="minorHAnsi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 xml:space="preserve">의 </w:t>
      </w:r>
      <w:r w:rsidRPr="00DC2DBD">
        <w:rPr>
          <w:rFonts w:asciiTheme="minorHAnsi" w:eastAsiaTheme="minorHAnsi" w:hAnsiTheme="minorHAnsi"/>
        </w:rPr>
        <w:t>CPU, Memory, Disk</w:t>
      </w:r>
      <w:r w:rsidRPr="00DC2DBD">
        <w:rPr>
          <w:rFonts w:asciiTheme="minorHAnsi" w:eastAsiaTheme="minorHAnsi" w:hAnsiTheme="minorHAnsi" w:hint="eastAsia"/>
        </w:rPr>
        <w:t>의 사용량을 퍼센트로 나타낸 항목이다.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각각 수치 기반의 테이블과 차트로 나타내었다.</w:t>
      </w:r>
    </w:p>
    <w:p w14:paraId="58213E55" w14:textId="40114C4E" w:rsidR="009C6DF3" w:rsidRPr="00DC2DBD" w:rsidRDefault="001E73C7" w:rsidP="007A4917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="009C6DF3" w:rsidRPr="00DC2DBD">
        <w:rPr>
          <w:rFonts w:asciiTheme="minorHAnsi" w:eastAsiaTheme="minorHAnsi" w:hAnsiTheme="minorHAnsi" w:hint="eastAsia"/>
        </w:rPr>
        <w:t>의 현재 프로세스와 서비스의 목록이다.</w:t>
      </w:r>
      <w:r w:rsidR="009C6DF3" w:rsidRPr="00DC2DBD">
        <w:rPr>
          <w:rFonts w:asciiTheme="minorHAnsi" w:eastAsiaTheme="minorHAnsi" w:hAnsiTheme="minorHAnsi"/>
        </w:rPr>
        <w:t xml:space="preserve"> </w:t>
      </w:r>
      <w:r w:rsidR="009C6DF3" w:rsidRPr="00DC2DBD">
        <w:rPr>
          <w:rFonts w:asciiTheme="minorHAnsi" w:eastAsiaTheme="minorHAnsi" w:hAnsiTheme="minorHAnsi" w:hint="eastAsia"/>
        </w:rPr>
        <w:t>특정 프로세스</w:t>
      </w:r>
      <w:r w:rsidR="00A31245" w:rsidRPr="00DC2DBD">
        <w:rPr>
          <w:rFonts w:asciiTheme="minorHAnsi" w:eastAsiaTheme="minorHAnsi" w:hAnsiTheme="minorHAnsi" w:hint="eastAsia"/>
        </w:rPr>
        <w:t xml:space="preserve"> </w:t>
      </w:r>
      <w:r w:rsidR="00A31245" w:rsidRPr="00DC2DBD">
        <w:rPr>
          <w:rFonts w:asciiTheme="minorHAnsi" w:eastAsiaTheme="minorHAnsi" w:hAnsiTheme="minorHAnsi"/>
        </w:rPr>
        <w:t>/</w:t>
      </w:r>
      <w:r w:rsidR="009C6DF3" w:rsidRPr="00DC2DBD">
        <w:rPr>
          <w:rFonts w:asciiTheme="minorHAnsi" w:eastAsiaTheme="minorHAnsi" w:hAnsiTheme="minorHAnsi" w:hint="eastAsia"/>
        </w:rPr>
        <w:t xml:space="preserve"> 서비스를 정지 또는 </w:t>
      </w:r>
      <w:proofErr w:type="spellStart"/>
      <w:r w:rsidR="009C6DF3" w:rsidRPr="00DC2DBD">
        <w:rPr>
          <w:rFonts w:asciiTheme="minorHAnsi" w:eastAsiaTheme="minorHAnsi" w:hAnsiTheme="minorHAnsi" w:hint="eastAsia"/>
        </w:rPr>
        <w:t>재시작할</w:t>
      </w:r>
      <w:proofErr w:type="spellEnd"/>
      <w:r w:rsidR="009C6DF3" w:rsidRPr="00DC2DBD">
        <w:rPr>
          <w:rFonts w:asciiTheme="minorHAnsi" w:eastAsiaTheme="minorHAnsi" w:hAnsiTheme="minorHAnsi" w:hint="eastAsia"/>
        </w:rPr>
        <w:t xml:space="preserve"> 수 있다.</w:t>
      </w:r>
    </w:p>
    <w:p w14:paraId="2639F33C" w14:textId="5F74EF25" w:rsidR="00B56F2E" w:rsidRPr="00DC2DBD" w:rsidRDefault="009B1394" w:rsidP="00055872">
      <w:pPr>
        <w:pStyle w:val="aff4"/>
        <w:numPr>
          <w:ilvl w:val="0"/>
          <w:numId w:val="14"/>
        </w:numPr>
        <w:ind w:leftChars="0"/>
        <w:rPr>
          <w:rFonts w:asciiTheme="minorHAnsi" w:eastAsiaTheme="minorHAnsi" w:hAnsiTheme="minorHAnsi"/>
        </w:rPr>
      </w:pPr>
      <w:r w:rsidRPr="00DC2DBD">
        <w:rPr>
          <w:rFonts w:asciiTheme="minorHAnsi" w:eastAsiaTheme="minorHAnsi" w:hAnsiTheme="minorHAnsi" w:hint="eastAsia"/>
        </w:rPr>
        <w:t xml:space="preserve">빨간색 버튼은 </w:t>
      </w:r>
      <w:r w:rsidR="001E73C7" w:rsidRPr="00DC2DBD">
        <w:rPr>
          <w:rFonts w:asciiTheme="minorHAnsi" w:eastAsiaTheme="minorHAnsi" w:hAnsiTheme="minorHAnsi" w:hint="eastAsia"/>
        </w:rPr>
        <w:t>SCMS</w:t>
      </w:r>
      <w:r w:rsidR="009D286F" w:rsidRPr="00DC2DBD">
        <w:rPr>
          <w:rFonts w:asciiTheme="minorHAnsi" w:eastAsiaTheme="minorHAnsi" w:hAnsiTheme="minorHAnsi" w:hint="eastAsia"/>
        </w:rPr>
        <w:t xml:space="preserve"> Agent</w:t>
      </w:r>
      <w:r w:rsidRPr="00DC2DBD">
        <w:rPr>
          <w:rFonts w:asciiTheme="minorHAnsi" w:eastAsiaTheme="minorHAnsi" w:hAnsiTheme="minorHAnsi" w:hint="eastAsia"/>
        </w:rPr>
        <w:t>의 시스템을 종료,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녹색</w:t>
      </w:r>
      <w:r w:rsidR="001D31E6" w:rsidRPr="00DC2DBD">
        <w:rPr>
          <w:rFonts w:asciiTheme="minorHAnsi" w:eastAsiaTheme="minorHAnsi" w:hAnsiTheme="minorHAnsi" w:hint="eastAsia"/>
        </w:rPr>
        <w:t xml:space="preserve"> 버튼</w:t>
      </w:r>
      <w:r w:rsidRPr="00DC2DBD">
        <w:rPr>
          <w:rFonts w:asciiTheme="minorHAnsi" w:eastAsiaTheme="minorHAnsi" w:hAnsiTheme="minorHAnsi" w:hint="eastAsia"/>
        </w:rPr>
        <w:t xml:space="preserve">은 </w:t>
      </w:r>
      <w:proofErr w:type="spellStart"/>
      <w:r w:rsidRPr="00DC2DBD">
        <w:rPr>
          <w:rFonts w:asciiTheme="minorHAnsi" w:eastAsiaTheme="minorHAnsi" w:hAnsiTheme="minorHAnsi" w:hint="eastAsia"/>
        </w:rPr>
        <w:t>재시작한다</w:t>
      </w:r>
      <w:proofErr w:type="spellEnd"/>
      <w:r w:rsidRPr="00DC2DBD">
        <w:rPr>
          <w:rFonts w:asciiTheme="minorHAnsi" w:eastAsiaTheme="minorHAnsi" w:hAnsiTheme="minorHAnsi" w:hint="eastAsia"/>
        </w:rPr>
        <w:t>.</w:t>
      </w:r>
    </w:p>
    <w:p w14:paraId="19B9F197" w14:textId="77777777" w:rsidR="00055872" w:rsidRPr="00DC2DBD" w:rsidRDefault="00055872" w:rsidP="00055872">
      <w:pPr>
        <w:rPr>
          <w:rFonts w:asciiTheme="minorHAnsi" w:eastAsiaTheme="minorHAnsi" w:hAnsiTheme="minorHAnsi"/>
        </w:rPr>
      </w:pPr>
    </w:p>
    <w:p w14:paraId="5181DA4B" w14:textId="13CA02C4" w:rsidR="00055872" w:rsidRPr="00DC2DBD" w:rsidRDefault="00055872" w:rsidP="00055872">
      <w:pPr>
        <w:pStyle w:val="a9"/>
        <w:keepNext/>
        <w:rPr>
          <w:rFonts w:asciiTheme="minorHAnsi" w:eastAsiaTheme="minorHAnsi" w:hAnsiTheme="minorHAnsi"/>
        </w:rPr>
      </w:pPr>
      <w:bookmarkStart w:id="35" w:name="_Toc472438839"/>
      <w:r w:rsidRPr="00DC2DBD">
        <w:rPr>
          <w:rFonts w:asciiTheme="minorHAnsi" w:eastAsiaTheme="minorHAnsi" w:hAnsiTheme="minorHAnsi"/>
        </w:rPr>
        <w:t xml:space="preserve">Table </w:t>
      </w:r>
      <w:r w:rsidR="00066173">
        <w:rPr>
          <w:rFonts w:asciiTheme="minorHAnsi" w:eastAsiaTheme="minorHAnsi" w:hAnsiTheme="minorHAnsi"/>
        </w:rPr>
        <w:fldChar w:fldCharType="begin"/>
      </w:r>
      <w:r w:rsidR="00066173">
        <w:rPr>
          <w:rFonts w:asciiTheme="minorHAnsi" w:eastAsiaTheme="minorHAnsi" w:hAnsiTheme="minorHAnsi"/>
        </w:rPr>
        <w:instrText xml:space="preserve"> SEQ Table \* ARABIC </w:instrText>
      </w:r>
      <w:r w:rsidR="00066173">
        <w:rPr>
          <w:rFonts w:asciiTheme="minorHAnsi" w:eastAsiaTheme="minorHAnsi" w:hAnsiTheme="minorHAnsi"/>
        </w:rPr>
        <w:fldChar w:fldCharType="separate"/>
      </w:r>
      <w:r w:rsidR="00860A74">
        <w:rPr>
          <w:rFonts w:asciiTheme="minorHAnsi" w:eastAsiaTheme="minorHAnsi" w:hAnsiTheme="minorHAnsi"/>
          <w:noProof/>
        </w:rPr>
        <w:t>12</w:t>
      </w:r>
      <w:r w:rsidR="00066173">
        <w:rPr>
          <w:rFonts w:asciiTheme="minorHAnsi" w:eastAsiaTheme="minorHAnsi" w:hAnsiTheme="minorHAnsi"/>
        </w:rPr>
        <w:fldChar w:fldCharType="end"/>
      </w:r>
      <w:r w:rsidRPr="00DC2DBD">
        <w:rPr>
          <w:rFonts w:asciiTheme="minorHAnsi" w:eastAsiaTheme="minorHAnsi" w:hAnsiTheme="minorHAnsi"/>
        </w:rPr>
        <w:t xml:space="preserve">. </w:t>
      </w:r>
      <w:r w:rsidR="001E73C7" w:rsidRPr="00DC2DBD">
        <w:rPr>
          <w:rFonts w:asciiTheme="minorHAnsi" w:eastAsiaTheme="minorHAnsi" w:hAnsiTheme="minorHAnsi"/>
        </w:rPr>
        <w:t>SCMS</w:t>
      </w:r>
      <w:r w:rsidR="00D03878" w:rsidRPr="00DC2DBD">
        <w:rPr>
          <w:rFonts w:asciiTheme="minorHAnsi" w:eastAsiaTheme="minorHAnsi" w:hAnsiTheme="minorHAnsi"/>
        </w:rPr>
        <w:t xml:space="preserve"> </w:t>
      </w:r>
      <w:r w:rsidR="00666CED" w:rsidRPr="00DC2DBD">
        <w:rPr>
          <w:rFonts w:asciiTheme="minorHAnsi" w:eastAsiaTheme="minorHAnsi" w:hAnsiTheme="minorHAnsi" w:hint="eastAsia"/>
        </w:rPr>
        <w:t>W</w:t>
      </w:r>
      <w:r w:rsidR="00666CED" w:rsidRPr="00DC2DBD">
        <w:rPr>
          <w:rFonts w:asciiTheme="minorHAnsi" w:eastAsiaTheme="minorHAnsi" w:hAnsiTheme="minorHAnsi"/>
        </w:rPr>
        <w:t>eb Application</w:t>
      </w:r>
      <w:r w:rsidRPr="00DC2DBD">
        <w:rPr>
          <w:rFonts w:asciiTheme="minorHAnsi" w:eastAsiaTheme="minorHAnsi" w:hAnsiTheme="minorHAnsi"/>
        </w:rPr>
        <w:t xml:space="preserve"> </w:t>
      </w:r>
      <w:r w:rsidRPr="00DC2DBD">
        <w:rPr>
          <w:rFonts w:asciiTheme="minorHAnsi" w:eastAsiaTheme="minorHAnsi" w:hAnsiTheme="minorHAnsi" w:hint="eastAsia"/>
        </w:rPr>
        <w:t>화면 목록</w:t>
      </w:r>
      <w:bookmarkEnd w:id="35"/>
    </w:p>
    <w:tbl>
      <w:tblPr>
        <w:tblStyle w:val="ScrollTableNormal"/>
        <w:tblW w:w="5000" w:type="pct"/>
        <w:tblLook w:val="0020" w:firstRow="1" w:lastRow="0" w:firstColumn="0" w:lastColumn="0" w:noHBand="0" w:noVBand="0"/>
      </w:tblPr>
      <w:tblGrid>
        <w:gridCol w:w="1413"/>
        <w:gridCol w:w="1557"/>
        <w:gridCol w:w="6377"/>
      </w:tblGrid>
      <w:tr w:rsidR="00B56F2E" w:rsidRPr="00DC2DBD" w14:paraId="59D27F66" w14:textId="77777777" w:rsidTr="00055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83519B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ID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48276D6C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화면 명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2B9DA512" w14:textId="77777777" w:rsidR="00B56F2E" w:rsidRPr="00DC2DBD" w:rsidRDefault="00B56F2E" w:rsidP="00B005F7">
            <w:pPr>
              <w:jc w:val="center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설명</w:t>
            </w:r>
          </w:p>
        </w:tc>
      </w:tr>
      <w:tr w:rsidR="00B56F2E" w:rsidRPr="00DC2DBD" w14:paraId="61D55AE3" w14:textId="77777777" w:rsidTr="00055872"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7B6E606A" w14:textId="745EB0FD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-UI-01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5475C615" w14:textId="311A3D40" w:rsidR="00B56F2E" w:rsidRPr="00DC2DBD" w:rsidRDefault="00266CCB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  <w:color w:val="404040"/>
              </w:rPr>
              <w:t>Main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5EB4CB16" w14:textId="72886AC1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 xml:space="preserve">각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에 대한 요약된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15045248" w14:textId="67CAD86F" w:rsidR="00266CCB" w:rsidRPr="00DC2DBD" w:rsidRDefault="00D034DF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  <w:r w:rsidR="00266CCB" w:rsidRPr="00DC2DBD">
              <w:rPr>
                <w:rFonts w:asciiTheme="minorHAnsi" w:eastAsiaTheme="minorHAnsi" w:hAnsiTheme="minorHAnsi"/>
              </w:rPr>
              <w:t xml:space="preserve"> </w:t>
            </w:r>
            <w:r w:rsidR="00266CCB" w:rsidRPr="00DC2DBD">
              <w:rPr>
                <w:rFonts w:asciiTheme="minorHAnsi" w:eastAsiaTheme="minorHAnsi" w:hAnsiTheme="minorHAnsi" w:hint="eastAsia"/>
              </w:rPr>
              <w:t>진입 가능</w:t>
            </w:r>
          </w:p>
        </w:tc>
      </w:tr>
      <w:tr w:rsidR="00B56F2E" w:rsidRPr="00DC2DBD" w14:paraId="2233FBBC" w14:textId="77777777" w:rsidTr="009367C7">
        <w:trPr>
          <w:trHeight w:val="1062"/>
        </w:trPr>
        <w:tc>
          <w:tcPr>
            <w:tcW w:w="756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39EB5554" w14:textId="7B01F77A" w:rsidR="00B56F2E" w:rsidRPr="00DC2DBD" w:rsidRDefault="001E73C7" w:rsidP="00B005F7">
            <w:pPr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/>
              </w:rPr>
              <w:t>SCMS</w:t>
            </w:r>
            <w:r w:rsidR="00266CCB" w:rsidRPr="00DC2DBD">
              <w:rPr>
                <w:rFonts w:asciiTheme="minorHAnsi" w:eastAsiaTheme="minorHAnsi" w:hAnsiTheme="minorHAnsi"/>
              </w:rPr>
              <w:t>-UI-02</w:t>
            </w:r>
          </w:p>
        </w:tc>
        <w:tc>
          <w:tcPr>
            <w:tcW w:w="8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14355481" w14:textId="41594DFA" w:rsidR="00B56F2E" w:rsidRPr="00DC2DBD" w:rsidRDefault="00D034DF" w:rsidP="00266CCB">
            <w:pPr>
              <w:jc w:val="left"/>
              <w:rPr>
                <w:rFonts w:asciiTheme="minorHAnsi" w:eastAsiaTheme="minorHAnsi" w:hAnsiTheme="minorHAnsi"/>
                <w:color w:val="404040"/>
              </w:rPr>
            </w:pPr>
            <w:r w:rsidRPr="00DC2DBD">
              <w:rPr>
                <w:rFonts w:asciiTheme="minorHAnsi" w:eastAsiaTheme="minorHAnsi" w:hAnsiTheme="minorHAnsi" w:hint="eastAsia"/>
                <w:color w:val="404040"/>
              </w:rPr>
              <w:t>SCMS Info</w:t>
            </w:r>
            <w:r w:rsidR="000B74EA" w:rsidRPr="00DC2DBD">
              <w:rPr>
                <w:rFonts w:asciiTheme="minorHAnsi" w:eastAsiaTheme="minorHAnsi" w:hAnsiTheme="minorHAnsi" w:hint="eastAsia"/>
                <w:color w:val="404040"/>
              </w:rPr>
              <w:t xml:space="preserve"> Monitoring UI</w:t>
            </w:r>
          </w:p>
        </w:tc>
        <w:tc>
          <w:tcPr>
            <w:tcW w:w="3411" w:type="pct"/>
            <w:tcMar>
              <w:top w:w="30" w:type="dxa"/>
              <w:left w:w="30" w:type="dxa"/>
              <w:bottom w:w="20" w:type="dxa"/>
              <w:right w:w="30" w:type="dxa"/>
            </w:tcMar>
            <w:vAlign w:val="top"/>
          </w:tcPr>
          <w:p w14:paraId="6BC152CA" w14:textId="22554050" w:rsidR="00B56F2E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 w:hint="eastAsia"/>
              </w:rPr>
              <w:t>SCMS</w:t>
            </w:r>
            <w:r w:rsidR="009D286F" w:rsidRPr="00DC2DBD">
              <w:rPr>
                <w:rFonts w:asciiTheme="minorHAnsi" w:eastAsiaTheme="minorHAnsi" w:hAnsiTheme="minorHAnsi" w:hint="eastAsia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 xml:space="preserve">의 상세 </w:t>
            </w:r>
            <w:r w:rsidR="00D034DF" w:rsidRPr="00DC2DBD">
              <w:rPr>
                <w:rFonts w:asciiTheme="minorHAnsi" w:eastAsiaTheme="minorHAnsi" w:hAnsiTheme="minorHAnsi"/>
              </w:rPr>
              <w:t>SCMS Info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>출력</w:t>
            </w:r>
          </w:p>
          <w:p w14:paraId="5CF79C4C" w14:textId="7C30E3D9" w:rsidR="00266CCB" w:rsidRPr="00DC2DBD" w:rsidRDefault="00266CCB" w:rsidP="00B005F7">
            <w:pPr>
              <w:pStyle w:val="50"/>
              <w:rPr>
                <w:rFonts w:asciiTheme="minorHAnsi" w:eastAsiaTheme="minorHAnsi" w:hAnsiTheme="minorHAnsi"/>
              </w:rPr>
            </w:pP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프로세스/서비스 및 시스템 조정 가능,</w:t>
            </w:r>
            <w:r w:rsidRPr="00DC2DBD">
              <w:rPr>
                <w:rFonts w:asciiTheme="minorHAnsi" w:eastAsiaTheme="minorHAnsi" w:hAnsiTheme="minorHAnsi"/>
              </w:rPr>
              <w:t xml:space="preserve"> </w:t>
            </w:r>
            <w:r w:rsidRPr="00DC2DBD">
              <w:rPr>
                <w:rFonts w:asciiTheme="minorHAnsi" w:eastAsiaTheme="minorHAnsi" w:hAnsiTheme="minorHAnsi" w:hint="eastAsia"/>
              </w:rPr>
              <w:t xml:space="preserve">해당 </w:t>
            </w:r>
            <w:r w:rsidR="001E73C7" w:rsidRPr="00DC2DBD">
              <w:rPr>
                <w:rFonts w:asciiTheme="minorHAnsi" w:eastAsiaTheme="minorHAnsi" w:hAnsiTheme="minorHAnsi"/>
              </w:rPr>
              <w:t>SCMS</w:t>
            </w:r>
            <w:r w:rsidR="009D286F" w:rsidRPr="00DC2DBD">
              <w:rPr>
                <w:rFonts w:asciiTheme="minorHAnsi" w:eastAsiaTheme="minorHAnsi" w:hAnsiTheme="minorHAnsi"/>
              </w:rPr>
              <w:t xml:space="preserve"> Agent</w:t>
            </w:r>
            <w:r w:rsidRPr="00DC2DBD">
              <w:rPr>
                <w:rFonts w:asciiTheme="minorHAnsi" w:eastAsiaTheme="minorHAnsi" w:hAnsiTheme="minorHAnsi" w:hint="eastAsia"/>
              </w:rPr>
              <w:t>의 삭제 가능</w:t>
            </w:r>
          </w:p>
        </w:tc>
      </w:tr>
    </w:tbl>
    <w:p w14:paraId="69C27C71" w14:textId="77777777" w:rsidR="007A72B0" w:rsidRPr="00DC2DBD" w:rsidRDefault="007A72B0">
      <w:pPr>
        <w:rPr>
          <w:rFonts w:asciiTheme="minorHAnsi" w:eastAsiaTheme="minorHAnsi" w:hAnsiTheme="minorHAnsi"/>
        </w:rPr>
      </w:pPr>
    </w:p>
    <w:sectPr w:rsidR="007A72B0" w:rsidRPr="00DC2DBD" w:rsidSect="00B6245D">
      <w:headerReference w:type="even" r:id="rId16"/>
      <w:headerReference w:type="default" r:id="rId17"/>
      <w:footerReference w:type="default" r:id="rId18"/>
      <w:headerReference w:type="first" r:id="rId19"/>
      <w:pgSz w:w="11909" w:h="16834"/>
      <w:pgMar w:top="1134" w:right="1134" w:bottom="1134" w:left="1418" w:header="1134" w:footer="720" w:gutter="0"/>
      <w:pgNumType w:start="1"/>
      <w:cols w:space="709"/>
      <w:docGrid w:linePitch="27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4" w:author="YeongHoon Jang" w:date="2017-01-19T10:28:00Z" w:initials="YJ">
    <w:p w14:paraId="64ADDD49" w14:textId="7D0F1BE6" w:rsidR="0084474D" w:rsidRDefault="0084474D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전송하는</w:t>
      </w:r>
      <w:r>
        <w:rPr>
          <w:rFonts w:hint="eastAsia"/>
        </w:rPr>
        <w:t xml:space="preserve"> </w:t>
      </w:r>
      <w:r>
        <w:t>PC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식별하기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t>PC_name</w:t>
      </w:r>
      <w:proofErr w:type="spellEnd"/>
      <w:r>
        <w:t xml:space="preserve"> </w:t>
      </w:r>
      <w:r>
        <w:rPr>
          <w:rFonts w:hint="eastAsia"/>
        </w:rPr>
        <w:t>추가</w:t>
      </w:r>
    </w:p>
  </w:comment>
  <w:comment w:id="15" w:author="YeongHoon Jang" w:date="2017-03-07T10:57:00Z" w:initials="YJ">
    <w:p w14:paraId="47AE335A" w14:textId="4F74ADE7" w:rsidR="0084474D" w:rsidRDefault="0084474D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SCMS Server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정의를</w:t>
      </w:r>
      <w:r>
        <w:rPr>
          <w:rFonts w:hint="eastAsia"/>
        </w:rPr>
        <w:t xml:space="preserve"> </w:t>
      </w:r>
      <w:r>
        <w:rPr>
          <w:rFonts w:hint="eastAsia"/>
        </w:rPr>
        <w:t>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데이터에서</w:t>
      </w:r>
      <w:r>
        <w:rPr>
          <w:rFonts w:hint="eastAsia"/>
        </w:rPr>
        <w:t xml:space="preserve"> </w:t>
      </w:r>
      <w:r>
        <w:rPr>
          <w:rFonts w:hint="eastAsia"/>
        </w:rPr>
        <w:t>제외시켰다</w:t>
      </w:r>
      <w:r>
        <w:rPr>
          <w:rFonts w:hint="eastAsia"/>
        </w:rPr>
        <w:t>.</w:t>
      </w:r>
    </w:p>
  </w:comment>
  <w:comment w:id="16" w:author="YeongHoon Jang" w:date="2017-01-23T11:23:00Z" w:initials="YJ">
    <w:p w14:paraId="3FFFC4DF" w14:textId="310971C5" w:rsidR="0084474D" w:rsidRDefault="0084474D">
      <w:pPr>
        <w:pStyle w:val="ac"/>
      </w:pPr>
      <w:r>
        <w:rPr>
          <w:rStyle w:val="afd"/>
        </w:rPr>
        <w:annotationRef/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서버가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</w:t>
      </w:r>
      <w:r>
        <w:t>REATE_time</w:t>
      </w:r>
      <w:proofErr w:type="spellEnd"/>
      <w:r>
        <w:t xml:space="preserve"> </w:t>
      </w:r>
      <w:r>
        <w:rPr>
          <w:rFonts w:hint="eastAsia"/>
        </w:rPr>
        <w:t>추가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ADDD49" w15:done="0"/>
  <w15:commentEx w15:paraId="47AE335A" w15:paraIdParent="64ADDD49" w15:done="0"/>
  <w15:commentEx w15:paraId="3FFFC4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4ADDD49" w16cid:durableId="1DA0DEF2"/>
  <w16cid:commentId w16cid:paraId="47AE335A" w16cid:durableId="1DA0DEF3"/>
  <w16cid:commentId w16cid:paraId="3FFFC4DF" w16cid:durableId="1DA0DEF4"/>
  <w16cid:commentId w16cid:paraId="636A4D67" w16cid:durableId="1DA0DEF5"/>
  <w16cid:commentId w16cid:paraId="5A076CC2" w16cid:durableId="1DA0DEF6"/>
  <w16cid:commentId w16cid:paraId="2B011BE7" w16cid:durableId="1DA0DEF7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BD921" w14:textId="77777777" w:rsidR="000E3E18" w:rsidRDefault="000E3E18">
      <w:r>
        <w:separator/>
      </w:r>
    </w:p>
  </w:endnote>
  <w:endnote w:type="continuationSeparator" w:id="0">
    <w:p w14:paraId="35303718" w14:textId="77777777" w:rsidR="000E3E18" w:rsidRDefault="000E3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체">
    <w:charset w:val="81"/>
    <w:family w:val="auto"/>
    <w:pitch w:val="variable"/>
    <w:sig w:usb0="B00002AF" w:usb1="69D77CFB" w:usb2="00000030" w:usb3="00000000" w:csb0="0008009F" w:csb1="00000000"/>
  </w:font>
  <w:font w:name="돋움체">
    <w:charset w:val="81"/>
    <w:family w:val="auto"/>
    <w:pitch w:val="variable"/>
    <w:sig w:usb0="B00002AF" w:usb1="69D77CFB" w:usb2="00000030" w:usb3="00000000" w:csb0="0008009F" w:csb1="00000000"/>
  </w:font>
  <w:font w:name="돋움">
    <w:charset w:val="81"/>
    <w:family w:val="auto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ms Rmn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9344"/>
    </w:tblGrid>
    <w:tr w:rsidR="0084474D" w14:paraId="03AD974E" w14:textId="77777777" w:rsidTr="006B5C97">
      <w:trPr>
        <w:trHeight w:val="1123"/>
      </w:trPr>
      <w:tc>
        <w:tcPr>
          <w:tcW w:w="9552" w:type="dxa"/>
        </w:tcPr>
        <w:p w14:paraId="2C5FDEDC" w14:textId="77777777" w:rsidR="0084474D" w:rsidRPr="006B5C97" w:rsidRDefault="0084474D" w:rsidP="006B5C97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  <w:rPr>
              <w:rFonts w:eastAsia="돋움체"/>
              <w:b/>
              <w:sz w:val="24"/>
            </w:rPr>
          </w:pPr>
          <w:r w:rsidRPr="006B5C97">
            <w:rPr>
              <w:rFonts w:eastAsia="돋움체"/>
              <w:b/>
              <w:sz w:val="24"/>
            </w:rPr>
            <w:t>PROPRIETARY NOTICE:</w:t>
          </w:r>
        </w:p>
        <w:p w14:paraId="74F55AE9" w14:textId="77777777" w:rsidR="0084474D" w:rsidRDefault="0084474D" w:rsidP="00D001FA">
          <w:pPr>
            <w:pStyle w:val="a6"/>
            <w:tabs>
              <w:tab w:val="clear" w:pos="4252"/>
              <w:tab w:val="clear" w:pos="8504"/>
              <w:tab w:val="left" w:pos="771"/>
            </w:tabs>
            <w:jc w:val="center"/>
          </w:pPr>
          <w:r w:rsidRPr="006B5C97">
            <w:rPr>
              <w:rFonts w:eastAsia="돋움체" w:hint="eastAsia"/>
              <w:b/>
            </w:rPr>
            <w:t>This document</w:t>
          </w:r>
          <w:r w:rsidRPr="006B5C97">
            <w:rPr>
              <w:rFonts w:eastAsia="돋움체"/>
              <w:b/>
            </w:rPr>
            <w:t xml:space="preserve"> includes data that shall not be disclosed outside S</w:t>
          </w:r>
          <w:r w:rsidRPr="006B5C97">
            <w:rPr>
              <w:rFonts w:eastAsia="돋움체" w:hint="eastAsia"/>
              <w:b/>
            </w:rPr>
            <w:t>I</w:t>
          </w:r>
          <w:r w:rsidRPr="006B5C97">
            <w:rPr>
              <w:rFonts w:eastAsia="돋움체" w:hint="eastAsia"/>
              <w:b/>
              <w:i/>
              <w:iCs/>
            </w:rPr>
            <w:t xml:space="preserve"> </w:t>
          </w:r>
          <w:r>
            <w:rPr>
              <w:rFonts w:eastAsia="돋움체" w:hint="eastAsia"/>
              <w:b/>
            </w:rPr>
            <w:t>and s</w:t>
          </w:r>
          <w:r w:rsidRPr="006B5C97">
            <w:rPr>
              <w:rFonts w:eastAsia="돋움체"/>
              <w:b/>
            </w:rPr>
            <w:t xml:space="preserve">hall not be </w:t>
          </w:r>
          <w:r w:rsidRPr="006B5C97">
            <w:rPr>
              <w:b/>
            </w:rPr>
            <w:t>duplicated, used, or disclosed, in whole or in part, for any purpose other than internal reference unless authori</w:t>
          </w:r>
          <w:r w:rsidRPr="006B5C97">
            <w:rPr>
              <w:rFonts w:hint="eastAsia"/>
              <w:b/>
            </w:rPr>
            <w:t>z</w:t>
          </w:r>
          <w:r w:rsidRPr="006B5C97">
            <w:rPr>
              <w:b/>
            </w:rPr>
            <w:t>ed</w:t>
          </w:r>
          <w:r w:rsidRPr="006B5C97">
            <w:rPr>
              <w:rFonts w:hint="eastAsia"/>
              <w:b/>
            </w:rPr>
            <w:t>.</w:t>
          </w:r>
        </w:p>
      </w:tc>
    </w:tr>
  </w:tbl>
  <w:p w14:paraId="35924C26" w14:textId="77777777" w:rsidR="0084474D" w:rsidRPr="00D001FA" w:rsidRDefault="0084474D" w:rsidP="006B5C97">
    <w:pPr>
      <w:pStyle w:val="a6"/>
      <w:jc w:val="cen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63715" w14:textId="65C5878B" w:rsidR="0084474D" w:rsidRPr="004454C7" w:rsidRDefault="0084474D" w:rsidP="004454C7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2B2360" w14:textId="77777777" w:rsidR="000E3E18" w:rsidRDefault="000E3E18">
      <w:r>
        <w:separator/>
      </w:r>
    </w:p>
  </w:footnote>
  <w:footnote w:type="continuationSeparator" w:id="0">
    <w:p w14:paraId="7998EEE8" w14:textId="77777777" w:rsidR="000E3E18" w:rsidRDefault="000E3E18">
      <w:r>
        <w:continuationSeparator/>
      </w:r>
    </w:p>
  </w:footnote>
  <w:footnote w:id="1">
    <w:p w14:paraId="21DEA850" w14:textId="1F003898" w:rsidR="0084474D" w:rsidRDefault="0084474D">
      <w:pPr>
        <w:pStyle w:val="af6"/>
      </w:pPr>
      <w:r>
        <w:rPr>
          <w:rStyle w:val="af7"/>
        </w:rPr>
        <w:footnoteRef/>
      </w:r>
      <w:r>
        <w:t xml:space="preserve"> </w:t>
      </w:r>
      <w:r w:rsidRPr="00755373">
        <w:rPr>
          <w:rFonts w:asciiTheme="minorHAnsi" w:eastAsiaTheme="minorHAnsi" w:hAnsiTheme="minorHAnsi" w:hint="eastAsia"/>
        </w:rPr>
        <w:t>Figure 8 참고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1AA92" w14:textId="7F73EF64" w:rsidR="0084474D" w:rsidRDefault="0084474D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BE94523" w14:textId="77777777" w:rsidR="0084474D" w:rsidRDefault="0084474D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D50658" w14:textId="46D12839" w:rsidR="0084474D" w:rsidRDefault="0084474D">
    <w:pPr>
      <w:pStyle w:val="a4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806EF" w14:textId="5F05BA02" w:rsidR="0084474D" w:rsidRPr="004454C7" w:rsidRDefault="0084474D" w:rsidP="004454C7">
    <w:pPr>
      <w:pStyle w:val="a4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BF78D" w14:textId="1877CBC6" w:rsidR="0084474D" w:rsidRDefault="0084474D">
    <w:pPr>
      <w:pStyle w:val="a4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21ABC"/>
    <w:multiLevelType w:val="multilevel"/>
    <w:tmpl w:val="F366205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119" w:firstLine="0"/>
      </w:pPr>
      <w:rPr>
        <w:rFonts w:hint="eastAsia"/>
        <w:shd w:val="clear" w:color="auto" w:fill="auto"/>
      </w:rPr>
    </w:lvl>
    <w:lvl w:ilvl="2">
      <w:start w:val="1"/>
      <w:numFmt w:val="decimal"/>
      <w:pStyle w:val="3"/>
      <w:suff w:val="space"/>
      <w:lvlText w:val="%1.%2.%3."/>
      <w:lvlJc w:val="left"/>
      <w:pPr>
        <w:ind w:left="1701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">
    <w:nsid w:val="090A02DD"/>
    <w:multiLevelType w:val="hybridMultilevel"/>
    <w:tmpl w:val="33BC3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F91421D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>
    <w:nsid w:val="22873D63"/>
    <w:multiLevelType w:val="hybridMultilevel"/>
    <w:tmpl w:val="83C45D10"/>
    <w:lvl w:ilvl="0" w:tplc="6164C3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437018F"/>
    <w:multiLevelType w:val="multilevel"/>
    <w:tmpl w:val="08F6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B01A1F"/>
    <w:multiLevelType w:val="hybridMultilevel"/>
    <w:tmpl w:val="5B58AA4E"/>
    <w:lvl w:ilvl="0" w:tplc="E910ABB2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C6B350F"/>
    <w:multiLevelType w:val="hybridMultilevel"/>
    <w:tmpl w:val="3D66EEE8"/>
    <w:lvl w:ilvl="0" w:tplc="6218CF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38C4B30"/>
    <w:multiLevelType w:val="hybridMultilevel"/>
    <w:tmpl w:val="5288BA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DAA5EAE"/>
    <w:multiLevelType w:val="hybridMultilevel"/>
    <w:tmpl w:val="13064D6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0AA7506"/>
    <w:multiLevelType w:val="hybridMultilevel"/>
    <w:tmpl w:val="F5E02618"/>
    <w:lvl w:ilvl="0" w:tplc="C4209F5C">
      <w:start w:val="1"/>
      <w:numFmt w:val="bullet"/>
      <w:pStyle w:val="30"/>
      <w:lvlText w:val=""/>
      <w:lvlJc w:val="left"/>
      <w:pPr>
        <w:ind w:left="8108" w:hanging="400"/>
      </w:pPr>
      <w:rPr>
        <w:rFonts w:ascii="Wingdings" w:hAnsi="Wingdings" w:hint="default"/>
      </w:rPr>
    </w:lvl>
    <w:lvl w:ilvl="1" w:tplc="D6E461F0">
      <w:numFmt w:val="bullet"/>
      <w:lvlText w:val="-"/>
      <w:lvlJc w:val="left"/>
      <w:pPr>
        <w:ind w:left="8468" w:hanging="360"/>
      </w:pPr>
      <w:rPr>
        <w:rFonts w:ascii="Arial" w:eastAsia="바탕체" w:hAnsi="Arial" w:cs="Arial" w:hint="default"/>
      </w:rPr>
    </w:lvl>
    <w:lvl w:ilvl="2" w:tplc="04090005">
      <w:start w:val="1"/>
      <w:numFmt w:val="bullet"/>
      <w:lvlText w:val=""/>
      <w:lvlJc w:val="left"/>
      <w:pPr>
        <w:ind w:left="89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93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7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1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5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08" w:hanging="400"/>
      </w:pPr>
      <w:rPr>
        <w:rFonts w:ascii="Wingdings" w:hAnsi="Wingdings" w:hint="default"/>
      </w:rPr>
    </w:lvl>
  </w:abstractNum>
  <w:abstractNum w:abstractNumId="10">
    <w:nsid w:val="43931057"/>
    <w:multiLevelType w:val="hybridMultilevel"/>
    <w:tmpl w:val="9424BD3A"/>
    <w:lvl w:ilvl="0" w:tplc="D902CB30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4EAC5484"/>
    <w:multiLevelType w:val="hybridMultilevel"/>
    <w:tmpl w:val="7E30620C"/>
    <w:lvl w:ilvl="0" w:tplc="DED4FD94">
      <w:start w:val="4"/>
      <w:numFmt w:val="bullet"/>
      <w:pStyle w:val="10"/>
      <w:lvlText w:val="-"/>
      <w:lvlJc w:val="left"/>
      <w:pPr>
        <w:ind w:left="760" w:hanging="360"/>
      </w:pPr>
      <w:rPr>
        <w:rFonts w:ascii="Arial" w:eastAsia="바탕체" w:hAnsi="Arial" w:cs="Arial" w:hint="default"/>
      </w:rPr>
    </w:lvl>
    <w:lvl w:ilvl="1" w:tplc="B5646E6C">
      <w:start w:val="1252"/>
      <w:numFmt w:val="bullet"/>
      <w:pStyle w:val="20"/>
      <w:lvlText w:val="•"/>
      <w:lvlJc w:val="left"/>
      <w:pPr>
        <w:ind w:left="1200" w:hanging="400"/>
      </w:pPr>
      <w:rPr>
        <w:rFonts w:ascii="Arial" w:hAnsi="Aria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4F5F2DF8"/>
    <w:multiLevelType w:val="hybridMultilevel"/>
    <w:tmpl w:val="86E8094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56787DE5"/>
    <w:multiLevelType w:val="hybridMultilevel"/>
    <w:tmpl w:val="0DACE53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5B272057"/>
    <w:multiLevelType w:val="hybridMultilevel"/>
    <w:tmpl w:val="AF1084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5B61727C"/>
    <w:multiLevelType w:val="hybridMultilevel"/>
    <w:tmpl w:val="B70CD2C4"/>
    <w:lvl w:ilvl="0" w:tplc="317AA174">
      <w:numFmt w:val="bullet"/>
      <w:pStyle w:val="40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5C242D57"/>
    <w:multiLevelType w:val="hybridMultilevel"/>
    <w:tmpl w:val="2F60CCA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1A3639B"/>
    <w:multiLevelType w:val="multilevel"/>
    <w:tmpl w:val="55E256BC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8">
    <w:nsid w:val="66C56A8A"/>
    <w:multiLevelType w:val="hybridMultilevel"/>
    <w:tmpl w:val="1A8249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B810CB9"/>
    <w:multiLevelType w:val="hybridMultilevel"/>
    <w:tmpl w:val="6C3EE6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73013C74"/>
    <w:multiLevelType w:val="hybridMultilevel"/>
    <w:tmpl w:val="839C789E"/>
    <w:lvl w:ilvl="0" w:tplc="C1988114">
      <w:start w:val="1"/>
      <w:numFmt w:val="bullet"/>
      <w:pStyle w:val="50"/>
      <w:lvlText w:val="-"/>
      <w:lvlJc w:val="left"/>
      <w:pPr>
        <w:ind w:left="3376" w:hanging="400"/>
      </w:pPr>
      <w:rPr>
        <w:rFonts w:ascii="Arial" w:eastAsia="바탕체" w:hAnsi="Arial" w:cs="Arial" w:hint="default"/>
      </w:rPr>
    </w:lvl>
    <w:lvl w:ilvl="1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>
    <w:nsid w:val="76805E39"/>
    <w:multiLevelType w:val="multilevel"/>
    <w:tmpl w:val="A94A0F54"/>
    <w:lvl w:ilvl="0">
      <w:start w:val="1"/>
      <w:numFmt w:val="decimal"/>
      <w:pStyle w:val="5-"/>
      <w:lvlText w:val="%1."/>
      <w:lvlJc w:val="left"/>
      <w:pPr>
        <w:tabs>
          <w:tab w:val="num" w:pos="560"/>
        </w:tabs>
        <w:ind w:left="560" w:hanging="360"/>
      </w:pPr>
    </w:lvl>
    <w:lvl w:ilvl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</w:lvl>
    <w:lvl w:ilvl="2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</w:lvl>
    <w:lvl w:ilvl="3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</w:lvl>
    <w:lvl w:ilvl="4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</w:lvl>
    <w:lvl w:ilvl="5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</w:lvl>
    <w:lvl w:ilvl="6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</w:lvl>
    <w:lvl w:ilvl="7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</w:lvl>
    <w:lvl w:ilvl="8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9"/>
  </w:num>
  <w:num w:numId="5">
    <w:abstractNumId w:val="21"/>
  </w:num>
  <w:num w:numId="6">
    <w:abstractNumId w:val="20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10"/>
  </w:num>
  <w:num w:numId="12">
    <w:abstractNumId w:val="8"/>
  </w:num>
  <w:num w:numId="13">
    <w:abstractNumId w:val="18"/>
  </w:num>
  <w:num w:numId="14">
    <w:abstractNumId w:val="16"/>
  </w:num>
  <w:num w:numId="15">
    <w:abstractNumId w:val="14"/>
  </w:num>
  <w:num w:numId="16">
    <w:abstractNumId w:val="4"/>
  </w:num>
  <w:num w:numId="17">
    <w:abstractNumId w:val="2"/>
  </w:num>
  <w:num w:numId="18">
    <w:abstractNumId w:val="7"/>
  </w:num>
  <w:num w:numId="19">
    <w:abstractNumId w:val="1"/>
  </w:num>
  <w:num w:numId="20">
    <w:abstractNumId w:val="3"/>
  </w:num>
  <w:num w:numId="21">
    <w:abstractNumId w:val="12"/>
  </w:num>
  <w:num w:numId="22">
    <w:abstractNumId w:val="13"/>
  </w:num>
  <w:numIdMacAtCleanup w:val="15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YeongHoon Jang">
    <w15:presenceInfo w15:providerId="Windows Live" w15:userId="bbcff8dc752ef2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activeWritingStyle w:appName="MSWord" w:lang="en-GB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00"/>
  <w:doNotHyphenateCaps/>
  <w:drawingGridHorizontalSpacing w:val="100"/>
  <w:drawingGridVerticalSpacing w:val="271"/>
  <w:displayHorizontalDrawingGridEvery w:val="0"/>
  <w:characterSpacingControl w:val="doNotCompress"/>
  <w:noLineBreaksAfter w:lang="ko-KR" w:val="([\{‘“〈《「『【〔＄（［｛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B1E"/>
    <w:rsid w:val="00000230"/>
    <w:rsid w:val="000012D3"/>
    <w:rsid w:val="00001CC6"/>
    <w:rsid w:val="00002164"/>
    <w:rsid w:val="000027F9"/>
    <w:rsid w:val="00003231"/>
    <w:rsid w:val="000037B7"/>
    <w:rsid w:val="000044F5"/>
    <w:rsid w:val="00005101"/>
    <w:rsid w:val="00005D0C"/>
    <w:rsid w:val="0000762C"/>
    <w:rsid w:val="00007917"/>
    <w:rsid w:val="00007D50"/>
    <w:rsid w:val="0001041D"/>
    <w:rsid w:val="00010EA4"/>
    <w:rsid w:val="00013479"/>
    <w:rsid w:val="0001554B"/>
    <w:rsid w:val="00017401"/>
    <w:rsid w:val="0002095E"/>
    <w:rsid w:val="000211A5"/>
    <w:rsid w:val="00023014"/>
    <w:rsid w:val="00023912"/>
    <w:rsid w:val="00031E9F"/>
    <w:rsid w:val="0003254F"/>
    <w:rsid w:val="00032835"/>
    <w:rsid w:val="00033BD0"/>
    <w:rsid w:val="00033CCB"/>
    <w:rsid w:val="0003773D"/>
    <w:rsid w:val="00037BE1"/>
    <w:rsid w:val="000404F9"/>
    <w:rsid w:val="00040D22"/>
    <w:rsid w:val="00045F74"/>
    <w:rsid w:val="00050368"/>
    <w:rsid w:val="0005568E"/>
    <w:rsid w:val="00055872"/>
    <w:rsid w:val="00056A45"/>
    <w:rsid w:val="00056CA5"/>
    <w:rsid w:val="00060D72"/>
    <w:rsid w:val="00061DF5"/>
    <w:rsid w:val="00062BE0"/>
    <w:rsid w:val="00064732"/>
    <w:rsid w:val="00066173"/>
    <w:rsid w:val="00067343"/>
    <w:rsid w:val="00070035"/>
    <w:rsid w:val="00071101"/>
    <w:rsid w:val="000725C5"/>
    <w:rsid w:val="00072AB4"/>
    <w:rsid w:val="00073697"/>
    <w:rsid w:val="00074162"/>
    <w:rsid w:val="00074B66"/>
    <w:rsid w:val="000764EC"/>
    <w:rsid w:val="00077C2B"/>
    <w:rsid w:val="00080161"/>
    <w:rsid w:val="000806BC"/>
    <w:rsid w:val="00081F02"/>
    <w:rsid w:val="00082506"/>
    <w:rsid w:val="00082787"/>
    <w:rsid w:val="0008370A"/>
    <w:rsid w:val="00084802"/>
    <w:rsid w:val="000857AE"/>
    <w:rsid w:val="00092C7A"/>
    <w:rsid w:val="000A006F"/>
    <w:rsid w:val="000A0A61"/>
    <w:rsid w:val="000A30FF"/>
    <w:rsid w:val="000A313B"/>
    <w:rsid w:val="000A55D9"/>
    <w:rsid w:val="000A5F70"/>
    <w:rsid w:val="000A6C06"/>
    <w:rsid w:val="000A728A"/>
    <w:rsid w:val="000B2C0B"/>
    <w:rsid w:val="000B31F7"/>
    <w:rsid w:val="000B403A"/>
    <w:rsid w:val="000B41AA"/>
    <w:rsid w:val="000B5D4F"/>
    <w:rsid w:val="000B68D0"/>
    <w:rsid w:val="000B6D96"/>
    <w:rsid w:val="000B74EA"/>
    <w:rsid w:val="000C31FE"/>
    <w:rsid w:val="000C5385"/>
    <w:rsid w:val="000C5795"/>
    <w:rsid w:val="000C7BFF"/>
    <w:rsid w:val="000D0997"/>
    <w:rsid w:val="000D1D77"/>
    <w:rsid w:val="000D25E4"/>
    <w:rsid w:val="000D3657"/>
    <w:rsid w:val="000D3DBA"/>
    <w:rsid w:val="000D53C4"/>
    <w:rsid w:val="000D5A61"/>
    <w:rsid w:val="000D5D14"/>
    <w:rsid w:val="000D6833"/>
    <w:rsid w:val="000E073B"/>
    <w:rsid w:val="000E158D"/>
    <w:rsid w:val="000E29FC"/>
    <w:rsid w:val="000E2BC6"/>
    <w:rsid w:val="000E3E18"/>
    <w:rsid w:val="000E48CC"/>
    <w:rsid w:val="000E645B"/>
    <w:rsid w:val="000E6ABA"/>
    <w:rsid w:val="000F286B"/>
    <w:rsid w:val="000F2E8C"/>
    <w:rsid w:val="000F3AEC"/>
    <w:rsid w:val="000F438F"/>
    <w:rsid w:val="000F4F94"/>
    <w:rsid w:val="000F6264"/>
    <w:rsid w:val="000F7D40"/>
    <w:rsid w:val="00100FD8"/>
    <w:rsid w:val="00102697"/>
    <w:rsid w:val="001038EA"/>
    <w:rsid w:val="00104D09"/>
    <w:rsid w:val="001051F9"/>
    <w:rsid w:val="001061E0"/>
    <w:rsid w:val="00106247"/>
    <w:rsid w:val="00106CBE"/>
    <w:rsid w:val="001071DB"/>
    <w:rsid w:val="001073E2"/>
    <w:rsid w:val="001108EA"/>
    <w:rsid w:val="00110E4C"/>
    <w:rsid w:val="00110F7C"/>
    <w:rsid w:val="00112579"/>
    <w:rsid w:val="00112C43"/>
    <w:rsid w:val="00113DD6"/>
    <w:rsid w:val="00114526"/>
    <w:rsid w:val="00115F10"/>
    <w:rsid w:val="00116511"/>
    <w:rsid w:val="00116D56"/>
    <w:rsid w:val="00117690"/>
    <w:rsid w:val="001178CF"/>
    <w:rsid w:val="0012007E"/>
    <w:rsid w:val="00120274"/>
    <w:rsid w:val="00120406"/>
    <w:rsid w:val="001214F3"/>
    <w:rsid w:val="00122D3B"/>
    <w:rsid w:val="0012355B"/>
    <w:rsid w:val="0012384E"/>
    <w:rsid w:val="0012395A"/>
    <w:rsid w:val="00124178"/>
    <w:rsid w:val="00125EEC"/>
    <w:rsid w:val="001262A3"/>
    <w:rsid w:val="00126B20"/>
    <w:rsid w:val="00126FB4"/>
    <w:rsid w:val="00130165"/>
    <w:rsid w:val="00130471"/>
    <w:rsid w:val="00132E12"/>
    <w:rsid w:val="0013401D"/>
    <w:rsid w:val="0013577F"/>
    <w:rsid w:val="001357D6"/>
    <w:rsid w:val="00136391"/>
    <w:rsid w:val="00140607"/>
    <w:rsid w:val="00141300"/>
    <w:rsid w:val="00144607"/>
    <w:rsid w:val="00146F9D"/>
    <w:rsid w:val="001510F5"/>
    <w:rsid w:val="0015125F"/>
    <w:rsid w:val="00152CC5"/>
    <w:rsid w:val="00155505"/>
    <w:rsid w:val="00155717"/>
    <w:rsid w:val="0015598E"/>
    <w:rsid w:val="00156266"/>
    <w:rsid w:val="0015641C"/>
    <w:rsid w:val="00156C00"/>
    <w:rsid w:val="00156D81"/>
    <w:rsid w:val="0016054A"/>
    <w:rsid w:val="00161CD1"/>
    <w:rsid w:val="00162DFC"/>
    <w:rsid w:val="00164767"/>
    <w:rsid w:val="00165B80"/>
    <w:rsid w:val="00165E56"/>
    <w:rsid w:val="00172E7B"/>
    <w:rsid w:val="0017313D"/>
    <w:rsid w:val="00177534"/>
    <w:rsid w:val="00177A2B"/>
    <w:rsid w:val="0018125E"/>
    <w:rsid w:val="00181401"/>
    <w:rsid w:val="00181846"/>
    <w:rsid w:val="001838BD"/>
    <w:rsid w:val="00185452"/>
    <w:rsid w:val="0018590C"/>
    <w:rsid w:val="00187F08"/>
    <w:rsid w:val="00191DD8"/>
    <w:rsid w:val="00192487"/>
    <w:rsid w:val="00193017"/>
    <w:rsid w:val="00193978"/>
    <w:rsid w:val="001940D4"/>
    <w:rsid w:val="001952C6"/>
    <w:rsid w:val="001954BB"/>
    <w:rsid w:val="0019561C"/>
    <w:rsid w:val="001959B8"/>
    <w:rsid w:val="00195FA9"/>
    <w:rsid w:val="00197192"/>
    <w:rsid w:val="001976C3"/>
    <w:rsid w:val="00197820"/>
    <w:rsid w:val="001A2FE0"/>
    <w:rsid w:val="001A3771"/>
    <w:rsid w:val="001A4935"/>
    <w:rsid w:val="001A5AA4"/>
    <w:rsid w:val="001A5B94"/>
    <w:rsid w:val="001A7757"/>
    <w:rsid w:val="001B0EED"/>
    <w:rsid w:val="001B15EC"/>
    <w:rsid w:val="001B2ECE"/>
    <w:rsid w:val="001B43B1"/>
    <w:rsid w:val="001B492A"/>
    <w:rsid w:val="001B4D20"/>
    <w:rsid w:val="001B5463"/>
    <w:rsid w:val="001B5FA2"/>
    <w:rsid w:val="001B749E"/>
    <w:rsid w:val="001B7D41"/>
    <w:rsid w:val="001C20F8"/>
    <w:rsid w:val="001C3A17"/>
    <w:rsid w:val="001C4382"/>
    <w:rsid w:val="001C4528"/>
    <w:rsid w:val="001C608A"/>
    <w:rsid w:val="001C676D"/>
    <w:rsid w:val="001C6E3F"/>
    <w:rsid w:val="001D2366"/>
    <w:rsid w:val="001D2535"/>
    <w:rsid w:val="001D31E6"/>
    <w:rsid w:val="001D3FC5"/>
    <w:rsid w:val="001D4626"/>
    <w:rsid w:val="001D715B"/>
    <w:rsid w:val="001E0192"/>
    <w:rsid w:val="001E1086"/>
    <w:rsid w:val="001E4592"/>
    <w:rsid w:val="001E68DF"/>
    <w:rsid w:val="001E6BC8"/>
    <w:rsid w:val="001E73C7"/>
    <w:rsid w:val="001E7E9C"/>
    <w:rsid w:val="001F02FA"/>
    <w:rsid w:val="001F0443"/>
    <w:rsid w:val="001F1B2A"/>
    <w:rsid w:val="001F24E6"/>
    <w:rsid w:val="001F3313"/>
    <w:rsid w:val="001F532C"/>
    <w:rsid w:val="001F586E"/>
    <w:rsid w:val="001F60B5"/>
    <w:rsid w:val="001F7808"/>
    <w:rsid w:val="0020025C"/>
    <w:rsid w:val="002009A7"/>
    <w:rsid w:val="00202177"/>
    <w:rsid w:val="00202BF0"/>
    <w:rsid w:val="00203555"/>
    <w:rsid w:val="002040F5"/>
    <w:rsid w:val="00205C64"/>
    <w:rsid w:val="00206FB6"/>
    <w:rsid w:val="00207009"/>
    <w:rsid w:val="002074C6"/>
    <w:rsid w:val="002078E3"/>
    <w:rsid w:val="00207F64"/>
    <w:rsid w:val="00210021"/>
    <w:rsid w:val="00210696"/>
    <w:rsid w:val="00210B2E"/>
    <w:rsid w:val="00212F6F"/>
    <w:rsid w:val="0021316F"/>
    <w:rsid w:val="00213E75"/>
    <w:rsid w:val="00213FD5"/>
    <w:rsid w:val="00215BDC"/>
    <w:rsid w:val="00216DC1"/>
    <w:rsid w:val="00220C11"/>
    <w:rsid w:val="00221ADB"/>
    <w:rsid w:val="00222413"/>
    <w:rsid w:val="00222A71"/>
    <w:rsid w:val="00222B3A"/>
    <w:rsid w:val="00222BC6"/>
    <w:rsid w:val="00223714"/>
    <w:rsid w:val="00225444"/>
    <w:rsid w:val="00225A71"/>
    <w:rsid w:val="002260E5"/>
    <w:rsid w:val="00226987"/>
    <w:rsid w:val="00227C9B"/>
    <w:rsid w:val="00227D07"/>
    <w:rsid w:val="00227ED4"/>
    <w:rsid w:val="00230A40"/>
    <w:rsid w:val="002312A5"/>
    <w:rsid w:val="0023198E"/>
    <w:rsid w:val="00232F6E"/>
    <w:rsid w:val="00233436"/>
    <w:rsid w:val="00233997"/>
    <w:rsid w:val="002341BB"/>
    <w:rsid w:val="00234DFD"/>
    <w:rsid w:val="00234F10"/>
    <w:rsid w:val="0023630B"/>
    <w:rsid w:val="00236AF3"/>
    <w:rsid w:val="00236BA2"/>
    <w:rsid w:val="00236C5A"/>
    <w:rsid w:val="00240981"/>
    <w:rsid w:val="0024160A"/>
    <w:rsid w:val="002418DE"/>
    <w:rsid w:val="002439AF"/>
    <w:rsid w:val="002448CE"/>
    <w:rsid w:val="00244DC3"/>
    <w:rsid w:val="00244F1E"/>
    <w:rsid w:val="00245551"/>
    <w:rsid w:val="00246051"/>
    <w:rsid w:val="00251285"/>
    <w:rsid w:val="002534A1"/>
    <w:rsid w:val="00253C7F"/>
    <w:rsid w:val="002605AF"/>
    <w:rsid w:val="00261576"/>
    <w:rsid w:val="00261A82"/>
    <w:rsid w:val="002624A6"/>
    <w:rsid w:val="0026275F"/>
    <w:rsid w:val="00262B88"/>
    <w:rsid w:val="00264C1D"/>
    <w:rsid w:val="00265A1A"/>
    <w:rsid w:val="0026677A"/>
    <w:rsid w:val="00266CCB"/>
    <w:rsid w:val="00270C8D"/>
    <w:rsid w:val="002737A4"/>
    <w:rsid w:val="00273A5C"/>
    <w:rsid w:val="0027539C"/>
    <w:rsid w:val="00277B6F"/>
    <w:rsid w:val="00280880"/>
    <w:rsid w:val="00281FFA"/>
    <w:rsid w:val="0028351A"/>
    <w:rsid w:val="002838CC"/>
    <w:rsid w:val="00285B50"/>
    <w:rsid w:val="00286423"/>
    <w:rsid w:val="0028777E"/>
    <w:rsid w:val="002878B5"/>
    <w:rsid w:val="0029017C"/>
    <w:rsid w:val="002913E6"/>
    <w:rsid w:val="00291BD3"/>
    <w:rsid w:val="002926DB"/>
    <w:rsid w:val="00292F82"/>
    <w:rsid w:val="002A06F9"/>
    <w:rsid w:val="002A228D"/>
    <w:rsid w:val="002A38B1"/>
    <w:rsid w:val="002A3CC9"/>
    <w:rsid w:val="002A586D"/>
    <w:rsid w:val="002A6F26"/>
    <w:rsid w:val="002A73D4"/>
    <w:rsid w:val="002B08D0"/>
    <w:rsid w:val="002B09C5"/>
    <w:rsid w:val="002B0F4B"/>
    <w:rsid w:val="002B204A"/>
    <w:rsid w:val="002B2774"/>
    <w:rsid w:val="002B2C5E"/>
    <w:rsid w:val="002B2F50"/>
    <w:rsid w:val="002B37A4"/>
    <w:rsid w:val="002B4D51"/>
    <w:rsid w:val="002B50A5"/>
    <w:rsid w:val="002B5EAD"/>
    <w:rsid w:val="002B6BFF"/>
    <w:rsid w:val="002B7C08"/>
    <w:rsid w:val="002C1375"/>
    <w:rsid w:val="002C1D86"/>
    <w:rsid w:val="002C209C"/>
    <w:rsid w:val="002C2593"/>
    <w:rsid w:val="002C5B95"/>
    <w:rsid w:val="002C7B55"/>
    <w:rsid w:val="002C7FDA"/>
    <w:rsid w:val="002D0D14"/>
    <w:rsid w:val="002D11D7"/>
    <w:rsid w:val="002D2B91"/>
    <w:rsid w:val="002D3AC5"/>
    <w:rsid w:val="002D7468"/>
    <w:rsid w:val="002E0CAF"/>
    <w:rsid w:val="002E135F"/>
    <w:rsid w:val="002E139D"/>
    <w:rsid w:val="002E3AAD"/>
    <w:rsid w:val="002E3FC5"/>
    <w:rsid w:val="002E694B"/>
    <w:rsid w:val="002F03D0"/>
    <w:rsid w:val="002F138C"/>
    <w:rsid w:val="002F1E68"/>
    <w:rsid w:val="002F3C27"/>
    <w:rsid w:val="002F433D"/>
    <w:rsid w:val="002F75D9"/>
    <w:rsid w:val="0030021D"/>
    <w:rsid w:val="00300A1C"/>
    <w:rsid w:val="00301784"/>
    <w:rsid w:val="00301CFF"/>
    <w:rsid w:val="00302067"/>
    <w:rsid w:val="00302A0C"/>
    <w:rsid w:val="00302C71"/>
    <w:rsid w:val="003031D2"/>
    <w:rsid w:val="00303B7C"/>
    <w:rsid w:val="00306E92"/>
    <w:rsid w:val="003100D8"/>
    <w:rsid w:val="00310C97"/>
    <w:rsid w:val="00312CB6"/>
    <w:rsid w:val="003143D0"/>
    <w:rsid w:val="003148B1"/>
    <w:rsid w:val="00317E1F"/>
    <w:rsid w:val="003201FC"/>
    <w:rsid w:val="00320FC9"/>
    <w:rsid w:val="00321890"/>
    <w:rsid w:val="00321F86"/>
    <w:rsid w:val="00323743"/>
    <w:rsid w:val="00330E4B"/>
    <w:rsid w:val="00331318"/>
    <w:rsid w:val="00331581"/>
    <w:rsid w:val="00331795"/>
    <w:rsid w:val="00332B2C"/>
    <w:rsid w:val="003333F1"/>
    <w:rsid w:val="00334C22"/>
    <w:rsid w:val="00334DA8"/>
    <w:rsid w:val="00335343"/>
    <w:rsid w:val="00336856"/>
    <w:rsid w:val="00337DFA"/>
    <w:rsid w:val="00340428"/>
    <w:rsid w:val="00340F37"/>
    <w:rsid w:val="00343638"/>
    <w:rsid w:val="00343C26"/>
    <w:rsid w:val="00345988"/>
    <w:rsid w:val="00352EFC"/>
    <w:rsid w:val="0035386C"/>
    <w:rsid w:val="00354A67"/>
    <w:rsid w:val="00356390"/>
    <w:rsid w:val="003567EE"/>
    <w:rsid w:val="00357254"/>
    <w:rsid w:val="003575FF"/>
    <w:rsid w:val="00361075"/>
    <w:rsid w:val="003612BA"/>
    <w:rsid w:val="003642F5"/>
    <w:rsid w:val="00365899"/>
    <w:rsid w:val="00366F1E"/>
    <w:rsid w:val="0036753F"/>
    <w:rsid w:val="003677BD"/>
    <w:rsid w:val="00372817"/>
    <w:rsid w:val="0037348B"/>
    <w:rsid w:val="0037402E"/>
    <w:rsid w:val="00374431"/>
    <w:rsid w:val="00374B31"/>
    <w:rsid w:val="00375D1B"/>
    <w:rsid w:val="003775F1"/>
    <w:rsid w:val="00377925"/>
    <w:rsid w:val="00380F24"/>
    <w:rsid w:val="0038770D"/>
    <w:rsid w:val="00392CFF"/>
    <w:rsid w:val="00394821"/>
    <w:rsid w:val="00395E89"/>
    <w:rsid w:val="00396B5C"/>
    <w:rsid w:val="00396F88"/>
    <w:rsid w:val="003972CE"/>
    <w:rsid w:val="0039754D"/>
    <w:rsid w:val="003A0BCF"/>
    <w:rsid w:val="003A118D"/>
    <w:rsid w:val="003A1323"/>
    <w:rsid w:val="003A1407"/>
    <w:rsid w:val="003A16BC"/>
    <w:rsid w:val="003A2C3E"/>
    <w:rsid w:val="003A31C5"/>
    <w:rsid w:val="003A31D1"/>
    <w:rsid w:val="003A389E"/>
    <w:rsid w:val="003A49AD"/>
    <w:rsid w:val="003A53A2"/>
    <w:rsid w:val="003A5B32"/>
    <w:rsid w:val="003A5CE9"/>
    <w:rsid w:val="003A64BB"/>
    <w:rsid w:val="003A66F6"/>
    <w:rsid w:val="003A6D32"/>
    <w:rsid w:val="003A7366"/>
    <w:rsid w:val="003A7B87"/>
    <w:rsid w:val="003B03B3"/>
    <w:rsid w:val="003B13A1"/>
    <w:rsid w:val="003B19FE"/>
    <w:rsid w:val="003B1A70"/>
    <w:rsid w:val="003B1EF5"/>
    <w:rsid w:val="003B2F72"/>
    <w:rsid w:val="003B4682"/>
    <w:rsid w:val="003B509A"/>
    <w:rsid w:val="003B733A"/>
    <w:rsid w:val="003C1D50"/>
    <w:rsid w:val="003C390C"/>
    <w:rsid w:val="003C4E17"/>
    <w:rsid w:val="003C5D8E"/>
    <w:rsid w:val="003D0C08"/>
    <w:rsid w:val="003D0E4B"/>
    <w:rsid w:val="003D295B"/>
    <w:rsid w:val="003D3D74"/>
    <w:rsid w:val="003D4524"/>
    <w:rsid w:val="003D4DA4"/>
    <w:rsid w:val="003D643F"/>
    <w:rsid w:val="003D65B1"/>
    <w:rsid w:val="003D6A9D"/>
    <w:rsid w:val="003E282F"/>
    <w:rsid w:val="003E3640"/>
    <w:rsid w:val="003E38CE"/>
    <w:rsid w:val="003E3A08"/>
    <w:rsid w:val="003E4698"/>
    <w:rsid w:val="003E4B61"/>
    <w:rsid w:val="003E5B3D"/>
    <w:rsid w:val="003E5B4D"/>
    <w:rsid w:val="003E7293"/>
    <w:rsid w:val="003E7719"/>
    <w:rsid w:val="003F0506"/>
    <w:rsid w:val="003F069B"/>
    <w:rsid w:val="003F0E72"/>
    <w:rsid w:val="003F0FC4"/>
    <w:rsid w:val="003F121C"/>
    <w:rsid w:val="003F2269"/>
    <w:rsid w:val="003F4628"/>
    <w:rsid w:val="003F4F7D"/>
    <w:rsid w:val="003F5913"/>
    <w:rsid w:val="003F72F2"/>
    <w:rsid w:val="003F74F3"/>
    <w:rsid w:val="003F7ECC"/>
    <w:rsid w:val="004028A1"/>
    <w:rsid w:val="00402A2B"/>
    <w:rsid w:val="00406EE9"/>
    <w:rsid w:val="00406F2C"/>
    <w:rsid w:val="004076BF"/>
    <w:rsid w:val="00407E17"/>
    <w:rsid w:val="00411B97"/>
    <w:rsid w:val="00411E3E"/>
    <w:rsid w:val="00413E94"/>
    <w:rsid w:val="00415DDD"/>
    <w:rsid w:val="00415E85"/>
    <w:rsid w:val="00416900"/>
    <w:rsid w:val="0041706D"/>
    <w:rsid w:val="00417ADF"/>
    <w:rsid w:val="00417CF2"/>
    <w:rsid w:val="00420C52"/>
    <w:rsid w:val="0042307D"/>
    <w:rsid w:val="004234BB"/>
    <w:rsid w:val="004234F6"/>
    <w:rsid w:val="0043075C"/>
    <w:rsid w:val="00432099"/>
    <w:rsid w:val="00432268"/>
    <w:rsid w:val="004349FF"/>
    <w:rsid w:val="00435987"/>
    <w:rsid w:val="00436FEF"/>
    <w:rsid w:val="00437657"/>
    <w:rsid w:val="00441BE4"/>
    <w:rsid w:val="004429DC"/>
    <w:rsid w:val="004454C7"/>
    <w:rsid w:val="00445BBC"/>
    <w:rsid w:val="00445E04"/>
    <w:rsid w:val="0044739E"/>
    <w:rsid w:val="004506AB"/>
    <w:rsid w:val="00450E0D"/>
    <w:rsid w:val="0045124B"/>
    <w:rsid w:val="00451FB1"/>
    <w:rsid w:val="004520F4"/>
    <w:rsid w:val="00452F24"/>
    <w:rsid w:val="0045384F"/>
    <w:rsid w:val="00456044"/>
    <w:rsid w:val="0045701B"/>
    <w:rsid w:val="00457D55"/>
    <w:rsid w:val="00460E47"/>
    <w:rsid w:val="00462E2F"/>
    <w:rsid w:val="004630AB"/>
    <w:rsid w:val="004638F1"/>
    <w:rsid w:val="00463C50"/>
    <w:rsid w:val="00464555"/>
    <w:rsid w:val="004649BE"/>
    <w:rsid w:val="0046632E"/>
    <w:rsid w:val="004673DE"/>
    <w:rsid w:val="00467BA5"/>
    <w:rsid w:val="00470055"/>
    <w:rsid w:val="00470E22"/>
    <w:rsid w:val="00472446"/>
    <w:rsid w:val="0047304A"/>
    <w:rsid w:val="004730E5"/>
    <w:rsid w:val="004742FC"/>
    <w:rsid w:val="00475F55"/>
    <w:rsid w:val="004765A4"/>
    <w:rsid w:val="00476A4B"/>
    <w:rsid w:val="00477416"/>
    <w:rsid w:val="004823FF"/>
    <w:rsid w:val="004849FF"/>
    <w:rsid w:val="004850EB"/>
    <w:rsid w:val="00486146"/>
    <w:rsid w:val="00487001"/>
    <w:rsid w:val="00487E62"/>
    <w:rsid w:val="00487FC0"/>
    <w:rsid w:val="0049466B"/>
    <w:rsid w:val="004947C7"/>
    <w:rsid w:val="00496174"/>
    <w:rsid w:val="00496C19"/>
    <w:rsid w:val="004A081E"/>
    <w:rsid w:val="004A4932"/>
    <w:rsid w:val="004A4A29"/>
    <w:rsid w:val="004A5540"/>
    <w:rsid w:val="004A5C72"/>
    <w:rsid w:val="004B044C"/>
    <w:rsid w:val="004B0524"/>
    <w:rsid w:val="004B237D"/>
    <w:rsid w:val="004B2FCE"/>
    <w:rsid w:val="004B3914"/>
    <w:rsid w:val="004B53EB"/>
    <w:rsid w:val="004B5DDE"/>
    <w:rsid w:val="004B6184"/>
    <w:rsid w:val="004B76A5"/>
    <w:rsid w:val="004B781C"/>
    <w:rsid w:val="004B7E4E"/>
    <w:rsid w:val="004C3279"/>
    <w:rsid w:val="004D0689"/>
    <w:rsid w:val="004D09C1"/>
    <w:rsid w:val="004D1366"/>
    <w:rsid w:val="004D24F2"/>
    <w:rsid w:val="004D2F85"/>
    <w:rsid w:val="004D3368"/>
    <w:rsid w:val="004D3913"/>
    <w:rsid w:val="004D3CD9"/>
    <w:rsid w:val="004D4A53"/>
    <w:rsid w:val="004D524E"/>
    <w:rsid w:val="004D6A2C"/>
    <w:rsid w:val="004E009B"/>
    <w:rsid w:val="004E205E"/>
    <w:rsid w:val="004E30B3"/>
    <w:rsid w:val="004E3A84"/>
    <w:rsid w:val="004E553F"/>
    <w:rsid w:val="004E6B56"/>
    <w:rsid w:val="004E731B"/>
    <w:rsid w:val="004F0B14"/>
    <w:rsid w:val="004F17E9"/>
    <w:rsid w:val="004F181A"/>
    <w:rsid w:val="004F4250"/>
    <w:rsid w:val="004F48D7"/>
    <w:rsid w:val="004F7323"/>
    <w:rsid w:val="00500540"/>
    <w:rsid w:val="005014E0"/>
    <w:rsid w:val="00502106"/>
    <w:rsid w:val="00503261"/>
    <w:rsid w:val="00503C8A"/>
    <w:rsid w:val="0050409B"/>
    <w:rsid w:val="0050462B"/>
    <w:rsid w:val="00505DFE"/>
    <w:rsid w:val="00506054"/>
    <w:rsid w:val="00507D5C"/>
    <w:rsid w:val="00511386"/>
    <w:rsid w:val="005117DD"/>
    <w:rsid w:val="0051192E"/>
    <w:rsid w:val="00512B42"/>
    <w:rsid w:val="00512DFA"/>
    <w:rsid w:val="00512FF7"/>
    <w:rsid w:val="00513DA2"/>
    <w:rsid w:val="00515496"/>
    <w:rsid w:val="00516E69"/>
    <w:rsid w:val="00517C0D"/>
    <w:rsid w:val="00517FD4"/>
    <w:rsid w:val="0052649A"/>
    <w:rsid w:val="00527AF1"/>
    <w:rsid w:val="00530E72"/>
    <w:rsid w:val="0053227D"/>
    <w:rsid w:val="00533408"/>
    <w:rsid w:val="00533863"/>
    <w:rsid w:val="00535826"/>
    <w:rsid w:val="0053705D"/>
    <w:rsid w:val="0053736E"/>
    <w:rsid w:val="00537504"/>
    <w:rsid w:val="00537ECC"/>
    <w:rsid w:val="00541943"/>
    <w:rsid w:val="00550474"/>
    <w:rsid w:val="00550E42"/>
    <w:rsid w:val="00552257"/>
    <w:rsid w:val="00553DF7"/>
    <w:rsid w:val="005558F2"/>
    <w:rsid w:val="00555BA0"/>
    <w:rsid w:val="00557CEA"/>
    <w:rsid w:val="00561242"/>
    <w:rsid w:val="0056185F"/>
    <w:rsid w:val="005624C7"/>
    <w:rsid w:val="00563152"/>
    <w:rsid w:val="00563F6A"/>
    <w:rsid w:val="00566670"/>
    <w:rsid w:val="00566A73"/>
    <w:rsid w:val="00571DAA"/>
    <w:rsid w:val="00574FFF"/>
    <w:rsid w:val="00575D0B"/>
    <w:rsid w:val="00577092"/>
    <w:rsid w:val="00577CC2"/>
    <w:rsid w:val="00580FA8"/>
    <w:rsid w:val="005811AB"/>
    <w:rsid w:val="00582D6A"/>
    <w:rsid w:val="005842A8"/>
    <w:rsid w:val="005857FD"/>
    <w:rsid w:val="00586180"/>
    <w:rsid w:val="00586807"/>
    <w:rsid w:val="00586C1E"/>
    <w:rsid w:val="00590335"/>
    <w:rsid w:val="00591A49"/>
    <w:rsid w:val="00593E17"/>
    <w:rsid w:val="005A1F58"/>
    <w:rsid w:val="005A46F0"/>
    <w:rsid w:val="005A6CC8"/>
    <w:rsid w:val="005B236C"/>
    <w:rsid w:val="005B2D2E"/>
    <w:rsid w:val="005B371D"/>
    <w:rsid w:val="005B39EF"/>
    <w:rsid w:val="005B3F28"/>
    <w:rsid w:val="005B5360"/>
    <w:rsid w:val="005C1CCC"/>
    <w:rsid w:val="005C2304"/>
    <w:rsid w:val="005C29A5"/>
    <w:rsid w:val="005C6400"/>
    <w:rsid w:val="005C6573"/>
    <w:rsid w:val="005C7E52"/>
    <w:rsid w:val="005D62F7"/>
    <w:rsid w:val="005D7D75"/>
    <w:rsid w:val="005E0829"/>
    <w:rsid w:val="005E098C"/>
    <w:rsid w:val="005E09DC"/>
    <w:rsid w:val="005E5456"/>
    <w:rsid w:val="005E6BD8"/>
    <w:rsid w:val="005E76DE"/>
    <w:rsid w:val="005E76FA"/>
    <w:rsid w:val="005F13EB"/>
    <w:rsid w:val="005F1E77"/>
    <w:rsid w:val="005F1EC3"/>
    <w:rsid w:val="005F3344"/>
    <w:rsid w:val="005F3B77"/>
    <w:rsid w:val="005F64FB"/>
    <w:rsid w:val="005F6C02"/>
    <w:rsid w:val="005F6FF7"/>
    <w:rsid w:val="00601AB3"/>
    <w:rsid w:val="00602428"/>
    <w:rsid w:val="006033D1"/>
    <w:rsid w:val="0060392D"/>
    <w:rsid w:val="00603D99"/>
    <w:rsid w:val="00604094"/>
    <w:rsid w:val="00604799"/>
    <w:rsid w:val="00606709"/>
    <w:rsid w:val="006076AD"/>
    <w:rsid w:val="00607FAA"/>
    <w:rsid w:val="00610029"/>
    <w:rsid w:val="006122F5"/>
    <w:rsid w:val="00612BE8"/>
    <w:rsid w:val="006139A6"/>
    <w:rsid w:val="00614A3F"/>
    <w:rsid w:val="00614F36"/>
    <w:rsid w:val="006157C3"/>
    <w:rsid w:val="0061627A"/>
    <w:rsid w:val="00616A94"/>
    <w:rsid w:val="006203F4"/>
    <w:rsid w:val="006216DF"/>
    <w:rsid w:val="00622B65"/>
    <w:rsid w:val="00622DE3"/>
    <w:rsid w:val="00625A3C"/>
    <w:rsid w:val="00625E75"/>
    <w:rsid w:val="00626C73"/>
    <w:rsid w:val="00627510"/>
    <w:rsid w:val="00630864"/>
    <w:rsid w:val="006313B2"/>
    <w:rsid w:val="006331E4"/>
    <w:rsid w:val="0063417B"/>
    <w:rsid w:val="00635501"/>
    <w:rsid w:val="00642B85"/>
    <w:rsid w:val="00642CED"/>
    <w:rsid w:val="00643AA3"/>
    <w:rsid w:val="0064435C"/>
    <w:rsid w:val="0064449C"/>
    <w:rsid w:val="0064527E"/>
    <w:rsid w:val="00645542"/>
    <w:rsid w:val="00645D9C"/>
    <w:rsid w:val="0064646A"/>
    <w:rsid w:val="006464F9"/>
    <w:rsid w:val="006467E4"/>
    <w:rsid w:val="00647263"/>
    <w:rsid w:val="006501B1"/>
    <w:rsid w:val="0065098A"/>
    <w:rsid w:val="00650DF1"/>
    <w:rsid w:val="0065283B"/>
    <w:rsid w:val="00652B1E"/>
    <w:rsid w:val="006558F9"/>
    <w:rsid w:val="0065600E"/>
    <w:rsid w:val="0066184F"/>
    <w:rsid w:val="00661E27"/>
    <w:rsid w:val="006631CA"/>
    <w:rsid w:val="00663F69"/>
    <w:rsid w:val="00666CED"/>
    <w:rsid w:val="00670217"/>
    <w:rsid w:val="00670224"/>
    <w:rsid w:val="0067051A"/>
    <w:rsid w:val="00670841"/>
    <w:rsid w:val="00672A6F"/>
    <w:rsid w:val="0067397A"/>
    <w:rsid w:val="00675655"/>
    <w:rsid w:val="00675D9C"/>
    <w:rsid w:val="00676C56"/>
    <w:rsid w:val="00677E03"/>
    <w:rsid w:val="0068007E"/>
    <w:rsid w:val="00680144"/>
    <w:rsid w:val="00680929"/>
    <w:rsid w:val="00681A94"/>
    <w:rsid w:val="00682C6A"/>
    <w:rsid w:val="00684628"/>
    <w:rsid w:val="006876A7"/>
    <w:rsid w:val="00690030"/>
    <w:rsid w:val="00690EBC"/>
    <w:rsid w:val="0069191F"/>
    <w:rsid w:val="00692100"/>
    <w:rsid w:val="00693486"/>
    <w:rsid w:val="006956B4"/>
    <w:rsid w:val="006959AB"/>
    <w:rsid w:val="00696316"/>
    <w:rsid w:val="00696EC6"/>
    <w:rsid w:val="006A0D20"/>
    <w:rsid w:val="006A2695"/>
    <w:rsid w:val="006A27AE"/>
    <w:rsid w:val="006A2D92"/>
    <w:rsid w:val="006A2E20"/>
    <w:rsid w:val="006A6693"/>
    <w:rsid w:val="006A6ABE"/>
    <w:rsid w:val="006A7907"/>
    <w:rsid w:val="006A7EDE"/>
    <w:rsid w:val="006B4F57"/>
    <w:rsid w:val="006B5932"/>
    <w:rsid w:val="006B5C97"/>
    <w:rsid w:val="006B7DA6"/>
    <w:rsid w:val="006C00C5"/>
    <w:rsid w:val="006C0236"/>
    <w:rsid w:val="006C346D"/>
    <w:rsid w:val="006C35DA"/>
    <w:rsid w:val="006C3666"/>
    <w:rsid w:val="006C3E4B"/>
    <w:rsid w:val="006C668B"/>
    <w:rsid w:val="006C6720"/>
    <w:rsid w:val="006D08E6"/>
    <w:rsid w:val="006D0E3A"/>
    <w:rsid w:val="006D23AD"/>
    <w:rsid w:val="006D2E84"/>
    <w:rsid w:val="006D3C99"/>
    <w:rsid w:val="006D3D8F"/>
    <w:rsid w:val="006D5A46"/>
    <w:rsid w:val="006D61ED"/>
    <w:rsid w:val="006D63F9"/>
    <w:rsid w:val="006D6423"/>
    <w:rsid w:val="006D7C76"/>
    <w:rsid w:val="006E00F2"/>
    <w:rsid w:val="006E0147"/>
    <w:rsid w:val="006E1000"/>
    <w:rsid w:val="006E1605"/>
    <w:rsid w:val="006E2583"/>
    <w:rsid w:val="006E260D"/>
    <w:rsid w:val="006E2811"/>
    <w:rsid w:val="006E4CA7"/>
    <w:rsid w:val="006E5724"/>
    <w:rsid w:val="006E58CB"/>
    <w:rsid w:val="006E6462"/>
    <w:rsid w:val="006F04F0"/>
    <w:rsid w:val="006F09B2"/>
    <w:rsid w:val="006F13D3"/>
    <w:rsid w:val="006F160C"/>
    <w:rsid w:val="006F1998"/>
    <w:rsid w:val="006F33C5"/>
    <w:rsid w:val="006F3939"/>
    <w:rsid w:val="006F78F7"/>
    <w:rsid w:val="006F7A30"/>
    <w:rsid w:val="00702BD8"/>
    <w:rsid w:val="0070347F"/>
    <w:rsid w:val="00703BFD"/>
    <w:rsid w:val="00707BE9"/>
    <w:rsid w:val="00707D0C"/>
    <w:rsid w:val="00710EA3"/>
    <w:rsid w:val="00711084"/>
    <w:rsid w:val="007112C0"/>
    <w:rsid w:val="007118E6"/>
    <w:rsid w:val="00711FCA"/>
    <w:rsid w:val="00712348"/>
    <w:rsid w:val="007125AE"/>
    <w:rsid w:val="00712B86"/>
    <w:rsid w:val="00713C59"/>
    <w:rsid w:val="00715198"/>
    <w:rsid w:val="007206B5"/>
    <w:rsid w:val="00720B7C"/>
    <w:rsid w:val="00722688"/>
    <w:rsid w:val="007229AF"/>
    <w:rsid w:val="00723900"/>
    <w:rsid w:val="007239B5"/>
    <w:rsid w:val="00723C34"/>
    <w:rsid w:val="00726E99"/>
    <w:rsid w:val="007300AE"/>
    <w:rsid w:val="007310FD"/>
    <w:rsid w:val="00731EB9"/>
    <w:rsid w:val="00732DC0"/>
    <w:rsid w:val="0073336B"/>
    <w:rsid w:val="007336A9"/>
    <w:rsid w:val="00734739"/>
    <w:rsid w:val="007348B2"/>
    <w:rsid w:val="00735B4D"/>
    <w:rsid w:val="0073645B"/>
    <w:rsid w:val="00737E35"/>
    <w:rsid w:val="0074005C"/>
    <w:rsid w:val="007432BF"/>
    <w:rsid w:val="00743F76"/>
    <w:rsid w:val="00744915"/>
    <w:rsid w:val="00744AD4"/>
    <w:rsid w:val="0074588A"/>
    <w:rsid w:val="00745981"/>
    <w:rsid w:val="00745F7D"/>
    <w:rsid w:val="007467D1"/>
    <w:rsid w:val="00750427"/>
    <w:rsid w:val="00751701"/>
    <w:rsid w:val="00752619"/>
    <w:rsid w:val="00752E1D"/>
    <w:rsid w:val="0075462C"/>
    <w:rsid w:val="00755373"/>
    <w:rsid w:val="00755C92"/>
    <w:rsid w:val="007567B8"/>
    <w:rsid w:val="0075720F"/>
    <w:rsid w:val="0075777C"/>
    <w:rsid w:val="00757CEA"/>
    <w:rsid w:val="007627E2"/>
    <w:rsid w:val="00762F2B"/>
    <w:rsid w:val="00765319"/>
    <w:rsid w:val="00770F16"/>
    <w:rsid w:val="00771B52"/>
    <w:rsid w:val="00773327"/>
    <w:rsid w:val="00774DB7"/>
    <w:rsid w:val="00775632"/>
    <w:rsid w:val="00776AEC"/>
    <w:rsid w:val="00777F23"/>
    <w:rsid w:val="00782268"/>
    <w:rsid w:val="007823E6"/>
    <w:rsid w:val="00782C15"/>
    <w:rsid w:val="00782E48"/>
    <w:rsid w:val="00783913"/>
    <w:rsid w:val="0078556B"/>
    <w:rsid w:val="007912A5"/>
    <w:rsid w:val="007925A2"/>
    <w:rsid w:val="007935A5"/>
    <w:rsid w:val="00793A6D"/>
    <w:rsid w:val="007952FD"/>
    <w:rsid w:val="007968D9"/>
    <w:rsid w:val="00796995"/>
    <w:rsid w:val="00796D9A"/>
    <w:rsid w:val="0079784A"/>
    <w:rsid w:val="007A0D7E"/>
    <w:rsid w:val="007A14A9"/>
    <w:rsid w:val="007A1AD1"/>
    <w:rsid w:val="007A1B32"/>
    <w:rsid w:val="007A2296"/>
    <w:rsid w:val="007A2C4E"/>
    <w:rsid w:val="007A349B"/>
    <w:rsid w:val="007A3681"/>
    <w:rsid w:val="007A4081"/>
    <w:rsid w:val="007A4917"/>
    <w:rsid w:val="007A6059"/>
    <w:rsid w:val="007A6624"/>
    <w:rsid w:val="007A72B0"/>
    <w:rsid w:val="007B0169"/>
    <w:rsid w:val="007B0A7B"/>
    <w:rsid w:val="007B0B04"/>
    <w:rsid w:val="007B1536"/>
    <w:rsid w:val="007B2F1C"/>
    <w:rsid w:val="007B5F47"/>
    <w:rsid w:val="007B6682"/>
    <w:rsid w:val="007B6686"/>
    <w:rsid w:val="007B72F8"/>
    <w:rsid w:val="007B79D2"/>
    <w:rsid w:val="007B7D95"/>
    <w:rsid w:val="007C077D"/>
    <w:rsid w:val="007C2AC5"/>
    <w:rsid w:val="007C2DCE"/>
    <w:rsid w:val="007C3514"/>
    <w:rsid w:val="007C5D4A"/>
    <w:rsid w:val="007D021A"/>
    <w:rsid w:val="007D10E8"/>
    <w:rsid w:val="007D178A"/>
    <w:rsid w:val="007D1CDA"/>
    <w:rsid w:val="007D276E"/>
    <w:rsid w:val="007D371C"/>
    <w:rsid w:val="007D586C"/>
    <w:rsid w:val="007D5E47"/>
    <w:rsid w:val="007D6730"/>
    <w:rsid w:val="007D6D17"/>
    <w:rsid w:val="007D7093"/>
    <w:rsid w:val="007E2214"/>
    <w:rsid w:val="007E334A"/>
    <w:rsid w:val="007E72AE"/>
    <w:rsid w:val="007E773E"/>
    <w:rsid w:val="007F1A61"/>
    <w:rsid w:val="007F2792"/>
    <w:rsid w:val="007F3B91"/>
    <w:rsid w:val="007F6957"/>
    <w:rsid w:val="007F757F"/>
    <w:rsid w:val="007F7E58"/>
    <w:rsid w:val="00800FD0"/>
    <w:rsid w:val="00801168"/>
    <w:rsid w:val="00801B18"/>
    <w:rsid w:val="0080235F"/>
    <w:rsid w:val="008028B2"/>
    <w:rsid w:val="008032B8"/>
    <w:rsid w:val="00803763"/>
    <w:rsid w:val="00803771"/>
    <w:rsid w:val="0080666A"/>
    <w:rsid w:val="00807580"/>
    <w:rsid w:val="00807658"/>
    <w:rsid w:val="00807F02"/>
    <w:rsid w:val="00810135"/>
    <w:rsid w:val="008104D7"/>
    <w:rsid w:val="00817AF9"/>
    <w:rsid w:val="00822888"/>
    <w:rsid w:val="0082288A"/>
    <w:rsid w:val="00822BA1"/>
    <w:rsid w:val="00822E83"/>
    <w:rsid w:val="00823BDB"/>
    <w:rsid w:val="00825831"/>
    <w:rsid w:val="00825F92"/>
    <w:rsid w:val="00826551"/>
    <w:rsid w:val="00826C60"/>
    <w:rsid w:val="008272ED"/>
    <w:rsid w:val="0082785E"/>
    <w:rsid w:val="00830A9D"/>
    <w:rsid w:val="00830FBA"/>
    <w:rsid w:val="008313CD"/>
    <w:rsid w:val="00831C25"/>
    <w:rsid w:val="00832893"/>
    <w:rsid w:val="00834CC5"/>
    <w:rsid w:val="008359C2"/>
    <w:rsid w:val="0083604F"/>
    <w:rsid w:val="00840AC2"/>
    <w:rsid w:val="0084183C"/>
    <w:rsid w:val="00842217"/>
    <w:rsid w:val="00842EE0"/>
    <w:rsid w:val="0084309E"/>
    <w:rsid w:val="0084474D"/>
    <w:rsid w:val="00844AE1"/>
    <w:rsid w:val="00851871"/>
    <w:rsid w:val="00852299"/>
    <w:rsid w:val="00852A10"/>
    <w:rsid w:val="00852D36"/>
    <w:rsid w:val="0085384E"/>
    <w:rsid w:val="0085556A"/>
    <w:rsid w:val="00857DFD"/>
    <w:rsid w:val="008600E5"/>
    <w:rsid w:val="00860A74"/>
    <w:rsid w:val="00861532"/>
    <w:rsid w:val="00863288"/>
    <w:rsid w:val="00863FDA"/>
    <w:rsid w:val="00864B33"/>
    <w:rsid w:val="00865AB0"/>
    <w:rsid w:val="00867E4A"/>
    <w:rsid w:val="0087195B"/>
    <w:rsid w:val="00871EF6"/>
    <w:rsid w:val="008720A3"/>
    <w:rsid w:val="00872F4C"/>
    <w:rsid w:val="008730F8"/>
    <w:rsid w:val="00874086"/>
    <w:rsid w:val="0087427A"/>
    <w:rsid w:val="00875A8A"/>
    <w:rsid w:val="008760F0"/>
    <w:rsid w:val="0087730D"/>
    <w:rsid w:val="0088194E"/>
    <w:rsid w:val="00881E46"/>
    <w:rsid w:val="0088273B"/>
    <w:rsid w:val="00883974"/>
    <w:rsid w:val="00883CA9"/>
    <w:rsid w:val="008848BA"/>
    <w:rsid w:val="00884D96"/>
    <w:rsid w:val="008857B2"/>
    <w:rsid w:val="00885F56"/>
    <w:rsid w:val="0088649D"/>
    <w:rsid w:val="008872D7"/>
    <w:rsid w:val="008878E3"/>
    <w:rsid w:val="008879E5"/>
    <w:rsid w:val="00891056"/>
    <w:rsid w:val="00892309"/>
    <w:rsid w:val="00893688"/>
    <w:rsid w:val="00894441"/>
    <w:rsid w:val="0089710D"/>
    <w:rsid w:val="008A10F2"/>
    <w:rsid w:val="008A2495"/>
    <w:rsid w:val="008A24A4"/>
    <w:rsid w:val="008A3C37"/>
    <w:rsid w:val="008A5914"/>
    <w:rsid w:val="008A78D3"/>
    <w:rsid w:val="008B2FA3"/>
    <w:rsid w:val="008B371B"/>
    <w:rsid w:val="008B5BB3"/>
    <w:rsid w:val="008B5CC1"/>
    <w:rsid w:val="008B7671"/>
    <w:rsid w:val="008C2010"/>
    <w:rsid w:val="008C4C16"/>
    <w:rsid w:val="008C565B"/>
    <w:rsid w:val="008C5AEE"/>
    <w:rsid w:val="008C709F"/>
    <w:rsid w:val="008C7189"/>
    <w:rsid w:val="008D0C6B"/>
    <w:rsid w:val="008D248C"/>
    <w:rsid w:val="008D3557"/>
    <w:rsid w:val="008D3ADC"/>
    <w:rsid w:val="008D4847"/>
    <w:rsid w:val="008D5E24"/>
    <w:rsid w:val="008D7A6E"/>
    <w:rsid w:val="008E1B4C"/>
    <w:rsid w:val="008E23E5"/>
    <w:rsid w:val="008E2C6C"/>
    <w:rsid w:val="008E2E9D"/>
    <w:rsid w:val="008E48E9"/>
    <w:rsid w:val="008E5552"/>
    <w:rsid w:val="008F02D0"/>
    <w:rsid w:val="008F0B1E"/>
    <w:rsid w:val="008F125B"/>
    <w:rsid w:val="008F1934"/>
    <w:rsid w:val="008F1C90"/>
    <w:rsid w:val="008F3CB8"/>
    <w:rsid w:val="008F4769"/>
    <w:rsid w:val="008F4F40"/>
    <w:rsid w:val="008F54F5"/>
    <w:rsid w:val="008F6BE3"/>
    <w:rsid w:val="008F6FCE"/>
    <w:rsid w:val="008F7AB9"/>
    <w:rsid w:val="00900C65"/>
    <w:rsid w:val="00901B48"/>
    <w:rsid w:val="0090200A"/>
    <w:rsid w:val="00903135"/>
    <w:rsid w:val="00903257"/>
    <w:rsid w:val="009052AC"/>
    <w:rsid w:val="00906018"/>
    <w:rsid w:val="009075F2"/>
    <w:rsid w:val="009078A1"/>
    <w:rsid w:val="00907EB2"/>
    <w:rsid w:val="00911162"/>
    <w:rsid w:val="009122DF"/>
    <w:rsid w:val="00921990"/>
    <w:rsid w:val="009219C9"/>
    <w:rsid w:val="00923DFC"/>
    <w:rsid w:val="009242EC"/>
    <w:rsid w:val="009269A6"/>
    <w:rsid w:val="00926F29"/>
    <w:rsid w:val="00931FCA"/>
    <w:rsid w:val="009337C4"/>
    <w:rsid w:val="00934170"/>
    <w:rsid w:val="009344A8"/>
    <w:rsid w:val="009366BF"/>
    <w:rsid w:val="009367C7"/>
    <w:rsid w:val="00936F50"/>
    <w:rsid w:val="009400BF"/>
    <w:rsid w:val="00942145"/>
    <w:rsid w:val="009427BD"/>
    <w:rsid w:val="00943995"/>
    <w:rsid w:val="00943FFF"/>
    <w:rsid w:val="00944418"/>
    <w:rsid w:val="009453CF"/>
    <w:rsid w:val="00947236"/>
    <w:rsid w:val="00947699"/>
    <w:rsid w:val="0095358E"/>
    <w:rsid w:val="0095490A"/>
    <w:rsid w:val="00956081"/>
    <w:rsid w:val="00956F38"/>
    <w:rsid w:val="00960D48"/>
    <w:rsid w:val="00962167"/>
    <w:rsid w:val="00962224"/>
    <w:rsid w:val="00964651"/>
    <w:rsid w:val="0096670B"/>
    <w:rsid w:val="0096703A"/>
    <w:rsid w:val="00967185"/>
    <w:rsid w:val="00971922"/>
    <w:rsid w:val="00971A84"/>
    <w:rsid w:val="00974087"/>
    <w:rsid w:val="00975988"/>
    <w:rsid w:val="00977B27"/>
    <w:rsid w:val="00980F2F"/>
    <w:rsid w:val="00981112"/>
    <w:rsid w:val="00981D6C"/>
    <w:rsid w:val="009837FD"/>
    <w:rsid w:val="00983DA2"/>
    <w:rsid w:val="00985D41"/>
    <w:rsid w:val="00985DAF"/>
    <w:rsid w:val="009868F5"/>
    <w:rsid w:val="00986DDA"/>
    <w:rsid w:val="00991D1D"/>
    <w:rsid w:val="009941EA"/>
    <w:rsid w:val="00995085"/>
    <w:rsid w:val="009954C2"/>
    <w:rsid w:val="009957DA"/>
    <w:rsid w:val="00996473"/>
    <w:rsid w:val="009964C4"/>
    <w:rsid w:val="00996587"/>
    <w:rsid w:val="009A1937"/>
    <w:rsid w:val="009A1E76"/>
    <w:rsid w:val="009A3448"/>
    <w:rsid w:val="009A3A90"/>
    <w:rsid w:val="009A400E"/>
    <w:rsid w:val="009A4A49"/>
    <w:rsid w:val="009A63ED"/>
    <w:rsid w:val="009A66BE"/>
    <w:rsid w:val="009B091D"/>
    <w:rsid w:val="009B1394"/>
    <w:rsid w:val="009B13AA"/>
    <w:rsid w:val="009B4389"/>
    <w:rsid w:val="009B4B7B"/>
    <w:rsid w:val="009B4C48"/>
    <w:rsid w:val="009B54A2"/>
    <w:rsid w:val="009B55B6"/>
    <w:rsid w:val="009C2EFF"/>
    <w:rsid w:val="009C3A90"/>
    <w:rsid w:val="009C4380"/>
    <w:rsid w:val="009C476F"/>
    <w:rsid w:val="009C6083"/>
    <w:rsid w:val="009C6DF3"/>
    <w:rsid w:val="009D0260"/>
    <w:rsid w:val="009D0690"/>
    <w:rsid w:val="009D1706"/>
    <w:rsid w:val="009D286F"/>
    <w:rsid w:val="009D3970"/>
    <w:rsid w:val="009D3FDF"/>
    <w:rsid w:val="009D58B6"/>
    <w:rsid w:val="009D6585"/>
    <w:rsid w:val="009D73C7"/>
    <w:rsid w:val="009E303F"/>
    <w:rsid w:val="009E30D6"/>
    <w:rsid w:val="009E7512"/>
    <w:rsid w:val="009E7C5F"/>
    <w:rsid w:val="009E7D58"/>
    <w:rsid w:val="009F19AD"/>
    <w:rsid w:val="009F2548"/>
    <w:rsid w:val="009F41BA"/>
    <w:rsid w:val="009F6DF8"/>
    <w:rsid w:val="00A00009"/>
    <w:rsid w:val="00A00725"/>
    <w:rsid w:val="00A02E4D"/>
    <w:rsid w:val="00A033EF"/>
    <w:rsid w:val="00A03F64"/>
    <w:rsid w:val="00A10089"/>
    <w:rsid w:val="00A121E3"/>
    <w:rsid w:val="00A124CD"/>
    <w:rsid w:val="00A21C8D"/>
    <w:rsid w:val="00A23038"/>
    <w:rsid w:val="00A24719"/>
    <w:rsid w:val="00A27496"/>
    <w:rsid w:val="00A30871"/>
    <w:rsid w:val="00A309B9"/>
    <w:rsid w:val="00A31245"/>
    <w:rsid w:val="00A32896"/>
    <w:rsid w:val="00A330A8"/>
    <w:rsid w:val="00A332A2"/>
    <w:rsid w:val="00A33B74"/>
    <w:rsid w:val="00A342CD"/>
    <w:rsid w:val="00A3457E"/>
    <w:rsid w:val="00A36F18"/>
    <w:rsid w:val="00A3771F"/>
    <w:rsid w:val="00A41398"/>
    <w:rsid w:val="00A42926"/>
    <w:rsid w:val="00A42DC1"/>
    <w:rsid w:val="00A43239"/>
    <w:rsid w:val="00A449A5"/>
    <w:rsid w:val="00A45370"/>
    <w:rsid w:val="00A454D2"/>
    <w:rsid w:val="00A45516"/>
    <w:rsid w:val="00A45BA3"/>
    <w:rsid w:val="00A45D8A"/>
    <w:rsid w:val="00A4751D"/>
    <w:rsid w:val="00A50EE3"/>
    <w:rsid w:val="00A5540F"/>
    <w:rsid w:val="00A5643A"/>
    <w:rsid w:val="00A61085"/>
    <w:rsid w:val="00A61641"/>
    <w:rsid w:val="00A6288A"/>
    <w:rsid w:val="00A62935"/>
    <w:rsid w:val="00A747F4"/>
    <w:rsid w:val="00A75A92"/>
    <w:rsid w:val="00A75BCA"/>
    <w:rsid w:val="00A76751"/>
    <w:rsid w:val="00A8061E"/>
    <w:rsid w:val="00A8086B"/>
    <w:rsid w:val="00A81BC2"/>
    <w:rsid w:val="00A82BA2"/>
    <w:rsid w:val="00A83036"/>
    <w:rsid w:val="00A83224"/>
    <w:rsid w:val="00A84CEA"/>
    <w:rsid w:val="00A85225"/>
    <w:rsid w:val="00A87524"/>
    <w:rsid w:val="00A87D2C"/>
    <w:rsid w:val="00A9284C"/>
    <w:rsid w:val="00A936CC"/>
    <w:rsid w:val="00A95541"/>
    <w:rsid w:val="00A955D9"/>
    <w:rsid w:val="00A96701"/>
    <w:rsid w:val="00A96AFA"/>
    <w:rsid w:val="00A96B3F"/>
    <w:rsid w:val="00AA24AA"/>
    <w:rsid w:val="00AA2CF7"/>
    <w:rsid w:val="00AA462E"/>
    <w:rsid w:val="00AA47BE"/>
    <w:rsid w:val="00AA6743"/>
    <w:rsid w:val="00AA6D37"/>
    <w:rsid w:val="00AA7ABF"/>
    <w:rsid w:val="00AB039E"/>
    <w:rsid w:val="00AB0AA6"/>
    <w:rsid w:val="00AB1590"/>
    <w:rsid w:val="00AB2330"/>
    <w:rsid w:val="00AB4511"/>
    <w:rsid w:val="00AB474F"/>
    <w:rsid w:val="00AB4E33"/>
    <w:rsid w:val="00AB5E8B"/>
    <w:rsid w:val="00AB667D"/>
    <w:rsid w:val="00AB68F5"/>
    <w:rsid w:val="00AB6C8F"/>
    <w:rsid w:val="00AC1E43"/>
    <w:rsid w:val="00AC2137"/>
    <w:rsid w:val="00AC49FE"/>
    <w:rsid w:val="00AC4A3C"/>
    <w:rsid w:val="00AC651E"/>
    <w:rsid w:val="00AC6FDB"/>
    <w:rsid w:val="00AC735A"/>
    <w:rsid w:val="00AD09B0"/>
    <w:rsid w:val="00AD0B1F"/>
    <w:rsid w:val="00AD22F2"/>
    <w:rsid w:val="00AD3AD9"/>
    <w:rsid w:val="00AD404C"/>
    <w:rsid w:val="00AD45BE"/>
    <w:rsid w:val="00AD6366"/>
    <w:rsid w:val="00AE1F87"/>
    <w:rsid w:val="00AE3A3E"/>
    <w:rsid w:val="00AE3AA8"/>
    <w:rsid w:val="00AE3D88"/>
    <w:rsid w:val="00AE4A37"/>
    <w:rsid w:val="00AE4DE4"/>
    <w:rsid w:val="00AE5A72"/>
    <w:rsid w:val="00AE7FB4"/>
    <w:rsid w:val="00AF21B4"/>
    <w:rsid w:val="00AF2E0F"/>
    <w:rsid w:val="00AF4966"/>
    <w:rsid w:val="00AF496C"/>
    <w:rsid w:val="00AF595F"/>
    <w:rsid w:val="00AF616C"/>
    <w:rsid w:val="00B00294"/>
    <w:rsid w:val="00B005B9"/>
    <w:rsid w:val="00B005F7"/>
    <w:rsid w:val="00B00C5C"/>
    <w:rsid w:val="00B00E23"/>
    <w:rsid w:val="00B01345"/>
    <w:rsid w:val="00B021EF"/>
    <w:rsid w:val="00B02C24"/>
    <w:rsid w:val="00B04F0F"/>
    <w:rsid w:val="00B1048D"/>
    <w:rsid w:val="00B1175D"/>
    <w:rsid w:val="00B1191F"/>
    <w:rsid w:val="00B1201A"/>
    <w:rsid w:val="00B124B0"/>
    <w:rsid w:val="00B12A46"/>
    <w:rsid w:val="00B154ED"/>
    <w:rsid w:val="00B15726"/>
    <w:rsid w:val="00B163AB"/>
    <w:rsid w:val="00B16578"/>
    <w:rsid w:val="00B17138"/>
    <w:rsid w:val="00B21D9F"/>
    <w:rsid w:val="00B225F9"/>
    <w:rsid w:val="00B233BF"/>
    <w:rsid w:val="00B238A3"/>
    <w:rsid w:val="00B242B0"/>
    <w:rsid w:val="00B258DD"/>
    <w:rsid w:val="00B263D0"/>
    <w:rsid w:val="00B271F9"/>
    <w:rsid w:val="00B3003F"/>
    <w:rsid w:val="00B307F1"/>
    <w:rsid w:val="00B3090A"/>
    <w:rsid w:val="00B335E9"/>
    <w:rsid w:val="00B35D02"/>
    <w:rsid w:val="00B35EF1"/>
    <w:rsid w:val="00B378A0"/>
    <w:rsid w:val="00B40D4D"/>
    <w:rsid w:val="00B4135E"/>
    <w:rsid w:val="00B44BE9"/>
    <w:rsid w:val="00B4544E"/>
    <w:rsid w:val="00B4547B"/>
    <w:rsid w:val="00B454F5"/>
    <w:rsid w:val="00B45D72"/>
    <w:rsid w:val="00B464C0"/>
    <w:rsid w:val="00B467E6"/>
    <w:rsid w:val="00B46A3B"/>
    <w:rsid w:val="00B47585"/>
    <w:rsid w:val="00B4787E"/>
    <w:rsid w:val="00B47AD0"/>
    <w:rsid w:val="00B50298"/>
    <w:rsid w:val="00B50B2A"/>
    <w:rsid w:val="00B51A5F"/>
    <w:rsid w:val="00B51B19"/>
    <w:rsid w:val="00B52629"/>
    <w:rsid w:val="00B52766"/>
    <w:rsid w:val="00B529E9"/>
    <w:rsid w:val="00B52DC3"/>
    <w:rsid w:val="00B5431B"/>
    <w:rsid w:val="00B5501D"/>
    <w:rsid w:val="00B5554D"/>
    <w:rsid w:val="00B565A3"/>
    <w:rsid w:val="00B56AFB"/>
    <w:rsid w:val="00B56F2E"/>
    <w:rsid w:val="00B61042"/>
    <w:rsid w:val="00B6245D"/>
    <w:rsid w:val="00B62956"/>
    <w:rsid w:val="00B62C4D"/>
    <w:rsid w:val="00B635B3"/>
    <w:rsid w:val="00B63B5E"/>
    <w:rsid w:val="00B641E7"/>
    <w:rsid w:val="00B659A1"/>
    <w:rsid w:val="00B666F5"/>
    <w:rsid w:val="00B67109"/>
    <w:rsid w:val="00B71605"/>
    <w:rsid w:val="00B71FAD"/>
    <w:rsid w:val="00B72693"/>
    <w:rsid w:val="00B73525"/>
    <w:rsid w:val="00B73897"/>
    <w:rsid w:val="00B745D1"/>
    <w:rsid w:val="00B74E1B"/>
    <w:rsid w:val="00B7536C"/>
    <w:rsid w:val="00B75B35"/>
    <w:rsid w:val="00B760A5"/>
    <w:rsid w:val="00B7729F"/>
    <w:rsid w:val="00B77523"/>
    <w:rsid w:val="00B77D5F"/>
    <w:rsid w:val="00B77D90"/>
    <w:rsid w:val="00B81668"/>
    <w:rsid w:val="00B825E4"/>
    <w:rsid w:val="00B82D3A"/>
    <w:rsid w:val="00B85AFF"/>
    <w:rsid w:val="00B85F86"/>
    <w:rsid w:val="00B8600C"/>
    <w:rsid w:val="00B86A6A"/>
    <w:rsid w:val="00B87804"/>
    <w:rsid w:val="00B92080"/>
    <w:rsid w:val="00B92D65"/>
    <w:rsid w:val="00B93FFA"/>
    <w:rsid w:val="00B94EFF"/>
    <w:rsid w:val="00B952E9"/>
    <w:rsid w:val="00B9557E"/>
    <w:rsid w:val="00BA12C7"/>
    <w:rsid w:val="00BA2811"/>
    <w:rsid w:val="00BA340A"/>
    <w:rsid w:val="00BA47CC"/>
    <w:rsid w:val="00BA6975"/>
    <w:rsid w:val="00BA6EBD"/>
    <w:rsid w:val="00BB0438"/>
    <w:rsid w:val="00BB0564"/>
    <w:rsid w:val="00BB0A7A"/>
    <w:rsid w:val="00BB2A9E"/>
    <w:rsid w:val="00BB2FDA"/>
    <w:rsid w:val="00BB3849"/>
    <w:rsid w:val="00BB4466"/>
    <w:rsid w:val="00BB4659"/>
    <w:rsid w:val="00BB4F09"/>
    <w:rsid w:val="00BB4FA2"/>
    <w:rsid w:val="00BB66AF"/>
    <w:rsid w:val="00BB74B9"/>
    <w:rsid w:val="00BC0B82"/>
    <w:rsid w:val="00BC221C"/>
    <w:rsid w:val="00BC29CF"/>
    <w:rsid w:val="00BC3099"/>
    <w:rsid w:val="00BC4857"/>
    <w:rsid w:val="00BC6D90"/>
    <w:rsid w:val="00BC7706"/>
    <w:rsid w:val="00BC7C5E"/>
    <w:rsid w:val="00BD231D"/>
    <w:rsid w:val="00BD27A8"/>
    <w:rsid w:val="00BD28D5"/>
    <w:rsid w:val="00BD3521"/>
    <w:rsid w:val="00BD5422"/>
    <w:rsid w:val="00BD5790"/>
    <w:rsid w:val="00BD6B50"/>
    <w:rsid w:val="00BD79A8"/>
    <w:rsid w:val="00BE0FB8"/>
    <w:rsid w:val="00BE32F2"/>
    <w:rsid w:val="00BE65E3"/>
    <w:rsid w:val="00BE7AEE"/>
    <w:rsid w:val="00BE7C5D"/>
    <w:rsid w:val="00BF033A"/>
    <w:rsid w:val="00BF14F8"/>
    <w:rsid w:val="00BF18E8"/>
    <w:rsid w:val="00BF3ECD"/>
    <w:rsid w:val="00C030D0"/>
    <w:rsid w:val="00C03C5C"/>
    <w:rsid w:val="00C077EB"/>
    <w:rsid w:val="00C1008F"/>
    <w:rsid w:val="00C1015F"/>
    <w:rsid w:val="00C132F6"/>
    <w:rsid w:val="00C134C2"/>
    <w:rsid w:val="00C1455F"/>
    <w:rsid w:val="00C16C9A"/>
    <w:rsid w:val="00C1767F"/>
    <w:rsid w:val="00C20272"/>
    <w:rsid w:val="00C207E0"/>
    <w:rsid w:val="00C210D8"/>
    <w:rsid w:val="00C221B2"/>
    <w:rsid w:val="00C221BF"/>
    <w:rsid w:val="00C23F85"/>
    <w:rsid w:val="00C248F8"/>
    <w:rsid w:val="00C26000"/>
    <w:rsid w:val="00C268A0"/>
    <w:rsid w:val="00C30FA0"/>
    <w:rsid w:val="00C312D7"/>
    <w:rsid w:val="00C328B5"/>
    <w:rsid w:val="00C32D6D"/>
    <w:rsid w:val="00C35784"/>
    <w:rsid w:val="00C40A6A"/>
    <w:rsid w:val="00C40FBB"/>
    <w:rsid w:val="00C42745"/>
    <w:rsid w:val="00C4367D"/>
    <w:rsid w:val="00C44A4F"/>
    <w:rsid w:val="00C45EDF"/>
    <w:rsid w:val="00C45F5E"/>
    <w:rsid w:val="00C474F8"/>
    <w:rsid w:val="00C50E99"/>
    <w:rsid w:val="00C51F79"/>
    <w:rsid w:val="00C524DB"/>
    <w:rsid w:val="00C531BC"/>
    <w:rsid w:val="00C539DF"/>
    <w:rsid w:val="00C53A2C"/>
    <w:rsid w:val="00C53F7D"/>
    <w:rsid w:val="00C55101"/>
    <w:rsid w:val="00C638DA"/>
    <w:rsid w:val="00C711A2"/>
    <w:rsid w:val="00C7199E"/>
    <w:rsid w:val="00C72103"/>
    <w:rsid w:val="00C7428A"/>
    <w:rsid w:val="00C742BF"/>
    <w:rsid w:val="00C7671B"/>
    <w:rsid w:val="00C769EF"/>
    <w:rsid w:val="00C80CA9"/>
    <w:rsid w:val="00C810F1"/>
    <w:rsid w:val="00C815ED"/>
    <w:rsid w:val="00C81617"/>
    <w:rsid w:val="00C83011"/>
    <w:rsid w:val="00C836A7"/>
    <w:rsid w:val="00C84FE8"/>
    <w:rsid w:val="00C8552D"/>
    <w:rsid w:val="00C90C87"/>
    <w:rsid w:val="00C915E5"/>
    <w:rsid w:val="00C91C36"/>
    <w:rsid w:val="00C92558"/>
    <w:rsid w:val="00C9274F"/>
    <w:rsid w:val="00C93698"/>
    <w:rsid w:val="00C9489B"/>
    <w:rsid w:val="00C9776C"/>
    <w:rsid w:val="00CA0BA4"/>
    <w:rsid w:val="00CA1074"/>
    <w:rsid w:val="00CA1168"/>
    <w:rsid w:val="00CA22EB"/>
    <w:rsid w:val="00CA292D"/>
    <w:rsid w:val="00CA3F71"/>
    <w:rsid w:val="00CA40A8"/>
    <w:rsid w:val="00CA4C52"/>
    <w:rsid w:val="00CA5588"/>
    <w:rsid w:val="00CA6A06"/>
    <w:rsid w:val="00CB2B21"/>
    <w:rsid w:val="00CB5A3A"/>
    <w:rsid w:val="00CC05BC"/>
    <w:rsid w:val="00CC08CF"/>
    <w:rsid w:val="00CC0E0F"/>
    <w:rsid w:val="00CC17FD"/>
    <w:rsid w:val="00CC361C"/>
    <w:rsid w:val="00CC5821"/>
    <w:rsid w:val="00CC5EAB"/>
    <w:rsid w:val="00CD133A"/>
    <w:rsid w:val="00CD28E5"/>
    <w:rsid w:val="00CD42EF"/>
    <w:rsid w:val="00CD5B21"/>
    <w:rsid w:val="00CD5E59"/>
    <w:rsid w:val="00CD7954"/>
    <w:rsid w:val="00CD7A32"/>
    <w:rsid w:val="00CE05BC"/>
    <w:rsid w:val="00CE288D"/>
    <w:rsid w:val="00CE3396"/>
    <w:rsid w:val="00CE35DA"/>
    <w:rsid w:val="00CE478A"/>
    <w:rsid w:val="00CE765F"/>
    <w:rsid w:val="00CE7DBA"/>
    <w:rsid w:val="00CF1B21"/>
    <w:rsid w:val="00CF330C"/>
    <w:rsid w:val="00CF3C52"/>
    <w:rsid w:val="00CF3E99"/>
    <w:rsid w:val="00CF5148"/>
    <w:rsid w:val="00CF684F"/>
    <w:rsid w:val="00D001FA"/>
    <w:rsid w:val="00D024BD"/>
    <w:rsid w:val="00D025CD"/>
    <w:rsid w:val="00D0295E"/>
    <w:rsid w:val="00D034DF"/>
    <w:rsid w:val="00D03878"/>
    <w:rsid w:val="00D050C3"/>
    <w:rsid w:val="00D051DE"/>
    <w:rsid w:val="00D07DA0"/>
    <w:rsid w:val="00D11761"/>
    <w:rsid w:val="00D15C29"/>
    <w:rsid w:val="00D161CE"/>
    <w:rsid w:val="00D20F6E"/>
    <w:rsid w:val="00D20FF7"/>
    <w:rsid w:val="00D220C4"/>
    <w:rsid w:val="00D22891"/>
    <w:rsid w:val="00D241A1"/>
    <w:rsid w:val="00D30D2B"/>
    <w:rsid w:val="00D31A16"/>
    <w:rsid w:val="00D36419"/>
    <w:rsid w:val="00D368AF"/>
    <w:rsid w:val="00D37FD1"/>
    <w:rsid w:val="00D4017B"/>
    <w:rsid w:val="00D403E4"/>
    <w:rsid w:val="00D40482"/>
    <w:rsid w:val="00D40B6E"/>
    <w:rsid w:val="00D4134E"/>
    <w:rsid w:val="00D41DD9"/>
    <w:rsid w:val="00D42228"/>
    <w:rsid w:val="00D45312"/>
    <w:rsid w:val="00D45786"/>
    <w:rsid w:val="00D45843"/>
    <w:rsid w:val="00D46371"/>
    <w:rsid w:val="00D46463"/>
    <w:rsid w:val="00D466D3"/>
    <w:rsid w:val="00D47C14"/>
    <w:rsid w:val="00D51A9E"/>
    <w:rsid w:val="00D53829"/>
    <w:rsid w:val="00D54B23"/>
    <w:rsid w:val="00D54B5C"/>
    <w:rsid w:val="00D558CE"/>
    <w:rsid w:val="00D55A1D"/>
    <w:rsid w:val="00D60397"/>
    <w:rsid w:val="00D6091A"/>
    <w:rsid w:val="00D609C7"/>
    <w:rsid w:val="00D627A0"/>
    <w:rsid w:val="00D62ABF"/>
    <w:rsid w:val="00D62E0A"/>
    <w:rsid w:val="00D62FDE"/>
    <w:rsid w:val="00D63471"/>
    <w:rsid w:val="00D63C2A"/>
    <w:rsid w:val="00D63E44"/>
    <w:rsid w:val="00D63FCA"/>
    <w:rsid w:val="00D64040"/>
    <w:rsid w:val="00D64230"/>
    <w:rsid w:val="00D646C4"/>
    <w:rsid w:val="00D66E00"/>
    <w:rsid w:val="00D673C3"/>
    <w:rsid w:val="00D67965"/>
    <w:rsid w:val="00D67BB0"/>
    <w:rsid w:val="00D73D58"/>
    <w:rsid w:val="00D7451E"/>
    <w:rsid w:val="00D7563A"/>
    <w:rsid w:val="00D77908"/>
    <w:rsid w:val="00D77CB2"/>
    <w:rsid w:val="00D8024C"/>
    <w:rsid w:val="00D8047C"/>
    <w:rsid w:val="00D80708"/>
    <w:rsid w:val="00D8185D"/>
    <w:rsid w:val="00D81E19"/>
    <w:rsid w:val="00D81F5D"/>
    <w:rsid w:val="00D829EB"/>
    <w:rsid w:val="00D83604"/>
    <w:rsid w:val="00D840AE"/>
    <w:rsid w:val="00D85224"/>
    <w:rsid w:val="00D85307"/>
    <w:rsid w:val="00D85930"/>
    <w:rsid w:val="00D85B83"/>
    <w:rsid w:val="00D866F6"/>
    <w:rsid w:val="00D906D3"/>
    <w:rsid w:val="00D90DBC"/>
    <w:rsid w:val="00D92CFB"/>
    <w:rsid w:val="00D975FB"/>
    <w:rsid w:val="00DA5128"/>
    <w:rsid w:val="00DA5BEE"/>
    <w:rsid w:val="00DA63D3"/>
    <w:rsid w:val="00DA73D5"/>
    <w:rsid w:val="00DA74B3"/>
    <w:rsid w:val="00DA775F"/>
    <w:rsid w:val="00DA7B05"/>
    <w:rsid w:val="00DB07BE"/>
    <w:rsid w:val="00DB24A9"/>
    <w:rsid w:val="00DB3080"/>
    <w:rsid w:val="00DB4721"/>
    <w:rsid w:val="00DB49B9"/>
    <w:rsid w:val="00DB4F24"/>
    <w:rsid w:val="00DB651A"/>
    <w:rsid w:val="00DB76E4"/>
    <w:rsid w:val="00DC268F"/>
    <w:rsid w:val="00DC2DBD"/>
    <w:rsid w:val="00DC3CD1"/>
    <w:rsid w:val="00DC40E1"/>
    <w:rsid w:val="00DC512F"/>
    <w:rsid w:val="00DC67BC"/>
    <w:rsid w:val="00DC76D6"/>
    <w:rsid w:val="00DD1E02"/>
    <w:rsid w:val="00DD23DB"/>
    <w:rsid w:val="00DD24DC"/>
    <w:rsid w:val="00DD3192"/>
    <w:rsid w:val="00DD405C"/>
    <w:rsid w:val="00DD6145"/>
    <w:rsid w:val="00DD75B2"/>
    <w:rsid w:val="00DE0FB2"/>
    <w:rsid w:val="00DE3099"/>
    <w:rsid w:val="00DE6948"/>
    <w:rsid w:val="00DE6A93"/>
    <w:rsid w:val="00DF04FA"/>
    <w:rsid w:val="00DF06CB"/>
    <w:rsid w:val="00DF0993"/>
    <w:rsid w:val="00DF24D8"/>
    <w:rsid w:val="00DF4999"/>
    <w:rsid w:val="00DF4BC2"/>
    <w:rsid w:val="00DF5516"/>
    <w:rsid w:val="00DF57A0"/>
    <w:rsid w:val="00DF6886"/>
    <w:rsid w:val="00E01B51"/>
    <w:rsid w:val="00E03852"/>
    <w:rsid w:val="00E0402B"/>
    <w:rsid w:val="00E046CD"/>
    <w:rsid w:val="00E04B61"/>
    <w:rsid w:val="00E04FD9"/>
    <w:rsid w:val="00E05847"/>
    <w:rsid w:val="00E07980"/>
    <w:rsid w:val="00E10852"/>
    <w:rsid w:val="00E1487D"/>
    <w:rsid w:val="00E1583D"/>
    <w:rsid w:val="00E15B23"/>
    <w:rsid w:val="00E16C1E"/>
    <w:rsid w:val="00E201C4"/>
    <w:rsid w:val="00E23FC8"/>
    <w:rsid w:val="00E2466A"/>
    <w:rsid w:val="00E2693C"/>
    <w:rsid w:val="00E26ABB"/>
    <w:rsid w:val="00E276E1"/>
    <w:rsid w:val="00E27E92"/>
    <w:rsid w:val="00E34B62"/>
    <w:rsid w:val="00E351F5"/>
    <w:rsid w:val="00E35520"/>
    <w:rsid w:val="00E359F1"/>
    <w:rsid w:val="00E3677C"/>
    <w:rsid w:val="00E408D6"/>
    <w:rsid w:val="00E41DF3"/>
    <w:rsid w:val="00E43435"/>
    <w:rsid w:val="00E46245"/>
    <w:rsid w:val="00E47623"/>
    <w:rsid w:val="00E4764A"/>
    <w:rsid w:val="00E476AE"/>
    <w:rsid w:val="00E4790B"/>
    <w:rsid w:val="00E51117"/>
    <w:rsid w:val="00E52C56"/>
    <w:rsid w:val="00E52F82"/>
    <w:rsid w:val="00E5372F"/>
    <w:rsid w:val="00E549FC"/>
    <w:rsid w:val="00E5559F"/>
    <w:rsid w:val="00E55BFD"/>
    <w:rsid w:val="00E56D65"/>
    <w:rsid w:val="00E61983"/>
    <w:rsid w:val="00E621CD"/>
    <w:rsid w:val="00E62380"/>
    <w:rsid w:val="00E65285"/>
    <w:rsid w:val="00E674E2"/>
    <w:rsid w:val="00E67609"/>
    <w:rsid w:val="00E70779"/>
    <w:rsid w:val="00E7117E"/>
    <w:rsid w:val="00E71336"/>
    <w:rsid w:val="00E71A84"/>
    <w:rsid w:val="00E72667"/>
    <w:rsid w:val="00E73A16"/>
    <w:rsid w:val="00E756B5"/>
    <w:rsid w:val="00E76ACA"/>
    <w:rsid w:val="00E8069B"/>
    <w:rsid w:val="00E816D0"/>
    <w:rsid w:val="00E82020"/>
    <w:rsid w:val="00E834BF"/>
    <w:rsid w:val="00E84BB3"/>
    <w:rsid w:val="00E8597F"/>
    <w:rsid w:val="00E85C11"/>
    <w:rsid w:val="00E87B42"/>
    <w:rsid w:val="00E90773"/>
    <w:rsid w:val="00E916ED"/>
    <w:rsid w:val="00E91D74"/>
    <w:rsid w:val="00E932EF"/>
    <w:rsid w:val="00E93EF3"/>
    <w:rsid w:val="00E94276"/>
    <w:rsid w:val="00E95027"/>
    <w:rsid w:val="00E97A09"/>
    <w:rsid w:val="00EA05EA"/>
    <w:rsid w:val="00EA098C"/>
    <w:rsid w:val="00EA0E94"/>
    <w:rsid w:val="00EA13A6"/>
    <w:rsid w:val="00EA2418"/>
    <w:rsid w:val="00EA2860"/>
    <w:rsid w:val="00EA54DB"/>
    <w:rsid w:val="00EA615A"/>
    <w:rsid w:val="00EA65BC"/>
    <w:rsid w:val="00EA71AF"/>
    <w:rsid w:val="00EA7E0B"/>
    <w:rsid w:val="00EB2B4C"/>
    <w:rsid w:val="00EB3F23"/>
    <w:rsid w:val="00EB7209"/>
    <w:rsid w:val="00EC1429"/>
    <w:rsid w:val="00EC2CE8"/>
    <w:rsid w:val="00EC3B38"/>
    <w:rsid w:val="00EC4373"/>
    <w:rsid w:val="00EC6E4B"/>
    <w:rsid w:val="00ED1CB0"/>
    <w:rsid w:val="00ED20AA"/>
    <w:rsid w:val="00ED29E5"/>
    <w:rsid w:val="00ED3343"/>
    <w:rsid w:val="00ED4BAE"/>
    <w:rsid w:val="00ED4DDB"/>
    <w:rsid w:val="00ED57C8"/>
    <w:rsid w:val="00ED77A2"/>
    <w:rsid w:val="00EE0995"/>
    <w:rsid w:val="00EE138E"/>
    <w:rsid w:val="00EE1A2E"/>
    <w:rsid w:val="00EE289C"/>
    <w:rsid w:val="00EE2F71"/>
    <w:rsid w:val="00EE3398"/>
    <w:rsid w:val="00EE6CD6"/>
    <w:rsid w:val="00EF1295"/>
    <w:rsid w:val="00EF2077"/>
    <w:rsid w:val="00EF223B"/>
    <w:rsid w:val="00EF22AD"/>
    <w:rsid w:val="00EF2EEC"/>
    <w:rsid w:val="00EF2FF9"/>
    <w:rsid w:val="00F02095"/>
    <w:rsid w:val="00F05F56"/>
    <w:rsid w:val="00F13A67"/>
    <w:rsid w:val="00F15513"/>
    <w:rsid w:val="00F15903"/>
    <w:rsid w:val="00F16E0E"/>
    <w:rsid w:val="00F20AB5"/>
    <w:rsid w:val="00F21096"/>
    <w:rsid w:val="00F22100"/>
    <w:rsid w:val="00F23C43"/>
    <w:rsid w:val="00F24BF4"/>
    <w:rsid w:val="00F24DCF"/>
    <w:rsid w:val="00F2537B"/>
    <w:rsid w:val="00F26224"/>
    <w:rsid w:val="00F26FFE"/>
    <w:rsid w:val="00F3400B"/>
    <w:rsid w:val="00F34080"/>
    <w:rsid w:val="00F341B5"/>
    <w:rsid w:val="00F346D0"/>
    <w:rsid w:val="00F379EE"/>
    <w:rsid w:val="00F40043"/>
    <w:rsid w:val="00F401AF"/>
    <w:rsid w:val="00F41C9B"/>
    <w:rsid w:val="00F42863"/>
    <w:rsid w:val="00F43BA0"/>
    <w:rsid w:val="00F44073"/>
    <w:rsid w:val="00F44CE3"/>
    <w:rsid w:val="00F4505E"/>
    <w:rsid w:val="00F45170"/>
    <w:rsid w:val="00F4678C"/>
    <w:rsid w:val="00F46879"/>
    <w:rsid w:val="00F47372"/>
    <w:rsid w:val="00F47946"/>
    <w:rsid w:val="00F47FF7"/>
    <w:rsid w:val="00F5301A"/>
    <w:rsid w:val="00F54FB5"/>
    <w:rsid w:val="00F54FC9"/>
    <w:rsid w:val="00F5503F"/>
    <w:rsid w:val="00F55F45"/>
    <w:rsid w:val="00F579A0"/>
    <w:rsid w:val="00F62520"/>
    <w:rsid w:val="00F62FE9"/>
    <w:rsid w:val="00F71032"/>
    <w:rsid w:val="00F71B54"/>
    <w:rsid w:val="00F71C54"/>
    <w:rsid w:val="00F721E6"/>
    <w:rsid w:val="00F72260"/>
    <w:rsid w:val="00F73160"/>
    <w:rsid w:val="00F73A41"/>
    <w:rsid w:val="00F7506F"/>
    <w:rsid w:val="00F77339"/>
    <w:rsid w:val="00F823DC"/>
    <w:rsid w:val="00F83CCB"/>
    <w:rsid w:val="00F8410B"/>
    <w:rsid w:val="00F859AE"/>
    <w:rsid w:val="00F85EBE"/>
    <w:rsid w:val="00F860AC"/>
    <w:rsid w:val="00F86EDA"/>
    <w:rsid w:val="00F87C11"/>
    <w:rsid w:val="00F87DCD"/>
    <w:rsid w:val="00F914E6"/>
    <w:rsid w:val="00F91532"/>
    <w:rsid w:val="00F917A8"/>
    <w:rsid w:val="00F942B7"/>
    <w:rsid w:val="00F9465D"/>
    <w:rsid w:val="00F95562"/>
    <w:rsid w:val="00F95B16"/>
    <w:rsid w:val="00F96946"/>
    <w:rsid w:val="00F96C84"/>
    <w:rsid w:val="00F97435"/>
    <w:rsid w:val="00FA13FF"/>
    <w:rsid w:val="00FA43BB"/>
    <w:rsid w:val="00FA44E5"/>
    <w:rsid w:val="00FA5457"/>
    <w:rsid w:val="00FA748E"/>
    <w:rsid w:val="00FA7A34"/>
    <w:rsid w:val="00FB04C3"/>
    <w:rsid w:val="00FB2484"/>
    <w:rsid w:val="00FB2F68"/>
    <w:rsid w:val="00FB33EF"/>
    <w:rsid w:val="00FB369C"/>
    <w:rsid w:val="00FB4137"/>
    <w:rsid w:val="00FB4748"/>
    <w:rsid w:val="00FB52A9"/>
    <w:rsid w:val="00FB58BB"/>
    <w:rsid w:val="00FB62A2"/>
    <w:rsid w:val="00FC0F98"/>
    <w:rsid w:val="00FC1A7B"/>
    <w:rsid w:val="00FC21CF"/>
    <w:rsid w:val="00FC3BCF"/>
    <w:rsid w:val="00FC4334"/>
    <w:rsid w:val="00FC53A0"/>
    <w:rsid w:val="00FC5EE0"/>
    <w:rsid w:val="00FC5F13"/>
    <w:rsid w:val="00FC6F69"/>
    <w:rsid w:val="00FC71E2"/>
    <w:rsid w:val="00FC7BA6"/>
    <w:rsid w:val="00FD015F"/>
    <w:rsid w:val="00FD1307"/>
    <w:rsid w:val="00FD1509"/>
    <w:rsid w:val="00FD18AC"/>
    <w:rsid w:val="00FD22D5"/>
    <w:rsid w:val="00FD3F1F"/>
    <w:rsid w:val="00FE246A"/>
    <w:rsid w:val="00FE442E"/>
    <w:rsid w:val="00FE7610"/>
    <w:rsid w:val="00FE77BC"/>
    <w:rsid w:val="00FF00FF"/>
    <w:rsid w:val="00FF02B1"/>
    <w:rsid w:val="00FF1326"/>
    <w:rsid w:val="00FF1C36"/>
    <w:rsid w:val="00FF3300"/>
    <w:rsid w:val="00FF4C77"/>
    <w:rsid w:val="00FF524C"/>
    <w:rsid w:val="00FF5550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A9C020"/>
  <w15:docId w15:val="{C867D1A3-5942-4CF9-95FE-2EE6B3156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01B"/>
    <w:pPr>
      <w:widowControl w:val="0"/>
      <w:wordWrap w:val="0"/>
      <w:adjustRightInd w:val="0"/>
      <w:spacing w:line="360" w:lineRule="atLeast"/>
      <w:jc w:val="both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link w:val="11"/>
    <w:uiPriority w:val="9"/>
    <w:qFormat/>
    <w:rsid w:val="009366BF"/>
    <w:pPr>
      <w:keepNext/>
      <w:numPr>
        <w:numId w:val="1"/>
      </w:numPr>
      <w:spacing w:before="240" w:after="120" w:line="300" w:lineRule="atLeast"/>
      <w:outlineLvl w:val="0"/>
    </w:pPr>
    <w:rPr>
      <w:rFonts w:eastAsia="돋움체"/>
      <w:b/>
      <w:kern w:val="28"/>
      <w:sz w:val="24"/>
    </w:rPr>
  </w:style>
  <w:style w:type="paragraph" w:styleId="2">
    <w:name w:val="heading 2"/>
    <w:basedOn w:val="a"/>
    <w:next w:val="a"/>
    <w:link w:val="21"/>
    <w:qFormat/>
    <w:rsid w:val="009366BF"/>
    <w:pPr>
      <w:keepNext/>
      <w:numPr>
        <w:ilvl w:val="1"/>
        <w:numId w:val="1"/>
      </w:numPr>
      <w:spacing w:before="240" w:after="120" w:line="240" w:lineRule="auto"/>
      <w:ind w:left="0"/>
      <w:outlineLvl w:val="1"/>
    </w:pPr>
    <w:rPr>
      <w:rFonts w:eastAsia="돋움체"/>
      <w:b/>
      <w:sz w:val="22"/>
    </w:rPr>
  </w:style>
  <w:style w:type="paragraph" w:styleId="3">
    <w:name w:val="heading 3"/>
    <w:basedOn w:val="a"/>
    <w:next w:val="a"/>
    <w:link w:val="31"/>
    <w:qFormat/>
    <w:rsid w:val="009366BF"/>
    <w:pPr>
      <w:keepNext/>
      <w:numPr>
        <w:ilvl w:val="2"/>
        <w:numId w:val="1"/>
      </w:numPr>
      <w:spacing w:before="240" w:after="120" w:line="240" w:lineRule="auto"/>
      <w:ind w:left="0"/>
      <w:outlineLvl w:val="2"/>
    </w:pPr>
    <w:rPr>
      <w:rFonts w:eastAsia="돋움체"/>
      <w:b/>
      <w:sz w:val="22"/>
    </w:rPr>
  </w:style>
  <w:style w:type="paragraph" w:styleId="4">
    <w:name w:val="heading 4"/>
    <w:basedOn w:val="a"/>
    <w:next w:val="a"/>
    <w:link w:val="41"/>
    <w:qFormat/>
    <w:rsid w:val="009366BF"/>
    <w:pPr>
      <w:keepNext/>
      <w:numPr>
        <w:ilvl w:val="3"/>
        <w:numId w:val="1"/>
      </w:numPr>
      <w:spacing w:before="240" w:after="120" w:line="240" w:lineRule="auto"/>
      <w:outlineLvl w:val="3"/>
    </w:pPr>
    <w:rPr>
      <w:rFonts w:eastAsia="돋움"/>
    </w:rPr>
  </w:style>
  <w:style w:type="paragraph" w:styleId="5">
    <w:name w:val="heading 5"/>
    <w:basedOn w:val="a"/>
    <w:next w:val="a"/>
    <w:qFormat/>
    <w:rsid w:val="009366BF"/>
    <w:pPr>
      <w:keepNext/>
      <w:numPr>
        <w:ilvl w:val="4"/>
        <w:numId w:val="1"/>
      </w:numPr>
      <w:spacing w:before="240" w:after="120" w:line="240" w:lineRule="auto"/>
      <w:outlineLvl w:val="4"/>
    </w:pPr>
    <w:rPr>
      <w:rFonts w:eastAsia="돋움체"/>
      <w:b/>
      <w:sz w:val="22"/>
    </w:rPr>
  </w:style>
  <w:style w:type="paragraph" w:styleId="6">
    <w:name w:val="heading 6"/>
    <w:basedOn w:val="a"/>
    <w:next w:val="a"/>
    <w:qFormat/>
    <w:rsid w:val="009366BF"/>
    <w:pPr>
      <w:keepNext/>
      <w:numPr>
        <w:ilvl w:val="5"/>
        <w:numId w:val="1"/>
      </w:numPr>
      <w:spacing w:before="240" w:after="120" w:line="240" w:lineRule="auto"/>
      <w:outlineLvl w:val="5"/>
    </w:pPr>
    <w:rPr>
      <w:rFonts w:eastAsia="돋움"/>
      <w:b/>
      <w:sz w:val="22"/>
      <w:u w:val="single"/>
    </w:rPr>
  </w:style>
  <w:style w:type="paragraph" w:styleId="7">
    <w:name w:val="heading 7"/>
    <w:basedOn w:val="a"/>
    <w:next w:val="a"/>
    <w:qFormat/>
    <w:rsid w:val="009366BF"/>
    <w:pPr>
      <w:keepNext/>
      <w:numPr>
        <w:ilvl w:val="6"/>
        <w:numId w:val="1"/>
      </w:numPr>
      <w:spacing w:before="240" w:after="120" w:line="240" w:lineRule="auto"/>
      <w:outlineLvl w:val="6"/>
    </w:pPr>
    <w:rPr>
      <w:rFonts w:eastAsia="돋움체"/>
      <w:b/>
      <w:sz w:val="22"/>
      <w:u w:val="single"/>
    </w:rPr>
  </w:style>
  <w:style w:type="paragraph" w:styleId="8">
    <w:name w:val="heading 8"/>
    <w:basedOn w:val="a"/>
    <w:next w:val="a"/>
    <w:qFormat/>
    <w:rsid w:val="009366BF"/>
    <w:pPr>
      <w:keepNext/>
      <w:numPr>
        <w:ilvl w:val="7"/>
        <w:numId w:val="1"/>
      </w:numPr>
      <w:spacing w:before="240" w:after="120" w:line="240" w:lineRule="auto"/>
      <w:outlineLvl w:val="7"/>
    </w:pPr>
    <w:rPr>
      <w:rFonts w:eastAsia="돋움체"/>
      <w:b/>
      <w:sz w:val="22"/>
      <w:u w:val="single"/>
    </w:rPr>
  </w:style>
  <w:style w:type="paragraph" w:styleId="9">
    <w:name w:val="heading 9"/>
    <w:basedOn w:val="a"/>
    <w:next w:val="a"/>
    <w:qFormat/>
    <w:rsid w:val="009366BF"/>
    <w:pPr>
      <w:keepNext/>
      <w:numPr>
        <w:ilvl w:val="8"/>
        <w:numId w:val="1"/>
      </w:numPr>
      <w:outlineLvl w:val="8"/>
    </w:pPr>
    <w:rPr>
      <w:rFonts w:eastAsia="돋움체"/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366BF"/>
    <w:pPr>
      <w:ind w:left="851"/>
    </w:pPr>
  </w:style>
  <w:style w:type="paragraph" w:styleId="a4">
    <w:name w:val="header"/>
    <w:basedOn w:val="a"/>
    <w:link w:val="a5"/>
    <w:rsid w:val="009366BF"/>
    <w:pPr>
      <w:tabs>
        <w:tab w:val="center" w:pos="4252"/>
        <w:tab w:val="right" w:pos="8504"/>
      </w:tabs>
    </w:pPr>
  </w:style>
  <w:style w:type="paragraph" w:styleId="a6">
    <w:name w:val="footer"/>
    <w:basedOn w:val="a"/>
    <w:link w:val="a7"/>
    <w:uiPriority w:val="99"/>
    <w:rsid w:val="009366BF"/>
    <w:pPr>
      <w:tabs>
        <w:tab w:val="center" w:pos="4252"/>
        <w:tab w:val="right" w:pos="8504"/>
      </w:tabs>
    </w:pPr>
  </w:style>
  <w:style w:type="character" w:styleId="a8">
    <w:name w:val="page number"/>
    <w:basedOn w:val="a0"/>
    <w:rsid w:val="009366BF"/>
  </w:style>
  <w:style w:type="paragraph" w:customStyle="1" w:styleId="12">
    <w:name w:val="유형1"/>
    <w:basedOn w:val="a"/>
    <w:rsid w:val="009366BF"/>
    <w:pPr>
      <w:spacing w:before="240" w:after="120" w:line="300" w:lineRule="atLeast"/>
    </w:pPr>
    <w:rPr>
      <w:rFonts w:eastAsia="돋움체"/>
      <w:b/>
      <w:u w:val="single"/>
    </w:rPr>
  </w:style>
  <w:style w:type="paragraph" w:styleId="70">
    <w:name w:val="index 7"/>
    <w:basedOn w:val="a"/>
    <w:next w:val="a"/>
    <w:semiHidden/>
    <w:rsid w:val="009366BF"/>
    <w:pPr>
      <w:tabs>
        <w:tab w:val="right" w:leader="dot" w:pos="9070"/>
      </w:tabs>
      <w:ind w:left="2975" w:hanging="425"/>
    </w:pPr>
  </w:style>
  <w:style w:type="paragraph" w:styleId="a9">
    <w:name w:val="caption"/>
    <w:aliases w:val="Figure,그림"/>
    <w:basedOn w:val="a"/>
    <w:next w:val="a"/>
    <w:link w:val="aa"/>
    <w:qFormat/>
    <w:rsid w:val="00FB4748"/>
    <w:pPr>
      <w:spacing w:before="120" w:after="240" w:line="300" w:lineRule="atLeast"/>
      <w:jc w:val="center"/>
    </w:pPr>
    <w:rPr>
      <w:rFonts w:eastAsia="돋움체"/>
      <w:b/>
    </w:rPr>
  </w:style>
  <w:style w:type="paragraph" w:styleId="13">
    <w:name w:val="toc 1"/>
    <w:basedOn w:val="a"/>
    <w:next w:val="a"/>
    <w:uiPriority w:val="39"/>
    <w:rsid w:val="009366BF"/>
  </w:style>
  <w:style w:type="paragraph" w:styleId="22">
    <w:name w:val="toc 2"/>
    <w:basedOn w:val="a"/>
    <w:next w:val="a"/>
    <w:uiPriority w:val="39"/>
    <w:rsid w:val="009366BF"/>
    <w:pPr>
      <w:ind w:left="425"/>
    </w:pPr>
  </w:style>
  <w:style w:type="paragraph" w:styleId="32">
    <w:name w:val="toc 3"/>
    <w:basedOn w:val="a"/>
    <w:next w:val="a"/>
    <w:uiPriority w:val="39"/>
    <w:rsid w:val="009366BF"/>
    <w:pPr>
      <w:ind w:left="850"/>
    </w:pPr>
  </w:style>
  <w:style w:type="paragraph" w:styleId="42">
    <w:name w:val="toc 4"/>
    <w:basedOn w:val="a"/>
    <w:next w:val="a"/>
    <w:semiHidden/>
    <w:rsid w:val="009366BF"/>
    <w:pPr>
      <w:ind w:left="1275"/>
    </w:pPr>
  </w:style>
  <w:style w:type="paragraph" w:styleId="51">
    <w:name w:val="toc 5"/>
    <w:basedOn w:val="a"/>
    <w:next w:val="a"/>
    <w:semiHidden/>
    <w:rsid w:val="009366BF"/>
    <w:pPr>
      <w:ind w:left="1700"/>
    </w:pPr>
  </w:style>
  <w:style w:type="paragraph" w:styleId="60">
    <w:name w:val="toc 6"/>
    <w:basedOn w:val="a"/>
    <w:next w:val="a"/>
    <w:semiHidden/>
    <w:rsid w:val="009366BF"/>
    <w:pPr>
      <w:ind w:left="2125"/>
    </w:pPr>
  </w:style>
  <w:style w:type="paragraph" w:styleId="71">
    <w:name w:val="toc 7"/>
    <w:basedOn w:val="a"/>
    <w:next w:val="a"/>
    <w:semiHidden/>
    <w:rsid w:val="009366BF"/>
    <w:pPr>
      <w:ind w:left="2550"/>
    </w:pPr>
  </w:style>
  <w:style w:type="paragraph" w:styleId="80">
    <w:name w:val="toc 8"/>
    <w:basedOn w:val="a"/>
    <w:next w:val="a"/>
    <w:semiHidden/>
    <w:rsid w:val="009366BF"/>
    <w:pPr>
      <w:ind w:left="2975"/>
    </w:pPr>
  </w:style>
  <w:style w:type="paragraph" w:styleId="90">
    <w:name w:val="toc 9"/>
    <w:basedOn w:val="a"/>
    <w:next w:val="a"/>
    <w:semiHidden/>
    <w:rsid w:val="009366BF"/>
    <w:pPr>
      <w:ind w:left="3400"/>
    </w:pPr>
  </w:style>
  <w:style w:type="paragraph" w:styleId="ab">
    <w:name w:val="Body Text"/>
    <w:basedOn w:val="a"/>
    <w:rsid w:val="009366BF"/>
    <w:rPr>
      <w:b/>
    </w:rPr>
  </w:style>
  <w:style w:type="paragraph" w:styleId="ac">
    <w:name w:val="annotation text"/>
    <w:basedOn w:val="a"/>
    <w:link w:val="ad"/>
    <w:semiHidden/>
    <w:rsid w:val="009366BF"/>
    <w:pPr>
      <w:wordWrap/>
      <w:spacing w:line="240" w:lineRule="auto"/>
      <w:jc w:val="left"/>
    </w:pPr>
    <w:rPr>
      <w:sz w:val="22"/>
      <w:lang w:val="en-GB"/>
    </w:rPr>
  </w:style>
  <w:style w:type="paragraph" w:styleId="14">
    <w:name w:val="index 1"/>
    <w:basedOn w:val="a"/>
    <w:next w:val="a"/>
    <w:autoRedefine/>
    <w:semiHidden/>
    <w:rsid w:val="009366BF"/>
    <w:pPr>
      <w:ind w:left="425" w:hanging="425"/>
    </w:pPr>
  </w:style>
  <w:style w:type="paragraph" w:styleId="23">
    <w:name w:val="index 2"/>
    <w:basedOn w:val="a"/>
    <w:next w:val="a"/>
    <w:autoRedefine/>
    <w:semiHidden/>
    <w:rsid w:val="009366BF"/>
    <w:pPr>
      <w:ind w:left="850" w:hanging="425"/>
    </w:pPr>
  </w:style>
  <w:style w:type="paragraph" w:styleId="33">
    <w:name w:val="index 3"/>
    <w:basedOn w:val="a"/>
    <w:next w:val="a"/>
    <w:autoRedefine/>
    <w:semiHidden/>
    <w:rsid w:val="009366BF"/>
    <w:pPr>
      <w:ind w:left="1275" w:hanging="425"/>
    </w:pPr>
  </w:style>
  <w:style w:type="paragraph" w:styleId="43">
    <w:name w:val="index 4"/>
    <w:basedOn w:val="a"/>
    <w:next w:val="a"/>
    <w:autoRedefine/>
    <w:semiHidden/>
    <w:rsid w:val="009366BF"/>
    <w:pPr>
      <w:ind w:left="1700" w:hanging="425"/>
    </w:pPr>
  </w:style>
  <w:style w:type="paragraph" w:styleId="52">
    <w:name w:val="index 5"/>
    <w:basedOn w:val="a"/>
    <w:next w:val="a"/>
    <w:autoRedefine/>
    <w:semiHidden/>
    <w:rsid w:val="009366BF"/>
    <w:pPr>
      <w:ind w:left="2125" w:hanging="425"/>
    </w:pPr>
  </w:style>
  <w:style w:type="paragraph" w:styleId="61">
    <w:name w:val="index 6"/>
    <w:basedOn w:val="a"/>
    <w:next w:val="a"/>
    <w:autoRedefine/>
    <w:semiHidden/>
    <w:rsid w:val="009366BF"/>
    <w:pPr>
      <w:ind w:left="2550" w:hanging="425"/>
    </w:pPr>
  </w:style>
  <w:style w:type="paragraph" w:styleId="81">
    <w:name w:val="index 8"/>
    <w:basedOn w:val="a"/>
    <w:next w:val="a"/>
    <w:autoRedefine/>
    <w:semiHidden/>
    <w:rsid w:val="009366BF"/>
    <w:pPr>
      <w:ind w:left="3400" w:hanging="425"/>
    </w:pPr>
  </w:style>
  <w:style w:type="paragraph" w:styleId="91">
    <w:name w:val="index 9"/>
    <w:basedOn w:val="a"/>
    <w:next w:val="a"/>
    <w:autoRedefine/>
    <w:semiHidden/>
    <w:rsid w:val="009366BF"/>
    <w:pPr>
      <w:ind w:left="3825" w:hanging="425"/>
    </w:pPr>
  </w:style>
  <w:style w:type="paragraph" w:styleId="ae">
    <w:name w:val="index heading"/>
    <w:basedOn w:val="a"/>
    <w:next w:val="14"/>
    <w:semiHidden/>
    <w:rsid w:val="009366BF"/>
  </w:style>
  <w:style w:type="paragraph" w:styleId="af">
    <w:name w:val="Date"/>
    <w:basedOn w:val="a"/>
    <w:next w:val="a"/>
    <w:rsid w:val="009366BF"/>
    <w:pPr>
      <w:adjustRightInd/>
      <w:spacing w:line="240" w:lineRule="auto"/>
      <w:textAlignment w:val="auto"/>
    </w:pPr>
    <w:rPr>
      <w:kern w:val="2"/>
      <w:sz w:val="22"/>
    </w:rPr>
  </w:style>
  <w:style w:type="character" w:styleId="af0">
    <w:name w:val="Hyperlink"/>
    <w:uiPriority w:val="99"/>
    <w:rsid w:val="009366BF"/>
    <w:rPr>
      <w:color w:val="0000FF"/>
      <w:u w:val="single"/>
    </w:rPr>
  </w:style>
  <w:style w:type="paragraph" w:styleId="af1">
    <w:name w:val="Body Text Indent"/>
    <w:basedOn w:val="a"/>
    <w:rsid w:val="009366BF"/>
    <w:pPr>
      <w:ind w:left="992" w:hangingChars="496" w:hanging="992"/>
    </w:pPr>
    <w:rPr>
      <w:rFonts w:cs="Arial"/>
    </w:rPr>
  </w:style>
  <w:style w:type="character" w:styleId="af2">
    <w:name w:val="FollowedHyperlink"/>
    <w:uiPriority w:val="99"/>
    <w:rsid w:val="009366BF"/>
    <w:rPr>
      <w:color w:val="800080"/>
      <w:u w:val="single"/>
    </w:rPr>
  </w:style>
  <w:style w:type="paragraph" w:styleId="24">
    <w:name w:val="Body Text 2"/>
    <w:basedOn w:val="a"/>
    <w:rsid w:val="009366BF"/>
    <w:pPr>
      <w:jc w:val="left"/>
    </w:pPr>
  </w:style>
  <w:style w:type="paragraph" w:styleId="34">
    <w:name w:val="Body Text 3"/>
    <w:basedOn w:val="a"/>
    <w:rsid w:val="009366BF"/>
    <w:rPr>
      <w:color w:val="FF0000"/>
    </w:rPr>
  </w:style>
  <w:style w:type="paragraph" w:styleId="af3">
    <w:name w:val="List Bullet"/>
    <w:basedOn w:val="a"/>
    <w:autoRedefine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5">
    <w:name w:val="List Bullet 2"/>
    <w:basedOn w:val="a"/>
    <w:autoRedefine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5">
    <w:name w:val="List Bullet 3"/>
    <w:basedOn w:val="a"/>
    <w:autoRedefine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4">
    <w:name w:val="List Bullet 4"/>
    <w:basedOn w:val="a"/>
    <w:autoRedefine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3">
    <w:name w:val="List Bullet 5"/>
    <w:basedOn w:val="a"/>
    <w:autoRedefine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4">
    <w:name w:val="List Number"/>
    <w:basedOn w:val="a"/>
    <w:rsid w:val="009366BF"/>
    <w:pPr>
      <w:tabs>
        <w:tab w:val="num" w:pos="360"/>
      </w:tabs>
      <w:wordWrap/>
      <w:spacing w:line="240" w:lineRule="auto"/>
      <w:ind w:left="360" w:hanging="360"/>
    </w:pPr>
    <w:rPr>
      <w:sz w:val="22"/>
    </w:rPr>
  </w:style>
  <w:style w:type="paragraph" w:styleId="26">
    <w:name w:val="List Number 2"/>
    <w:basedOn w:val="a"/>
    <w:rsid w:val="009366BF"/>
    <w:pPr>
      <w:tabs>
        <w:tab w:val="num" w:pos="643"/>
      </w:tabs>
      <w:wordWrap/>
      <w:spacing w:line="240" w:lineRule="auto"/>
      <w:ind w:left="643" w:hanging="360"/>
    </w:pPr>
    <w:rPr>
      <w:sz w:val="22"/>
    </w:rPr>
  </w:style>
  <w:style w:type="paragraph" w:styleId="36">
    <w:name w:val="List Number 3"/>
    <w:basedOn w:val="a"/>
    <w:rsid w:val="009366BF"/>
    <w:pPr>
      <w:tabs>
        <w:tab w:val="num" w:pos="926"/>
      </w:tabs>
      <w:wordWrap/>
      <w:spacing w:line="240" w:lineRule="auto"/>
      <w:ind w:left="926" w:hanging="360"/>
    </w:pPr>
    <w:rPr>
      <w:sz w:val="22"/>
    </w:rPr>
  </w:style>
  <w:style w:type="paragraph" w:styleId="45">
    <w:name w:val="List Number 4"/>
    <w:basedOn w:val="a"/>
    <w:rsid w:val="009366BF"/>
    <w:pPr>
      <w:tabs>
        <w:tab w:val="num" w:pos="1209"/>
      </w:tabs>
      <w:wordWrap/>
      <w:spacing w:line="240" w:lineRule="auto"/>
      <w:ind w:left="1209" w:hanging="360"/>
    </w:pPr>
    <w:rPr>
      <w:sz w:val="22"/>
    </w:rPr>
  </w:style>
  <w:style w:type="paragraph" w:styleId="54">
    <w:name w:val="List Number 5"/>
    <w:basedOn w:val="a"/>
    <w:rsid w:val="009366BF"/>
    <w:pPr>
      <w:tabs>
        <w:tab w:val="num" w:pos="1492"/>
      </w:tabs>
      <w:wordWrap/>
      <w:spacing w:line="240" w:lineRule="auto"/>
      <w:ind w:left="1492" w:hanging="360"/>
    </w:pPr>
    <w:rPr>
      <w:sz w:val="22"/>
    </w:rPr>
  </w:style>
  <w:style w:type="paragraph" w:styleId="af5">
    <w:name w:val="Plain Text"/>
    <w:basedOn w:val="a"/>
    <w:rsid w:val="009366BF"/>
    <w:pPr>
      <w:adjustRightInd/>
      <w:spacing w:line="240" w:lineRule="auto"/>
      <w:textAlignment w:val="auto"/>
    </w:pPr>
    <w:rPr>
      <w:rFonts w:ascii="바탕체" w:hAnsi="Courier New"/>
      <w:kern w:val="2"/>
    </w:rPr>
  </w:style>
  <w:style w:type="paragraph" w:customStyle="1" w:styleId="Affiliation">
    <w:name w:val="Affiliation"/>
    <w:basedOn w:val="a"/>
    <w:next w:val="a"/>
    <w:autoRedefine/>
    <w:rsid w:val="00FF1C36"/>
    <w:pPr>
      <w:spacing w:line="320" w:lineRule="atLeast"/>
      <w:jc w:val="center"/>
    </w:pPr>
    <w:rPr>
      <w:b/>
      <w:bCs/>
    </w:rPr>
  </w:style>
  <w:style w:type="paragraph" w:styleId="af6">
    <w:name w:val="footnote text"/>
    <w:basedOn w:val="a"/>
    <w:semiHidden/>
    <w:rsid w:val="009366BF"/>
    <w:pPr>
      <w:wordWrap/>
      <w:overflowPunct w:val="0"/>
      <w:autoSpaceDE w:val="0"/>
      <w:autoSpaceDN w:val="0"/>
      <w:spacing w:line="300" w:lineRule="auto"/>
      <w:ind w:left="1134"/>
      <w:jc w:val="left"/>
      <w:textAlignment w:val="bottom"/>
    </w:pPr>
    <w:rPr>
      <w:rFonts w:ascii="Tms Rmn" w:eastAsia="돋움" w:hAnsi="Tms Rmn"/>
      <w:lang w:val="en-GB"/>
    </w:rPr>
  </w:style>
  <w:style w:type="character" w:styleId="af7">
    <w:name w:val="footnote reference"/>
    <w:semiHidden/>
    <w:rsid w:val="009366BF"/>
    <w:rPr>
      <w:vertAlign w:val="superscript"/>
    </w:rPr>
  </w:style>
  <w:style w:type="paragraph" w:styleId="af8">
    <w:name w:val="Document Map"/>
    <w:basedOn w:val="a"/>
    <w:semiHidden/>
    <w:rsid w:val="009366BF"/>
    <w:pPr>
      <w:shd w:val="clear" w:color="auto" w:fill="000080"/>
    </w:pPr>
    <w:rPr>
      <w:rFonts w:eastAsia="돋움체"/>
    </w:rPr>
  </w:style>
  <w:style w:type="paragraph" w:styleId="27">
    <w:name w:val="Body Text Indent 2"/>
    <w:basedOn w:val="a"/>
    <w:rsid w:val="009366BF"/>
    <w:pPr>
      <w:spacing w:line="240" w:lineRule="auto"/>
      <w:ind w:leftChars="108" w:left="238" w:hanging="22"/>
    </w:pPr>
    <w:rPr>
      <w:i/>
      <w:sz w:val="18"/>
    </w:rPr>
  </w:style>
  <w:style w:type="paragraph" w:customStyle="1" w:styleId="xl22">
    <w:name w:val="xl22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3">
    <w:name w:val="xl23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4">
    <w:name w:val="xl24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5">
    <w:name w:val="xl25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xl26">
    <w:name w:val="xl26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b/>
      <w:bCs/>
      <w:sz w:val="18"/>
      <w:szCs w:val="18"/>
      <w:lang w:eastAsia="en-US"/>
    </w:rPr>
  </w:style>
  <w:style w:type="paragraph" w:customStyle="1" w:styleId="xl27">
    <w:name w:val="xl27"/>
    <w:basedOn w:val="a"/>
    <w:rsid w:val="009366BF"/>
    <w:pPr>
      <w:widowControl/>
      <w:shd w:val="clear" w:color="auto" w:fill="FFFFFF"/>
      <w:wordWrap/>
      <w:adjustRightInd/>
      <w:spacing w:before="100" w:beforeAutospacing="1" w:after="100" w:afterAutospacing="1" w:line="240" w:lineRule="auto"/>
      <w:jc w:val="right"/>
      <w:textAlignment w:val="auto"/>
    </w:pPr>
    <w:rPr>
      <w:rFonts w:ascii="Verdana" w:eastAsia="Times New Roman" w:hAnsi="Verdana"/>
      <w:sz w:val="18"/>
      <w:szCs w:val="18"/>
      <w:lang w:eastAsia="en-US"/>
    </w:rPr>
  </w:style>
  <w:style w:type="paragraph" w:customStyle="1" w:styleId="BodyText21">
    <w:name w:val="Body Text 21"/>
    <w:basedOn w:val="a"/>
    <w:rsid w:val="009366BF"/>
    <w:pPr>
      <w:wordWrap/>
      <w:spacing w:line="300" w:lineRule="auto"/>
    </w:pPr>
    <w:rPr>
      <w:rFonts w:eastAsia="돋움"/>
      <w:sz w:val="22"/>
    </w:rPr>
  </w:style>
  <w:style w:type="paragraph" w:customStyle="1" w:styleId="af9">
    <w:name w:val="항목"/>
    <w:basedOn w:val="a"/>
    <w:rsid w:val="009366BF"/>
    <w:pPr>
      <w:tabs>
        <w:tab w:val="left" w:pos="340"/>
        <w:tab w:val="left" w:pos="680"/>
      </w:tabs>
      <w:spacing w:line="240" w:lineRule="auto"/>
    </w:pPr>
    <w:rPr>
      <w:rFonts w:ascii="Times New Roman" w:hAnsi="Times New Roman"/>
      <w:sz w:val="22"/>
      <w:lang w:val="en-GB"/>
    </w:rPr>
  </w:style>
  <w:style w:type="character" w:customStyle="1" w:styleId="MTEquationSection">
    <w:name w:val="MTEquationSection"/>
    <w:rsid w:val="009366BF"/>
    <w:rPr>
      <w:rFonts w:eastAsia="돋움"/>
      <w:vanish/>
      <w:color w:val="FF0000"/>
      <w:sz w:val="18"/>
    </w:rPr>
  </w:style>
  <w:style w:type="paragraph" w:customStyle="1" w:styleId="MTDisplayEquation">
    <w:name w:val="MTDisplayEquation"/>
    <w:basedOn w:val="ab"/>
    <w:next w:val="a"/>
    <w:rsid w:val="009366BF"/>
    <w:pPr>
      <w:tabs>
        <w:tab w:val="center" w:pos="4520"/>
        <w:tab w:val="right" w:pos="9020"/>
      </w:tabs>
      <w:wordWrap/>
      <w:spacing w:before="100" w:beforeAutospacing="1" w:after="100" w:afterAutospacing="1" w:line="360" w:lineRule="auto"/>
      <w:ind w:firstLineChars="204" w:firstLine="449"/>
      <w:jc w:val="left"/>
    </w:pPr>
    <w:rPr>
      <w:rFonts w:ascii="Times New Roman" w:hAnsi="Times New Roman"/>
      <w:b w:val="0"/>
      <w:sz w:val="22"/>
    </w:rPr>
  </w:style>
  <w:style w:type="table" w:styleId="afa">
    <w:name w:val="Table Grid"/>
    <w:basedOn w:val="a1"/>
    <w:uiPriority w:val="59"/>
    <w:rsid w:val="00F54FB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5">
    <w:name w:val="머리글 문자"/>
    <w:link w:val="a4"/>
    <w:uiPriority w:val="99"/>
    <w:rsid w:val="00AC2137"/>
    <w:rPr>
      <w:rFonts w:ascii="Arial" w:hAnsi="Arial"/>
    </w:rPr>
  </w:style>
  <w:style w:type="paragraph" w:styleId="afb">
    <w:name w:val="Balloon Text"/>
    <w:basedOn w:val="a"/>
    <w:link w:val="afc"/>
    <w:rsid w:val="00AC2137"/>
    <w:pPr>
      <w:spacing w:line="240" w:lineRule="auto"/>
    </w:pPr>
    <w:rPr>
      <w:rFonts w:ascii="맑은 고딕" w:eastAsia="맑은 고딕" w:hAnsi="맑은 고딕"/>
      <w:sz w:val="18"/>
      <w:szCs w:val="18"/>
    </w:rPr>
  </w:style>
  <w:style w:type="character" w:customStyle="1" w:styleId="afc">
    <w:name w:val="풍선 도움말 텍스트 문자"/>
    <w:link w:val="afb"/>
    <w:rsid w:val="00AC2137"/>
    <w:rPr>
      <w:rFonts w:ascii="맑은 고딕" w:eastAsia="맑은 고딕" w:hAnsi="맑은 고딕" w:cs="Times New Roman"/>
      <w:sz w:val="18"/>
      <w:szCs w:val="18"/>
    </w:rPr>
  </w:style>
  <w:style w:type="character" w:customStyle="1" w:styleId="a7">
    <w:name w:val="바닥글 문자"/>
    <w:link w:val="a6"/>
    <w:uiPriority w:val="99"/>
    <w:rsid w:val="006B5C97"/>
    <w:rPr>
      <w:rFonts w:ascii="Arial" w:hAnsi="Arial"/>
    </w:rPr>
  </w:style>
  <w:style w:type="character" w:styleId="afd">
    <w:name w:val="annotation reference"/>
    <w:rsid w:val="00D001FA"/>
    <w:rPr>
      <w:sz w:val="18"/>
      <w:szCs w:val="18"/>
    </w:rPr>
  </w:style>
  <w:style w:type="paragraph" w:styleId="afe">
    <w:name w:val="annotation subject"/>
    <w:basedOn w:val="ac"/>
    <w:next w:val="ac"/>
    <w:link w:val="aff"/>
    <w:rsid w:val="00D001FA"/>
    <w:pPr>
      <w:wordWrap w:val="0"/>
      <w:spacing w:line="360" w:lineRule="atLeast"/>
    </w:pPr>
    <w:rPr>
      <w:b/>
      <w:bCs/>
      <w:sz w:val="20"/>
      <w:lang w:val="en-US"/>
    </w:rPr>
  </w:style>
  <w:style w:type="character" w:customStyle="1" w:styleId="ad">
    <w:name w:val="메모 텍스트 문자"/>
    <w:link w:val="ac"/>
    <w:semiHidden/>
    <w:rsid w:val="00D001FA"/>
    <w:rPr>
      <w:rFonts w:ascii="Arial" w:hAnsi="Arial"/>
      <w:sz w:val="22"/>
      <w:lang w:val="en-GB"/>
    </w:rPr>
  </w:style>
  <w:style w:type="character" w:customStyle="1" w:styleId="aff">
    <w:name w:val="메모 주제 문자"/>
    <w:link w:val="afe"/>
    <w:rsid w:val="00D001FA"/>
    <w:rPr>
      <w:rFonts w:ascii="Arial" w:hAnsi="Arial"/>
      <w:sz w:val="22"/>
      <w:lang w:val="en-GB"/>
    </w:rPr>
  </w:style>
  <w:style w:type="character" w:styleId="aff0">
    <w:name w:val="line number"/>
    <w:basedOn w:val="a0"/>
    <w:rsid w:val="00DE6948"/>
  </w:style>
  <w:style w:type="paragraph" w:styleId="aff1">
    <w:name w:val="table of figures"/>
    <w:basedOn w:val="a"/>
    <w:next w:val="a"/>
    <w:uiPriority w:val="99"/>
    <w:rsid w:val="002C5B95"/>
    <w:pPr>
      <w:ind w:leftChars="400" w:left="400" w:hangingChars="200" w:hanging="200"/>
    </w:pPr>
  </w:style>
  <w:style w:type="character" w:customStyle="1" w:styleId="11">
    <w:name w:val="제목 1 문자"/>
    <w:link w:val="1"/>
    <w:uiPriority w:val="9"/>
    <w:rsid w:val="00CA6A06"/>
    <w:rPr>
      <w:rFonts w:ascii="Arial" w:eastAsia="돋움체" w:hAnsi="Arial"/>
      <w:b/>
      <w:kern w:val="28"/>
      <w:sz w:val="24"/>
    </w:rPr>
  </w:style>
  <w:style w:type="paragraph" w:styleId="aff2">
    <w:name w:val="Bibliography"/>
    <w:basedOn w:val="a"/>
    <w:next w:val="a"/>
    <w:uiPriority w:val="37"/>
    <w:unhideWhenUsed/>
    <w:rsid w:val="00CA6A06"/>
  </w:style>
  <w:style w:type="character" w:customStyle="1" w:styleId="datenametitle9pt">
    <w:name w:val="스타일 (제목 박스 date + 승인란 name/title) 9 pt 자동"/>
    <w:rsid w:val="006B5932"/>
    <w:rPr>
      <w:color w:val="auto"/>
      <w:sz w:val="18"/>
    </w:rPr>
  </w:style>
  <w:style w:type="paragraph" w:customStyle="1" w:styleId="SOC">
    <w:name w:val="SOC 요구사항"/>
    <w:basedOn w:val="a"/>
    <w:link w:val="SOCChar"/>
    <w:qFormat/>
    <w:rsid w:val="004E009B"/>
    <w:pPr>
      <w:autoSpaceDE w:val="0"/>
      <w:autoSpaceDN w:val="0"/>
    </w:pPr>
    <w:rPr>
      <w:rFonts w:cs="Arial"/>
      <w:bCs/>
      <w:sz w:val="18"/>
      <w:szCs w:val="18"/>
    </w:rPr>
  </w:style>
  <w:style w:type="paragraph" w:customStyle="1" w:styleId="Requirement">
    <w:name w:val="Requirement"/>
    <w:basedOn w:val="a"/>
    <w:rsid w:val="00D66E00"/>
    <w:pPr>
      <w:widowControl/>
      <w:tabs>
        <w:tab w:val="left" w:pos="1134"/>
      </w:tabs>
      <w:wordWrap/>
      <w:adjustRightInd/>
      <w:spacing w:after="120" w:line="220" w:lineRule="atLeast"/>
      <w:ind w:left="567"/>
      <w:jc w:val="left"/>
      <w:textAlignment w:val="auto"/>
    </w:pPr>
    <w:rPr>
      <w:rFonts w:eastAsia="맑은 고딕"/>
      <w:i/>
      <w:sz w:val="22"/>
      <w:lang w:val="en-GB" w:eastAsia="en-US"/>
    </w:rPr>
  </w:style>
  <w:style w:type="character" w:customStyle="1" w:styleId="SOCChar">
    <w:name w:val="SOC 요구사항 Char"/>
    <w:link w:val="SOC"/>
    <w:rsid w:val="004E009B"/>
    <w:rPr>
      <w:rFonts w:ascii="Arial" w:hAnsi="Arial" w:cs="Arial"/>
      <w:bCs/>
      <w:sz w:val="18"/>
      <w:szCs w:val="18"/>
    </w:rPr>
  </w:style>
  <w:style w:type="paragraph" w:customStyle="1" w:styleId="aff3">
    <w:name w:val="요구사항번호"/>
    <w:basedOn w:val="4"/>
    <w:link w:val="Char"/>
    <w:qFormat/>
    <w:rsid w:val="00222413"/>
    <w:pPr>
      <w:numPr>
        <w:ilvl w:val="0"/>
        <w:numId w:val="0"/>
      </w:numPr>
    </w:pPr>
    <w:rPr>
      <w:b/>
    </w:rPr>
  </w:style>
  <w:style w:type="character" w:customStyle="1" w:styleId="41">
    <w:name w:val="제목 4 문자"/>
    <w:link w:val="4"/>
    <w:rsid w:val="00222413"/>
    <w:rPr>
      <w:rFonts w:ascii="Arial" w:eastAsia="돋움" w:hAnsi="Arial"/>
    </w:rPr>
  </w:style>
  <w:style w:type="character" w:customStyle="1" w:styleId="Char">
    <w:name w:val="요구사항번호 Char"/>
    <w:link w:val="aff3"/>
    <w:rsid w:val="00222413"/>
    <w:rPr>
      <w:rFonts w:ascii="Arial" w:eastAsia="돋움" w:hAnsi="Arial"/>
      <w:b/>
    </w:rPr>
  </w:style>
  <w:style w:type="paragraph" w:customStyle="1" w:styleId="10">
    <w:name w:val="스타일1"/>
    <w:basedOn w:val="a"/>
    <w:link w:val="1Char"/>
    <w:qFormat/>
    <w:rsid w:val="00CE288D"/>
    <w:pPr>
      <w:numPr>
        <w:numId w:val="2"/>
      </w:numPr>
      <w:adjustRightInd/>
    </w:pPr>
  </w:style>
  <w:style w:type="paragraph" w:customStyle="1" w:styleId="20">
    <w:name w:val="스타일2"/>
    <w:basedOn w:val="a"/>
    <w:link w:val="2Char"/>
    <w:qFormat/>
    <w:rsid w:val="004742FC"/>
    <w:pPr>
      <w:numPr>
        <w:ilvl w:val="1"/>
        <w:numId w:val="2"/>
      </w:numPr>
    </w:pPr>
  </w:style>
  <w:style w:type="character" w:customStyle="1" w:styleId="1Char">
    <w:name w:val="스타일1 Char"/>
    <w:link w:val="10"/>
    <w:rsid w:val="00CE288D"/>
    <w:rPr>
      <w:rFonts w:ascii="Arial" w:hAnsi="Arial"/>
    </w:rPr>
  </w:style>
  <w:style w:type="character" w:customStyle="1" w:styleId="2Char">
    <w:name w:val="스타일2 Char"/>
    <w:link w:val="20"/>
    <w:rsid w:val="004742FC"/>
    <w:rPr>
      <w:rFonts w:ascii="Arial" w:hAnsi="Arial"/>
    </w:rPr>
  </w:style>
  <w:style w:type="paragraph" w:styleId="aff4">
    <w:name w:val="List Paragraph"/>
    <w:basedOn w:val="a"/>
    <w:link w:val="aff5"/>
    <w:uiPriority w:val="34"/>
    <w:qFormat/>
    <w:rsid w:val="007E2214"/>
    <w:pPr>
      <w:ind w:leftChars="400" w:left="800"/>
    </w:pPr>
  </w:style>
  <w:style w:type="paragraph" w:customStyle="1" w:styleId="aff6">
    <w:name w:val="표내부번호"/>
    <w:basedOn w:val="aff4"/>
    <w:link w:val="Char0"/>
    <w:qFormat/>
    <w:rsid w:val="003A7366"/>
    <w:pPr>
      <w:widowControl/>
      <w:wordWrap/>
      <w:adjustRightInd/>
      <w:spacing w:line="240" w:lineRule="auto"/>
      <w:ind w:leftChars="0" w:left="0"/>
      <w:textAlignment w:val="auto"/>
    </w:pPr>
    <w:rPr>
      <w:rFonts w:asciiTheme="minorHAnsi" w:eastAsiaTheme="minorEastAsia" w:hAnsiTheme="minorHAnsi" w:cstheme="minorBidi"/>
      <w:kern w:val="2"/>
      <w:szCs w:val="22"/>
    </w:rPr>
  </w:style>
  <w:style w:type="character" w:customStyle="1" w:styleId="Char0">
    <w:name w:val="표내부번호 Char"/>
    <w:basedOn w:val="a0"/>
    <w:link w:val="aff6"/>
    <w:rsid w:val="003A7366"/>
    <w:rPr>
      <w:rFonts w:asciiTheme="minorHAnsi" w:eastAsiaTheme="minorEastAsia" w:hAnsiTheme="minorHAnsi" w:cstheme="minorBidi"/>
      <w:kern w:val="2"/>
      <w:szCs w:val="22"/>
    </w:rPr>
  </w:style>
  <w:style w:type="paragraph" w:customStyle="1" w:styleId="40">
    <w:name w:val="스타일4"/>
    <w:basedOn w:val="aff6"/>
    <w:link w:val="4Char"/>
    <w:qFormat/>
    <w:rsid w:val="00875A8A"/>
    <w:pPr>
      <w:numPr>
        <w:numId w:val="3"/>
      </w:numPr>
    </w:pPr>
  </w:style>
  <w:style w:type="character" w:customStyle="1" w:styleId="4Char">
    <w:name w:val="스타일4 Char"/>
    <w:basedOn w:val="Char0"/>
    <w:link w:val="40"/>
    <w:rsid w:val="00875A8A"/>
    <w:rPr>
      <w:rFonts w:asciiTheme="minorHAnsi" w:eastAsiaTheme="minorEastAsia" w:hAnsiTheme="minorHAnsi" w:cstheme="minorBidi"/>
      <w:kern w:val="2"/>
      <w:szCs w:val="22"/>
    </w:rPr>
  </w:style>
  <w:style w:type="paragraph" w:customStyle="1" w:styleId="Default">
    <w:name w:val="Default"/>
    <w:rsid w:val="00F43BA0"/>
    <w:pPr>
      <w:widowControl w:val="0"/>
      <w:autoSpaceDE w:val="0"/>
      <w:autoSpaceDN w:val="0"/>
      <w:adjustRightInd w:val="0"/>
    </w:pPr>
    <w:rPr>
      <w:rFonts w:ascii="맑은 고딕" w:hAnsi="맑은 고딕" w:cs="맑은 고딕"/>
      <w:color w:val="000000"/>
      <w:sz w:val="24"/>
      <w:szCs w:val="24"/>
    </w:rPr>
  </w:style>
  <w:style w:type="character" w:customStyle="1" w:styleId="31">
    <w:name w:val="제목 3 문자"/>
    <w:basedOn w:val="a0"/>
    <w:link w:val="3"/>
    <w:rsid w:val="003F7ECC"/>
    <w:rPr>
      <w:rFonts w:ascii="Arial" w:eastAsia="돋움체" w:hAnsi="Arial"/>
      <w:b/>
      <w:sz w:val="22"/>
    </w:rPr>
  </w:style>
  <w:style w:type="paragraph" w:customStyle="1" w:styleId="30">
    <w:name w:val="스타일3"/>
    <w:basedOn w:val="aff4"/>
    <w:link w:val="3Char"/>
    <w:qFormat/>
    <w:rsid w:val="00E62380"/>
    <w:pPr>
      <w:numPr>
        <w:numId w:val="4"/>
      </w:numPr>
      <w:ind w:leftChars="0" w:left="0" w:hanging="403"/>
    </w:pPr>
    <w:rPr>
      <w:rFonts w:cs="Arial"/>
      <w:lang w:val="fr-FR"/>
    </w:rPr>
  </w:style>
  <w:style w:type="character" w:customStyle="1" w:styleId="aff5">
    <w:name w:val="목록 단락 문자"/>
    <w:basedOn w:val="a0"/>
    <w:link w:val="aff4"/>
    <w:uiPriority w:val="34"/>
    <w:rsid w:val="00B335E9"/>
    <w:rPr>
      <w:rFonts w:ascii="Arial" w:hAnsi="Arial"/>
    </w:rPr>
  </w:style>
  <w:style w:type="character" w:customStyle="1" w:styleId="3Char">
    <w:name w:val="스타일3 Char"/>
    <w:basedOn w:val="aff5"/>
    <w:link w:val="30"/>
    <w:rsid w:val="00E62380"/>
    <w:rPr>
      <w:rFonts w:ascii="Arial" w:hAnsi="Arial" w:cs="Arial"/>
      <w:lang w:val="fr-FR"/>
    </w:rPr>
  </w:style>
  <w:style w:type="table" w:customStyle="1" w:styleId="ScrollTableNormal">
    <w:name w:val="Scroll Table Normal"/>
    <w:basedOn w:val="a1"/>
    <w:uiPriority w:val="99"/>
    <w:rsid w:val="007E72AE"/>
    <w:pPr>
      <w:jc w:val="both"/>
    </w:p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eastAsia="바탕체"/>
        <w:b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D9D9" w:themeFill="background1" w:themeFillShade="D9"/>
      </w:tcPr>
    </w:tblStylePr>
  </w:style>
  <w:style w:type="character" w:customStyle="1" w:styleId="aa">
    <w:name w:val="캡션 문자"/>
    <w:aliases w:val="Figure 문자,그림 문자"/>
    <w:basedOn w:val="a0"/>
    <w:link w:val="a9"/>
    <w:rsid w:val="00971A84"/>
    <w:rPr>
      <w:rFonts w:ascii="Arial" w:eastAsia="돋움체" w:hAnsi="Arial"/>
      <w:b/>
    </w:rPr>
  </w:style>
  <w:style w:type="paragraph" w:customStyle="1" w:styleId="5-">
    <w:name w:val="스타일5 - 시나리오"/>
    <w:basedOn w:val="a"/>
    <w:link w:val="5-Char"/>
    <w:qFormat/>
    <w:rsid w:val="00971A84"/>
    <w:pPr>
      <w:numPr>
        <w:numId w:val="5"/>
      </w:numPr>
    </w:pPr>
  </w:style>
  <w:style w:type="paragraph" w:customStyle="1" w:styleId="5-0">
    <w:name w:val="스타일5 - 표"/>
    <w:basedOn w:val="30"/>
    <w:link w:val="5-Char0"/>
    <w:qFormat/>
    <w:rsid w:val="008F3CB8"/>
    <w:pPr>
      <w:ind w:left="460"/>
    </w:pPr>
  </w:style>
  <w:style w:type="character" w:customStyle="1" w:styleId="5-Char">
    <w:name w:val="스타일5 - 시나리오 Char"/>
    <w:basedOn w:val="a0"/>
    <w:link w:val="5-"/>
    <w:rsid w:val="00971A84"/>
    <w:rPr>
      <w:rFonts w:ascii="Arial" w:hAnsi="Arial"/>
    </w:rPr>
  </w:style>
  <w:style w:type="paragraph" w:customStyle="1" w:styleId="50">
    <w:name w:val="스타일5"/>
    <w:basedOn w:val="5-0"/>
    <w:link w:val="5Char"/>
    <w:qFormat/>
    <w:rsid w:val="009C3A90"/>
    <w:pPr>
      <w:numPr>
        <w:numId w:val="6"/>
      </w:numPr>
      <w:ind w:left="400"/>
    </w:pPr>
  </w:style>
  <w:style w:type="character" w:customStyle="1" w:styleId="5-Char0">
    <w:name w:val="스타일5 - 표 Char"/>
    <w:basedOn w:val="3Char"/>
    <w:link w:val="5-0"/>
    <w:rsid w:val="008F3CB8"/>
    <w:rPr>
      <w:rFonts w:ascii="Arial" w:hAnsi="Arial" w:cs="Arial"/>
      <w:lang w:val="fr-FR"/>
    </w:rPr>
  </w:style>
  <w:style w:type="paragraph" w:styleId="aff7">
    <w:name w:val="Normal (Web)"/>
    <w:basedOn w:val="a"/>
    <w:uiPriority w:val="99"/>
    <w:unhideWhenUsed/>
    <w:rsid w:val="007118E6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character" w:customStyle="1" w:styleId="5Char">
    <w:name w:val="스타일5 Char"/>
    <w:basedOn w:val="5-Char0"/>
    <w:link w:val="50"/>
    <w:rsid w:val="009C3A90"/>
    <w:rPr>
      <w:rFonts w:ascii="Arial" w:hAnsi="Arial" w:cs="Arial"/>
      <w:lang w:val="fr-FR"/>
    </w:rPr>
  </w:style>
  <w:style w:type="character" w:customStyle="1" w:styleId="diff-html-added">
    <w:name w:val="diff-html-added"/>
    <w:basedOn w:val="a0"/>
    <w:rsid w:val="00226987"/>
  </w:style>
  <w:style w:type="paragraph" w:customStyle="1" w:styleId="font5">
    <w:name w:val="font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  <w:color w:val="000000"/>
    </w:rPr>
  </w:style>
  <w:style w:type="paragraph" w:customStyle="1" w:styleId="font6">
    <w:name w:val="font6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  <w:color w:val="000000"/>
    </w:rPr>
  </w:style>
  <w:style w:type="paragraph" w:customStyle="1" w:styleId="font7">
    <w:name w:val="font7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맑은 고딕" w:eastAsia="맑은 고딕" w:hAnsi="맑은 고딕" w:cs="굴림"/>
      <w:sz w:val="16"/>
      <w:szCs w:val="16"/>
    </w:rPr>
  </w:style>
  <w:style w:type="paragraph" w:customStyle="1" w:styleId="font8">
    <w:name w:val="font8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  <w:color w:val="000000"/>
    </w:rPr>
  </w:style>
  <w:style w:type="paragraph" w:customStyle="1" w:styleId="xl65">
    <w:name w:val="xl65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6">
    <w:name w:val="xl66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sz w:val="24"/>
      <w:szCs w:val="24"/>
    </w:rPr>
  </w:style>
  <w:style w:type="paragraph" w:customStyle="1" w:styleId="xl67">
    <w:name w:val="xl67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textAlignment w:val="auto"/>
    </w:pPr>
    <w:rPr>
      <w:rFonts w:eastAsia="굴림" w:cs="Arial"/>
    </w:rPr>
  </w:style>
  <w:style w:type="paragraph" w:customStyle="1" w:styleId="xl68">
    <w:name w:val="xl68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xl69">
    <w:name w:val="xl69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바탕체" w:hAnsi="바탕체" w:cs="굴림"/>
    </w:rPr>
  </w:style>
  <w:style w:type="paragraph" w:customStyle="1" w:styleId="xl70">
    <w:name w:val="xl70"/>
    <w:basedOn w:val="a"/>
    <w:rsid w:val="006E260D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eastAsia="굴림" w:cs="Arial"/>
    </w:rPr>
  </w:style>
  <w:style w:type="paragraph" w:customStyle="1" w:styleId="font9">
    <w:name w:val="font9"/>
    <w:basedOn w:val="a"/>
    <w:rsid w:val="006E260D"/>
    <w:pPr>
      <w:widowControl/>
      <w:wordWrap/>
      <w:adjustRightInd/>
      <w:spacing w:before="100" w:beforeAutospacing="1" w:after="100" w:afterAutospacing="1" w:line="240" w:lineRule="auto"/>
      <w:jc w:val="left"/>
      <w:textAlignment w:val="auto"/>
    </w:pPr>
    <w:rPr>
      <w:rFonts w:ascii="돋움" w:eastAsia="돋움" w:hAnsi="돋움" w:cs="굴림"/>
    </w:rPr>
  </w:style>
  <w:style w:type="character" w:customStyle="1" w:styleId="apple-converted-space">
    <w:name w:val="apple-converted-space"/>
    <w:basedOn w:val="a0"/>
    <w:rsid w:val="004076BF"/>
  </w:style>
  <w:style w:type="character" w:styleId="aff8">
    <w:name w:val="Placeholder Text"/>
    <w:basedOn w:val="a0"/>
    <w:uiPriority w:val="99"/>
    <w:semiHidden/>
    <w:rsid w:val="00F379EE"/>
    <w:rPr>
      <w:color w:val="808080"/>
    </w:rPr>
  </w:style>
  <w:style w:type="character" w:customStyle="1" w:styleId="21">
    <w:name w:val="제목 2 문자"/>
    <w:basedOn w:val="a0"/>
    <w:link w:val="2"/>
    <w:rsid w:val="00132E12"/>
    <w:rPr>
      <w:rFonts w:ascii="Arial" w:eastAsia="돋움체" w:hAnsi="Arial"/>
      <w:b/>
      <w:sz w:val="22"/>
    </w:rPr>
  </w:style>
  <w:style w:type="character" w:styleId="aff9">
    <w:name w:val="Strong"/>
    <w:basedOn w:val="a0"/>
    <w:uiPriority w:val="22"/>
    <w:qFormat/>
    <w:rsid w:val="00DE0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9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3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7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94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2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4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991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25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17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7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9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2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15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79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3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4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0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45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0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90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1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6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9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29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80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289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18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2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3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6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0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6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49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595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86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9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6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45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59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51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2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58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6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8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6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6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18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4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6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5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1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1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5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94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3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2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7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7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59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6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9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5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5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5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24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21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67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25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29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9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17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93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09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24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6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8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2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4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60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47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9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4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6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7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7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74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3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55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3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60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7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16185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68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510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88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498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906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51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62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19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09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86510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3891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8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16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2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4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5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7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1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304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99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52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7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8945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30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35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418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21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59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38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62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06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81540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83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76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547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887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3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357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1573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399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1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2041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4456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1282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5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035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4754">
          <w:marLeft w:val="144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3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7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2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5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0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6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0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802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70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8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6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0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159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93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635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483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618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5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4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67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642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70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76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3721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4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52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596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88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394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2689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42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602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43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3518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564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713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6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196">
          <w:marLeft w:val="133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3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5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80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8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3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0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99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fontTable" Target="fontTable.xml"/><Relationship Id="rId21" Type="http://schemas.microsoft.com/office/2011/relationships/people" Target="people.xml"/><Relationship Id="rId22" Type="http://schemas.openxmlformats.org/officeDocument/2006/relationships/theme" Target="theme/theme1.xml"/><Relationship Id="rId23" Type="http://schemas.microsoft.com/office/2016/09/relationships/commentsIds" Target="commentsIds.xml"/><Relationship Id="rId10" Type="http://schemas.openxmlformats.org/officeDocument/2006/relationships/comments" Target="comments.xml"/><Relationship Id="rId11" Type="http://schemas.microsoft.com/office/2011/relationships/commentsExtended" Target="commentsExtended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footer" Target="footer2.xml"/><Relationship Id="rId19" Type="http://schemas.openxmlformats.org/officeDocument/2006/relationships/header" Target="head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KSPACE\SE%20Document%20Template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전규현08</b:Tag>
    <b:SourceType>Book</b:SourceType>
    <b:Guid>{C80A3968-A3C0-46C5-818B-C79EA120DA67}</b:Guid>
    <b:Author>
      <b:Author>
        <b:NameList>
          <b:Person>
            <b:Last>전규현</b:Last>
            <b:First>김익환</b:First>
          </b:Person>
        </b:NameList>
      </b:Author>
    </b:Author>
    <b:Title>소프트웨어 개발의 모든 것</b:Title>
    <b:Year>2008</b:Year>
    <b:Publisher>페가수스</b:Publisher>
    <b:RefOrder>1</b:RefOrder>
  </b:Source>
  <b:Source>
    <b:Tag>데브피</b:Tag>
    <b:SourceType>InternetSite</b:SourceType>
    <b:Guid>{6EEB14A3-20F0-466A-8A46-50D455E1AC18}</b:Guid>
    <b:InternetSiteTitle>데브피아</b:InternetSiteTitle>
    <b:URL>http://www.devpia.co.kr</b:URL>
    <b:RefOrder>2</b:RefOrder>
  </b:Source>
  <b:Source>
    <b:Tag>BAr88</b:Tag>
    <b:SourceType>ConferenceProceedings</b:SourceType>
    <b:Guid>{D149DD13-F017-4AB8-8B12-46B4A7BC525C}</b:Guid>
    <b:Author>
      <b:Author>
        <b:NameList>
          <b:Person>
            <b:Last>Arambepolar</b:Last>
            <b:First>B.</b:First>
          </b:Person>
        </b:NameList>
      </b:Author>
    </b:Author>
    <b:Title>Near Architecture for real-time processor</b:Title>
    <b:Year>1988</b:Year>
    <b:Pages>691-694</b:Pages>
    <b:ConferenceName>IGARSS '88</b:ConferenceName>
    <b:RefOrder>3</b:RefOrder>
  </b:Source>
  <b:Source>
    <b:Tag>May98</b:Tag>
    <b:SourceType>Book</b:SourceType>
    <b:Guid>{924E81B5-D2EA-4CB1-AB5D-6B27594CECC8}</b:Guid>
    <b:Author>
      <b:Author>
        <b:NameList>
          <b:Person>
            <b:Last>Mayer</b:Last>
            <b:First>Scott</b:First>
          </b:Person>
        </b:NameList>
      </b:Author>
    </b:Author>
    <b:Title>Effective C++</b:Title>
    <b:Year>1998</b:Year>
    <b:Publisher>Addison Wesley</b:Publisher>
    <b:RefOrder>4</b:RefOrder>
  </b:Source>
  <b:Source>
    <b:Tag>곽성희20</b:Tag>
    <b:SourceType>Report</b:SourceType>
    <b:Guid>{E64CCD73-8642-4229-8540-65B6A7682C92}</b:Guid>
    <b:Author>
      <b:Author>
        <b:NameList>
          <b:Person>
            <b:Last>곽성희</b:Last>
          </b:Person>
        </b:NameList>
      </b:Author>
    </b:Author>
    <b:Year>2.0</b:Year>
    <b:Title>지상사업부문 문서 번호 체계</b:Title>
    <b:StandardNumber>GSD-TEM-001</b:StandardNumber>
    <b:RefOrder>5</b:RefOrder>
  </b:Source>
  <b:Source>
    <b:Tag>HSP16</b:Tag>
    <b:SourceType>InternetSite</b:SourceType>
    <b:Guid>{B4904D75-5A52-4CB3-B661-9A88F54157DD}</b:Guid>
    <b:Title>JSP 모델1과 모델2, 그리고 MVC 패턴</b:Title>
    <b:Year>2016</b:Year>
    <b:InternetSiteTitle>blog for improving HS Park's programming skills</b:InternetSiteTitle>
    <b:Month>2</b:Month>
    <b:Day>15</b:Day>
    <b:URL>http://hsp1116.tistory.com/9</b:URL>
    <b:Author>
      <b:Author>
        <b:NameList>
          <b:Person>
            <b:Last>Park</b:Last>
            <b:First>HS</b:First>
          </b:Person>
        </b:NameList>
      </b:Author>
    </b:Author>
    <b:RefOrder>6</b:RefOrder>
  </b:Source>
  <b:Source>
    <b:Tag>박종명10</b:Tag>
    <b:SourceType>InternetSite</b:SourceType>
    <b:Guid>{FA38DFA4-BB92-4EF5-8974-DA555F86A1F6}</b:Guid>
    <b:Author>
      <b:Author>
        <b:NameList>
          <b:Person>
            <b:Last>박종명</b:Last>
          </b:Person>
        </b:NameList>
      </b:Author>
    </b:Author>
    <b:Title>[HTML5] WEB SOCKET (웹 소켓)</b:Title>
    <b:InternetSiteTitle>박종명의 아름다운 개발 since 2010.06</b:InternetSiteTitle>
    <b:Year>2010</b:Year>
    <b:Month>9</b:Month>
    <b:Day>30</b:Day>
    <b:URL>http://m.mkexdev.net/98</b:URL>
    <b:RefOrder>7</b:RefOrder>
  </b:Source>
  <b:Source>
    <b:Tag>Pet</b:Tag>
    <b:SourceType>InternetSite</b:SourceType>
    <b:Guid>{D1252AB1-648A-4743-8762-93C77A65B57E}</b:Guid>
    <b:Author>
      <b:Author>
        <b:NameList>
          <b:Person>
            <b:Last>Peter Lubbers &amp; Frank Greco</b:Last>
            <b:First>Kaazing</b:First>
            <b:Middle>Corporation</b:Middle>
          </b:Person>
        </b:NameList>
      </b:Author>
    </b:Author>
    <b:Title>HTML5 WebSocket: A Quantum Leap in Scalability for the Web</b:Title>
    <b:InternetSiteTitle>websocket.org</b:InternetSiteTitle>
    <b:URL>http://websocket.org/quantum.html</b:URL>
    <b:RefOrder>8</b:RefOrder>
  </b:Source>
</b:Sources>
</file>

<file path=customXml/itemProps1.xml><?xml version="1.0" encoding="utf-8"?>
<ds:datastoreItem xmlns:ds="http://schemas.openxmlformats.org/officeDocument/2006/customXml" ds:itemID="{C43E1BC5-F3CA-544D-841D-EAF4AED90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Office\Templates\KSPACE\SE Document Template.dot</Template>
  <TotalTime>899</TotalTime>
  <Pages>12</Pages>
  <Words>1248</Words>
  <Characters>7114</Characters>
  <Application>Microsoft Macintosh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SaTReCi</Company>
  <LinksUpToDate>false</LinksUpToDate>
  <CharactersWithSpaces>8346</CharactersWithSpaces>
  <SharedDoc>false</SharedDoc>
  <HLinks>
    <vt:vector size="60" baseType="variant">
      <vt:variant>
        <vt:i4>1441841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_Toc257136734</vt:lpwstr>
      </vt:variant>
      <vt:variant>
        <vt:i4>1507377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_Toc257136726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_Toc257136664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_Toc257136663</vt:lpwstr>
      </vt:variant>
      <vt:variant>
        <vt:i4>1245232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_Toc257136662</vt:lpwstr>
      </vt:variant>
      <vt:variant>
        <vt:i4>1245232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_Toc257136661</vt:lpwstr>
      </vt:variant>
      <vt:variant>
        <vt:i4>1245232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_Toc257136660</vt:lpwstr>
      </vt:variant>
      <vt:variant>
        <vt:i4>1048624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_Toc257136659</vt:lpwstr>
      </vt:variant>
      <vt:variant>
        <vt:i4>1048624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_Toc257136658</vt:lpwstr>
      </vt:variant>
      <vt:variant>
        <vt:i4>1048624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_Toc257136657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EEK</dc:creator>
  <cp:lastModifiedBy>Microsoft Office 사용자</cp:lastModifiedBy>
  <cp:revision>71</cp:revision>
  <cp:lastPrinted>2016-09-02T01:58:00Z</cp:lastPrinted>
  <dcterms:created xsi:type="dcterms:W3CDTF">2017-03-07T01:35:00Z</dcterms:created>
  <dcterms:modified xsi:type="dcterms:W3CDTF">2017-10-30T14:16:00Z</dcterms:modified>
</cp:coreProperties>
</file>